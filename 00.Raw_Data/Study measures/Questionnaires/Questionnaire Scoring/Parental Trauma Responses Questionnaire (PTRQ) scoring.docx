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FF49" w14:textId="77777777" w:rsidR="00C81DF4" w:rsidRDefault="00C81DF4" w:rsidP="00C81DF4">
      <w:pPr>
        <w:spacing w:after="0"/>
      </w:pPr>
      <w:bookmarkStart w:id="0" w:name="_GoBack"/>
      <w:bookmarkEnd w:id="0"/>
      <w:r>
        <w:t>APPRAISAL</w:t>
      </w:r>
      <w:r w:rsidR="0083345A">
        <w:t xml:space="preserve"> item</w:t>
      </w:r>
      <w:r w:rsidR="00194A88">
        <w:t>s</w:t>
      </w:r>
      <w:r>
        <w:t>:</w:t>
      </w:r>
    </w:p>
    <w:p w14:paraId="00265948" w14:textId="77777777" w:rsidR="0083345A" w:rsidRDefault="0083345A" w:rsidP="00C81DF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0"/>
        <w:gridCol w:w="7302"/>
      </w:tblGrid>
      <w:tr w:rsidR="00D43768" w14:paraId="5B4D5671" w14:textId="77777777" w:rsidTr="00D43768">
        <w:trPr>
          <w:cantSplit/>
        </w:trPr>
        <w:tc>
          <w:tcPr>
            <w:tcW w:w="1335" w:type="pct"/>
          </w:tcPr>
          <w:p w14:paraId="5A3BD6C0" w14:textId="77777777" w:rsidR="00D43768" w:rsidRPr="00D43768" w:rsidRDefault="00D43768" w:rsidP="006E3097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 w:rsidRPr="00D43768">
              <w:rPr>
                <w:rFonts w:cs="Calibri"/>
                <w:b/>
              </w:rPr>
              <w:t>THEME</w:t>
            </w:r>
          </w:p>
        </w:tc>
        <w:tc>
          <w:tcPr>
            <w:tcW w:w="3665" w:type="pct"/>
          </w:tcPr>
          <w:p w14:paraId="44AA7B69" w14:textId="77777777" w:rsidR="00D43768" w:rsidRPr="00D43768" w:rsidRDefault="00D43768" w:rsidP="00D43768">
            <w:pPr>
              <w:rPr>
                <w:rFonts w:cs="Arial"/>
                <w:b/>
              </w:rPr>
            </w:pPr>
            <w:r w:rsidRPr="00D43768">
              <w:rPr>
                <w:rFonts w:cs="Arial"/>
                <w:b/>
              </w:rPr>
              <w:t>ITEMS</w:t>
            </w:r>
          </w:p>
        </w:tc>
      </w:tr>
      <w:tr w:rsidR="002367B3" w14:paraId="3800EDCE" w14:textId="77777777" w:rsidTr="0035714B">
        <w:trPr>
          <w:trHeight w:val="1880"/>
        </w:trPr>
        <w:tc>
          <w:tcPr>
            <w:tcW w:w="1335" w:type="pct"/>
          </w:tcPr>
          <w:p w14:paraId="40FA0B16" w14:textId="2A71EE61" w:rsidR="002367B3" w:rsidRDefault="002367B3" w:rsidP="006E3097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645259">
              <w:rPr>
                <w:rFonts w:cs="Calibri"/>
              </w:rPr>
              <w:t>Permanent change</w:t>
            </w:r>
            <w:r w:rsidR="00512F2C">
              <w:rPr>
                <w:rFonts w:cs="Calibri"/>
              </w:rPr>
              <w:t>/sym</w:t>
            </w:r>
            <w:r w:rsidR="00DF6C30">
              <w:rPr>
                <w:rFonts w:cs="Calibri"/>
              </w:rPr>
              <w:t>p</w:t>
            </w:r>
            <w:r w:rsidR="00512F2C">
              <w:rPr>
                <w:rFonts w:cs="Calibri"/>
              </w:rPr>
              <w:t>tom</w:t>
            </w:r>
            <w:r w:rsidR="00B222FA">
              <w:rPr>
                <w:rFonts w:cs="Calibri"/>
              </w:rPr>
              <w:t>s as threatening</w:t>
            </w:r>
          </w:p>
        </w:tc>
        <w:tc>
          <w:tcPr>
            <w:tcW w:w="3665" w:type="pct"/>
          </w:tcPr>
          <w:p w14:paraId="11EA0C6E" w14:textId="633017CD" w:rsidR="00F85240" w:rsidRDefault="00F85240" w:rsidP="00F85240">
            <w:pPr>
              <w:rPr>
                <w:rFonts w:cs="Calibri"/>
              </w:rPr>
            </w:pPr>
            <w:r>
              <w:rPr>
                <w:rFonts w:cs="Arial"/>
              </w:rPr>
              <w:t xml:space="preserve">27.    </w:t>
            </w:r>
            <w:r w:rsidR="00DF1FCD" w:rsidRPr="00F85240">
              <w:rPr>
                <w:rFonts w:cs="Arial"/>
              </w:rPr>
              <w:t>M</w:t>
            </w:r>
            <w:r w:rsidR="002367B3" w:rsidRPr="00F85240">
              <w:rPr>
                <w:rFonts w:cs="Arial"/>
              </w:rPr>
              <w:t xml:space="preserve">y child was so badly </w:t>
            </w:r>
            <w:proofErr w:type="spellStart"/>
            <w:r w:rsidR="002367B3" w:rsidRPr="00F85240">
              <w:rPr>
                <w:rFonts w:cs="Arial"/>
              </w:rPr>
              <w:t>scared</w:t>
            </w:r>
            <w:proofErr w:type="spellEnd"/>
            <w:r w:rsidR="002367B3" w:rsidRPr="00F85240">
              <w:rPr>
                <w:rFonts w:cs="Arial"/>
              </w:rPr>
              <w:t xml:space="preserve"> by the frightening event that they won’t </w:t>
            </w:r>
            <w:r>
              <w:rPr>
                <w:rFonts w:cs="Arial"/>
              </w:rPr>
              <w:tab/>
            </w:r>
            <w:r w:rsidR="002367B3" w:rsidRPr="00F85240">
              <w:rPr>
                <w:rFonts w:cs="Arial"/>
              </w:rPr>
              <w:t>get over it.</w:t>
            </w:r>
          </w:p>
          <w:p w14:paraId="24C13840" w14:textId="001BBC49" w:rsidR="000826B4" w:rsidRPr="00F85240" w:rsidRDefault="00F85240" w:rsidP="00F85240">
            <w:pPr>
              <w:rPr>
                <w:rFonts w:cs="Calibri"/>
              </w:rPr>
            </w:pPr>
            <w:r>
              <w:rPr>
                <w:rFonts w:cs="Arial"/>
              </w:rPr>
              <w:t xml:space="preserve">25.     </w:t>
            </w:r>
            <w:r w:rsidR="00DF1FCD" w:rsidRPr="00F85240">
              <w:rPr>
                <w:rFonts w:cs="Arial"/>
              </w:rPr>
              <w:t>M</w:t>
            </w:r>
            <w:r w:rsidR="002367B3" w:rsidRPr="00F85240">
              <w:rPr>
                <w:rFonts w:cs="Arial"/>
              </w:rPr>
              <w:t>y child is always going to be anxious and upset now.</w:t>
            </w:r>
          </w:p>
          <w:p w14:paraId="66E8C780" w14:textId="47F2A24B" w:rsidR="002367B3" w:rsidRPr="00F85240" w:rsidRDefault="00F85240" w:rsidP="00F85240">
            <w:pPr>
              <w:ind w:right="522"/>
              <w:rPr>
                <w:rFonts w:cs="Arial"/>
              </w:rPr>
            </w:pPr>
            <w:r>
              <w:rPr>
                <w:rFonts w:cs="Arial"/>
              </w:rPr>
              <w:t xml:space="preserve">8.       </w:t>
            </w:r>
            <w:r w:rsidR="002367B3" w:rsidRPr="00F85240">
              <w:rPr>
                <w:rFonts w:cs="Arial"/>
              </w:rPr>
              <w:t>My child has been emotionally scarred by the frightening event.</w:t>
            </w:r>
          </w:p>
          <w:p w14:paraId="0B3A68D9" w14:textId="04471FCE" w:rsidR="002367B3" w:rsidRPr="00F85240" w:rsidRDefault="00F85240" w:rsidP="00F85240">
            <w:pPr>
              <w:ind w:right="522"/>
              <w:rPr>
                <w:rFonts w:cs="Arial"/>
              </w:rPr>
            </w:pPr>
            <w:r>
              <w:rPr>
                <w:rFonts w:cs="Arial"/>
              </w:rPr>
              <w:t xml:space="preserve">5.       </w:t>
            </w:r>
            <w:r w:rsidR="002367B3" w:rsidRPr="00F85240">
              <w:rPr>
                <w:rFonts w:cs="Arial"/>
              </w:rPr>
              <w:t xml:space="preserve">My child has been permanently damaged by the frightening </w:t>
            </w:r>
            <w:r>
              <w:rPr>
                <w:rFonts w:cs="Arial"/>
              </w:rPr>
              <w:tab/>
            </w:r>
            <w:r w:rsidR="002367B3" w:rsidRPr="00F85240">
              <w:rPr>
                <w:rFonts w:cs="Arial"/>
              </w:rPr>
              <w:t>event.</w:t>
            </w:r>
          </w:p>
          <w:p w14:paraId="39B8FDD8" w14:textId="701F720F" w:rsidR="002367B3" w:rsidRPr="00F85240" w:rsidRDefault="00F85240" w:rsidP="00F85240">
            <w:pPr>
              <w:rPr>
                <w:rFonts w:cs="Calibri"/>
              </w:rPr>
            </w:pPr>
            <w:r>
              <w:rPr>
                <w:rFonts w:cs="Arial"/>
              </w:rPr>
              <w:t xml:space="preserve">12.     </w:t>
            </w:r>
            <w:r w:rsidR="002367B3" w:rsidRPr="00F85240">
              <w:rPr>
                <w:rFonts w:cs="Arial"/>
              </w:rPr>
              <w:t>My child is not going to be able to cope in the future now.</w:t>
            </w:r>
          </w:p>
          <w:p w14:paraId="74F1EF4E" w14:textId="00714298" w:rsidR="00F85240" w:rsidRDefault="00F85240" w:rsidP="00F85240">
            <w:pPr>
              <w:rPr>
                <w:rFonts w:cs="Arial"/>
              </w:rPr>
            </w:pPr>
            <w:r>
              <w:rPr>
                <w:rFonts w:cs="Arial"/>
              </w:rPr>
              <w:t xml:space="preserve">17.     </w:t>
            </w:r>
            <w:r w:rsidR="00D55E73" w:rsidRPr="00F85240">
              <w:rPr>
                <w:rFonts w:cs="Arial"/>
              </w:rPr>
              <w:t xml:space="preserve">My child would not be able to deal with being reminded of what </w:t>
            </w:r>
            <w:r>
              <w:rPr>
                <w:rFonts w:cs="Arial"/>
              </w:rPr>
              <w:tab/>
            </w:r>
            <w:r w:rsidR="00D55E73" w:rsidRPr="00F85240">
              <w:rPr>
                <w:rFonts w:cs="Arial"/>
              </w:rPr>
              <w:t>happened.</w:t>
            </w:r>
          </w:p>
          <w:p w14:paraId="6C70BEBA" w14:textId="6CBCF123" w:rsidR="00F85240" w:rsidRDefault="00F85240" w:rsidP="00F85240">
            <w:pPr>
              <w:rPr>
                <w:rFonts w:cs="Arial"/>
              </w:rPr>
            </w:pPr>
            <w:r>
              <w:rPr>
                <w:rFonts w:cs="Arial"/>
              </w:rPr>
              <w:t xml:space="preserve">9.       </w:t>
            </w:r>
            <w:r w:rsidR="00D55E73" w:rsidRPr="00F85240">
              <w:rPr>
                <w:rFonts w:cs="Arial"/>
              </w:rPr>
              <w:t xml:space="preserve">My child might easily go to pieces if I don’t protect them from their </w:t>
            </w:r>
            <w:r>
              <w:rPr>
                <w:rFonts w:cs="Arial"/>
              </w:rPr>
              <w:tab/>
            </w:r>
            <w:r w:rsidR="00D55E73" w:rsidRPr="00F85240">
              <w:rPr>
                <w:rFonts w:cs="Arial"/>
              </w:rPr>
              <w:t>fears.</w:t>
            </w:r>
          </w:p>
          <w:p w14:paraId="5AD4FD29" w14:textId="4985310A" w:rsidR="00D55E73" w:rsidRPr="00F85240" w:rsidRDefault="00F85240" w:rsidP="00F85240">
            <w:pPr>
              <w:rPr>
                <w:rFonts w:cs="Arial"/>
              </w:rPr>
            </w:pPr>
            <w:r>
              <w:rPr>
                <w:rFonts w:cs="Arial"/>
              </w:rPr>
              <w:t xml:space="preserve">18.     </w:t>
            </w:r>
            <w:r w:rsidR="00D55E73" w:rsidRPr="00F85240">
              <w:rPr>
                <w:rFonts w:cs="Arial"/>
              </w:rPr>
              <w:t>If my child has any more stress it will seriously damage him/her.</w:t>
            </w:r>
          </w:p>
        </w:tc>
      </w:tr>
      <w:tr w:rsidR="002367B3" w14:paraId="0686996C" w14:textId="77777777" w:rsidTr="004559EE">
        <w:trPr>
          <w:trHeight w:val="819"/>
        </w:trPr>
        <w:tc>
          <w:tcPr>
            <w:tcW w:w="1335" w:type="pct"/>
          </w:tcPr>
          <w:p w14:paraId="16AFBE7F" w14:textId="77777777" w:rsidR="002367B3" w:rsidRPr="00645259" w:rsidRDefault="002367B3" w:rsidP="000D603C">
            <w:pPr>
              <w:rPr>
                <w:rFonts w:cs="Calibri"/>
              </w:rPr>
            </w:pPr>
            <w:r>
              <w:rPr>
                <w:rFonts w:cs="Calibri"/>
              </w:rPr>
              <w:t>Family change &amp; damage</w:t>
            </w:r>
          </w:p>
        </w:tc>
        <w:tc>
          <w:tcPr>
            <w:tcW w:w="3665" w:type="pct"/>
          </w:tcPr>
          <w:p w14:paraId="6F2BCCA0" w14:textId="54FF531E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1.      </w:t>
            </w:r>
            <w:r w:rsidR="00A61760" w:rsidRPr="00E779FE">
              <w:rPr>
                <w:rFonts w:cs="Arial"/>
              </w:rPr>
              <w:t>O</w:t>
            </w:r>
            <w:r w:rsidR="002367B3" w:rsidRPr="00E779FE">
              <w:rPr>
                <w:rFonts w:cs="Arial"/>
              </w:rPr>
              <w:t xml:space="preserve">ur family will </w:t>
            </w:r>
            <w:r w:rsidR="00A61760" w:rsidRPr="00E779FE">
              <w:rPr>
                <w:rFonts w:cs="Arial"/>
              </w:rPr>
              <w:t>n</w:t>
            </w:r>
            <w:r w:rsidR="002367B3" w:rsidRPr="00E779FE">
              <w:rPr>
                <w:rFonts w:cs="Arial"/>
              </w:rPr>
              <w:t>ever be the same again.</w:t>
            </w:r>
          </w:p>
          <w:p w14:paraId="74F4C7A3" w14:textId="77777777" w:rsid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29.    </w:t>
            </w:r>
            <w:r w:rsidR="00A61760" w:rsidRPr="00F85240">
              <w:rPr>
                <w:rFonts w:cs="Arial"/>
              </w:rPr>
              <w:t>O</w:t>
            </w:r>
            <w:r w:rsidR="002367B3" w:rsidRPr="00F85240">
              <w:rPr>
                <w:rFonts w:cs="Arial"/>
              </w:rPr>
              <w:t xml:space="preserve">ur family will </w:t>
            </w:r>
            <w:r w:rsidR="00A61760" w:rsidRPr="00F85240">
              <w:rPr>
                <w:rFonts w:cs="Arial"/>
              </w:rPr>
              <w:t xml:space="preserve">not </w:t>
            </w:r>
            <w:r w:rsidR="002367B3" w:rsidRPr="00F85240">
              <w:rPr>
                <w:rFonts w:cs="Arial"/>
              </w:rPr>
              <w:t xml:space="preserve">get back to the way we were before the event </w:t>
            </w:r>
            <w:r w:rsidR="00F85240">
              <w:rPr>
                <w:rFonts w:cs="Arial"/>
              </w:rPr>
              <w:tab/>
            </w:r>
            <w:r w:rsidR="002367B3" w:rsidRPr="00F85240">
              <w:rPr>
                <w:rFonts w:cs="Arial"/>
              </w:rPr>
              <w:t>happened.</w:t>
            </w:r>
          </w:p>
          <w:p w14:paraId="561BEF40" w14:textId="75069A84" w:rsidR="00F9253D" w:rsidRPr="00F85240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10.    </w:t>
            </w:r>
            <w:r w:rsidR="00F9253D" w:rsidRPr="00F85240">
              <w:rPr>
                <w:rFonts w:cs="Arial"/>
              </w:rPr>
              <w:t>Our family has been disrupted really badly by what happened.</w:t>
            </w:r>
          </w:p>
          <w:p w14:paraId="63B6A11B" w14:textId="77777777" w:rsid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38.    </w:t>
            </w:r>
            <w:r w:rsidR="00707B89" w:rsidRPr="00F85240">
              <w:rPr>
                <w:rFonts w:cs="Arial"/>
              </w:rPr>
              <w:t>Our family cannot cope very well with stress</w:t>
            </w:r>
            <w:r w:rsidR="00D55E73" w:rsidRPr="00F85240">
              <w:rPr>
                <w:rFonts w:cs="Arial"/>
              </w:rPr>
              <w:t xml:space="preserve"> now</w:t>
            </w:r>
            <w:r w:rsidR="00707B89" w:rsidRPr="00F85240">
              <w:rPr>
                <w:rFonts w:cs="Arial"/>
              </w:rPr>
              <w:t>.</w:t>
            </w:r>
          </w:p>
          <w:p w14:paraId="029F7108" w14:textId="4B06629D" w:rsidR="00707B89" w:rsidRPr="00F85240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28.    </w:t>
            </w:r>
            <w:r w:rsidR="00632B41" w:rsidRPr="00F85240">
              <w:rPr>
                <w:rFonts w:cs="Arial"/>
              </w:rPr>
              <w:t>Our f</w:t>
            </w:r>
            <w:r w:rsidR="00707B89" w:rsidRPr="00F85240">
              <w:rPr>
                <w:rFonts w:cs="Arial"/>
              </w:rPr>
              <w:t>amil</w:t>
            </w:r>
            <w:r w:rsidR="00632B41" w:rsidRPr="00F85240">
              <w:rPr>
                <w:rFonts w:cs="Arial"/>
              </w:rPr>
              <w:t>y</w:t>
            </w:r>
            <w:r w:rsidR="00707B89" w:rsidRPr="00F85240">
              <w:rPr>
                <w:rFonts w:cs="Arial"/>
              </w:rPr>
              <w:t xml:space="preserve"> cannot recover from this sort of stress.</w:t>
            </w:r>
          </w:p>
          <w:p w14:paraId="44B24825" w14:textId="25A92062" w:rsidR="00707B89" w:rsidRDefault="00707B89" w:rsidP="00707B89">
            <w:pPr>
              <w:pStyle w:val="ListParagraph"/>
              <w:ind w:left="459"/>
              <w:rPr>
                <w:rFonts w:cs="Arial"/>
              </w:rPr>
            </w:pPr>
          </w:p>
        </w:tc>
      </w:tr>
      <w:tr w:rsidR="002367B3" w14:paraId="1FAEAD45" w14:textId="77777777" w:rsidTr="004559EE">
        <w:trPr>
          <w:trHeight w:val="1115"/>
        </w:trPr>
        <w:tc>
          <w:tcPr>
            <w:tcW w:w="1335" w:type="pct"/>
          </w:tcPr>
          <w:p w14:paraId="74B87FE0" w14:textId="39BFEB11" w:rsidR="002367B3" w:rsidRPr="00645259" w:rsidRDefault="002367B3" w:rsidP="000D603C">
            <w:pPr>
              <w:spacing w:line="276" w:lineRule="auto"/>
              <w:rPr>
                <w:rFonts w:cs="Calibri"/>
              </w:rPr>
            </w:pPr>
            <w:r w:rsidRPr="00645259">
              <w:rPr>
                <w:rFonts w:cs="Calibri"/>
              </w:rPr>
              <w:t>Vulnerability</w:t>
            </w:r>
            <w:r>
              <w:rPr>
                <w:rFonts w:cs="Calibri"/>
              </w:rPr>
              <w:t xml:space="preserve"> &amp; threat </w:t>
            </w:r>
          </w:p>
          <w:p w14:paraId="650EA4B1" w14:textId="77777777" w:rsidR="002367B3" w:rsidRPr="00645259" w:rsidRDefault="002367B3" w:rsidP="000D603C">
            <w:pPr>
              <w:rPr>
                <w:rFonts w:cs="Calibri"/>
              </w:rPr>
            </w:pPr>
            <w:r>
              <w:rPr>
                <w:rFonts w:cs="Calibri"/>
              </w:rPr>
              <w:t>(</w:t>
            </w:r>
            <w:proofErr w:type="gramStart"/>
            <w:r>
              <w:rPr>
                <w:rFonts w:cs="Calibri"/>
              </w:rPr>
              <w:t>external</w:t>
            </w:r>
            <w:proofErr w:type="gramEnd"/>
            <w:r>
              <w:rPr>
                <w:rFonts w:cs="Calibri"/>
              </w:rPr>
              <w:t>? Particular vulnerabilities about the child?)</w:t>
            </w:r>
          </w:p>
        </w:tc>
        <w:tc>
          <w:tcPr>
            <w:tcW w:w="3665" w:type="pct"/>
          </w:tcPr>
          <w:p w14:paraId="7DD0FEED" w14:textId="03625E3A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23.    </w:t>
            </w:r>
            <w:r w:rsidR="002367B3" w:rsidRPr="00E779FE">
              <w:rPr>
                <w:rFonts w:cs="Arial"/>
              </w:rPr>
              <w:t>My child could be hurt by anyone.</w:t>
            </w:r>
          </w:p>
          <w:p w14:paraId="55D0C820" w14:textId="6FC589CB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13.    </w:t>
            </w:r>
            <w:r w:rsidR="002367B3" w:rsidRPr="00E779FE">
              <w:rPr>
                <w:rFonts w:cs="Arial"/>
              </w:rPr>
              <w:t>My child is not safe when they are away from me.</w:t>
            </w:r>
          </w:p>
          <w:p w14:paraId="459A618B" w14:textId="08442FD4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19.    </w:t>
            </w:r>
            <w:r w:rsidR="002367B3" w:rsidRPr="00E779FE">
              <w:rPr>
                <w:rFonts w:cs="Arial"/>
              </w:rPr>
              <w:t>My child is not tough enough to cope with things that can happen.</w:t>
            </w:r>
          </w:p>
          <w:p w14:paraId="4E9CFD3E" w14:textId="3AEB8DE4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21.    </w:t>
            </w:r>
            <w:r w:rsidR="002367B3" w:rsidRPr="00E779FE">
              <w:rPr>
                <w:rFonts w:cs="Arial"/>
              </w:rPr>
              <w:t xml:space="preserve">The world is too dangerous for </w:t>
            </w:r>
            <w:r w:rsidR="00DF1FCD" w:rsidRPr="00E779FE">
              <w:rPr>
                <w:rFonts w:cs="Arial"/>
              </w:rPr>
              <w:t xml:space="preserve">my </w:t>
            </w:r>
            <w:r w:rsidR="002367B3" w:rsidRPr="00E779FE">
              <w:rPr>
                <w:rFonts w:cs="Arial"/>
              </w:rPr>
              <w:t>child.</w:t>
            </w:r>
          </w:p>
          <w:p w14:paraId="77AC1501" w14:textId="79AF2E4E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39.    </w:t>
            </w:r>
            <w:r w:rsidR="00752058" w:rsidRPr="00E779FE">
              <w:rPr>
                <w:rFonts w:cs="Arial"/>
              </w:rPr>
              <w:t>A</w:t>
            </w:r>
            <w:r w:rsidR="002367B3" w:rsidRPr="00E779FE">
              <w:rPr>
                <w:rFonts w:cs="Arial"/>
              </w:rPr>
              <w:t>nything could happen</w:t>
            </w:r>
            <w:r w:rsidR="00DF1FCD" w:rsidRPr="00E779FE">
              <w:rPr>
                <w:rFonts w:cs="Arial"/>
              </w:rPr>
              <w:t xml:space="preserve"> to my child</w:t>
            </w:r>
            <w:r w:rsidR="00752058" w:rsidRPr="00E779FE">
              <w:rPr>
                <w:rFonts w:cs="Arial"/>
              </w:rPr>
              <w:t xml:space="preserve"> when I am not around</w:t>
            </w:r>
            <w:r w:rsidR="002367B3" w:rsidRPr="00E779FE">
              <w:rPr>
                <w:rFonts w:cs="Arial"/>
              </w:rPr>
              <w:t>.</w:t>
            </w:r>
          </w:p>
        </w:tc>
      </w:tr>
      <w:tr w:rsidR="002367B3" w14:paraId="79DE334A" w14:textId="77777777" w:rsidTr="004559EE">
        <w:tc>
          <w:tcPr>
            <w:tcW w:w="1335" w:type="pct"/>
          </w:tcPr>
          <w:p w14:paraId="0B39E4BF" w14:textId="77777777" w:rsidR="002367B3" w:rsidRDefault="002367B3" w:rsidP="000D603C">
            <w:pPr>
              <w:rPr>
                <w:rFonts w:cs="Calibri"/>
              </w:rPr>
            </w:pPr>
            <w:r>
              <w:rPr>
                <w:rFonts w:cs="Calibri"/>
              </w:rPr>
              <w:t>Other people’s reactions</w:t>
            </w:r>
          </w:p>
        </w:tc>
        <w:tc>
          <w:tcPr>
            <w:tcW w:w="3665" w:type="pct"/>
          </w:tcPr>
          <w:p w14:paraId="47091B19" w14:textId="4820A495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44.    </w:t>
            </w:r>
            <w:r w:rsidR="002367B3" w:rsidRPr="00E779FE">
              <w:rPr>
                <w:rFonts w:cs="Arial"/>
              </w:rPr>
              <w:t>Others must think I am a terrible parent.</w:t>
            </w:r>
          </w:p>
          <w:p w14:paraId="43617243" w14:textId="2756CDE2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16.    </w:t>
            </w:r>
            <w:r w:rsidR="002367B3" w:rsidRPr="00E779FE">
              <w:rPr>
                <w:rFonts w:cs="Arial"/>
              </w:rPr>
              <w:t>Others must wonder if I am safe looking after children.</w:t>
            </w:r>
          </w:p>
          <w:p w14:paraId="0C694890" w14:textId="61946C3F" w:rsidR="00615F8B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34.    </w:t>
            </w:r>
            <w:r w:rsidR="00615F8B" w:rsidRPr="00E779FE">
              <w:rPr>
                <w:rFonts w:cs="Arial"/>
              </w:rPr>
              <w:t>Other</w:t>
            </w:r>
            <w:r w:rsidR="00632B41" w:rsidRPr="00E779FE">
              <w:rPr>
                <w:rFonts w:cs="Arial"/>
              </w:rPr>
              <w:t>s</w:t>
            </w:r>
            <w:r w:rsidR="00615F8B" w:rsidRPr="00E779FE">
              <w:rPr>
                <w:rFonts w:cs="Arial"/>
              </w:rPr>
              <w:t xml:space="preserve"> blame me for </w:t>
            </w:r>
            <w:r w:rsidR="00632B41" w:rsidRPr="00E779FE">
              <w:rPr>
                <w:rFonts w:cs="Arial"/>
              </w:rPr>
              <w:t>what</w:t>
            </w:r>
            <w:r w:rsidR="00615F8B" w:rsidRPr="00E779FE">
              <w:rPr>
                <w:rFonts w:cs="Arial"/>
              </w:rPr>
              <w:t xml:space="preserve"> happened to my child</w:t>
            </w:r>
            <w:r w:rsidR="008F3F55">
              <w:rPr>
                <w:rFonts w:cs="Arial"/>
              </w:rPr>
              <w:t>.</w:t>
            </w:r>
          </w:p>
          <w:p w14:paraId="0DD4F9D4" w14:textId="53EAB535" w:rsidR="00F9253D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33.    </w:t>
            </w:r>
            <w:r w:rsidR="00F9253D" w:rsidRPr="00E779FE">
              <w:rPr>
                <w:rFonts w:cs="Arial"/>
              </w:rPr>
              <w:t xml:space="preserve">Others have judged me </w:t>
            </w:r>
            <w:r w:rsidR="00632B41" w:rsidRPr="00E779FE">
              <w:rPr>
                <w:rFonts w:cs="Arial"/>
              </w:rPr>
              <w:t xml:space="preserve">for </w:t>
            </w:r>
            <w:r w:rsidR="00F9253D" w:rsidRPr="00E779FE">
              <w:rPr>
                <w:rFonts w:cs="Arial"/>
              </w:rPr>
              <w:t>what happened.</w:t>
            </w:r>
          </w:p>
          <w:p w14:paraId="3EEBDF31" w14:textId="453335B9" w:rsidR="00632B41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4.      </w:t>
            </w:r>
            <w:r w:rsidR="00632B41" w:rsidRPr="00E779FE">
              <w:rPr>
                <w:rFonts w:cs="Arial"/>
              </w:rPr>
              <w:t xml:space="preserve">What happened has changed the way that people see our family for the 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  <w:proofErr w:type="gramStart"/>
            <w:r w:rsidR="00632B41" w:rsidRPr="00E779FE">
              <w:rPr>
                <w:rFonts w:cs="Arial"/>
              </w:rPr>
              <w:t>worse.</w:t>
            </w:r>
            <w:proofErr w:type="gramEnd"/>
            <w:r w:rsidR="00632B41" w:rsidRPr="00E779FE">
              <w:rPr>
                <w:rFonts w:cs="Arial"/>
              </w:rPr>
              <w:t xml:space="preserve"> </w:t>
            </w:r>
          </w:p>
        </w:tc>
      </w:tr>
      <w:tr w:rsidR="002367B3" w14:paraId="0B45D88F" w14:textId="77777777" w:rsidTr="004559EE">
        <w:tc>
          <w:tcPr>
            <w:tcW w:w="1335" w:type="pct"/>
          </w:tcPr>
          <w:p w14:paraId="5D0F1FC6" w14:textId="77777777" w:rsidR="002367B3" w:rsidRDefault="002367B3" w:rsidP="000D603C">
            <w:pPr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Inflated responsibility for ensuring safety?</w:t>
            </w:r>
          </w:p>
          <w:p w14:paraId="2842DAC1" w14:textId="77777777" w:rsidR="002367B3" w:rsidRDefault="002367B3" w:rsidP="000D603C">
            <w:pPr>
              <w:rPr>
                <w:rFonts w:cs="Calibri"/>
              </w:rPr>
            </w:pPr>
          </w:p>
        </w:tc>
        <w:tc>
          <w:tcPr>
            <w:tcW w:w="3665" w:type="pct"/>
          </w:tcPr>
          <w:p w14:paraId="27CEE034" w14:textId="5AF0FBF4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31.    </w:t>
            </w:r>
            <w:r w:rsidR="002367B3" w:rsidRPr="00E779FE">
              <w:rPr>
                <w:rFonts w:cs="Arial"/>
              </w:rPr>
              <w:t>I am not going to risk my child being hurt again in the future.</w:t>
            </w:r>
          </w:p>
          <w:p w14:paraId="467BE64F" w14:textId="69FEA4DE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2.      </w:t>
            </w:r>
            <w:r w:rsidR="002367B3" w:rsidRPr="00E779FE">
              <w:rPr>
                <w:rFonts w:cs="Arial"/>
              </w:rPr>
              <w:t>I have to make sure I can protect my child all the time.</w:t>
            </w:r>
          </w:p>
          <w:p w14:paraId="29CD547F" w14:textId="6907C1B2" w:rsidR="00D55E7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35.    </w:t>
            </w:r>
            <w:r w:rsidR="002367B3" w:rsidRPr="00E779FE">
              <w:rPr>
                <w:rFonts w:cs="Arial"/>
              </w:rPr>
              <w:t xml:space="preserve">It’s </w:t>
            </w:r>
            <w:r w:rsidR="005913B6" w:rsidRPr="00E779FE">
              <w:rPr>
                <w:rFonts w:cs="Arial"/>
              </w:rPr>
              <w:t xml:space="preserve">completely </w:t>
            </w:r>
            <w:r w:rsidR="002367B3" w:rsidRPr="00E779FE">
              <w:rPr>
                <w:rFonts w:cs="Arial"/>
              </w:rPr>
              <w:t>up to me to make sure that my child is safe</w:t>
            </w:r>
            <w:r w:rsidR="00D55E73" w:rsidRPr="00E779FE">
              <w:rPr>
                <w:rFonts w:cs="Arial"/>
              </w:rPr>
              <w:t>.</w:t>
            </w:r>
          </w:p>
          <w:p w14:paraId="01475D27" w14:textId="09BEF1D4" w:rsidR="00D55E7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30.    </w:t>
            </w:r>
            <w:r w:rsidR="002367B3" w:rsidRPr="00E779FE">
              <w:rPr>
                <w:rFonts w:cs="Arial"/>
              </w:rPr>
              <w:t>I cannot trust anyone else</w:t>
            </w:r>
            <w:r w:rsidR="00D55E73" w:rsidRPr="00E779FE">
              <w:rPr>
                <w:rFonts w:cs="Arial"/>
              </w:rPr>
              <w:t xml:space="preserve"> to look after my child</w:t>
            </w:r>
            <w:r w:rsidR="002367B3" w:rsidRPr="00E779FE">
              <w:rPr>
                <w:rFonts w:cs="Arial"/>
              </w:rPr>
              <w:t>.</w:t>
            </w:r>
          </w:p>
          <w:p w14:paraId="096538EF" w14:textId="7D4FF933" w:rsidR="002367B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24.    </w:t>
            </w:r>
            <w:r w:rsidR="002367B3" w:rsidRPr="00E779FE">
              <w:rPr>
                <w:rFonts w:cs="Arial"/>
              </w:rPr>
              <w:t>Good parents</w:t>
            </w:r>
            <w:r w:rsidR="00077FDC" w:rsidRPr="00E779FE">
              <w:rPr>
                <w:rFonts w:cs="Arial"/>
              </w:rPr>
              <w:t xml:space="preserve"> keep an eye on their</w:t>
            </w:r>
            <w:r w:rsidR="002367B3" w:rsidRPr="00E779FE">
              <w:rPr>
                <w:rFonts w:cs="Arial"/>
              </w:rPr>
              <w:t xml:space="preserve"> children 100% of the time.</w:t>
            </w:r>
          </w:p>
        </w:tc>
      </w:tr>
      <w:tr w:rsidR="00A943B7" w14:paraId="0B039E4D" w14:textId="77777777" w:rsidTr="004559EE">
        <w:tc>
          <w:tcPr>
            <w:tcW w:w="1335" w:type="pct"/>
          </w:tcPr>
          <w:p w14:paraId="099C0F22" w14:textId="0E342DA9" w:rsidR="00A943B7" w:rsidRDefault="00694DA3" w:rsidP="000D603C">
            <w:pPr>
              <w:rPr>
                <w:rFonts w:cs="Calibri"/>
              </w:rPr>
            </w:pPr>
            <w:r>
              <w:rPr>
                <w:rFonts w:cs="Calibri"/>
              </w:rPr>
              <w:t>Rumination</w:t>
            </w:r>
          </w:p>
        </w:tc>
        <w:tc>
          <w:tcPr>
            <w:tcW w:w="3665" w:type="pct"/>
          </w:tcPr>
          <w:p w14:paraId="247B59B8" w14:textId="77777777" w:rsid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26.    </w:t>
            </w:r>
            <w:r w:rsidR="00A943B7" w:rsidRPr="00E779FE">
              <w:rPr>
                <w:rFonts w:cs="Arial"/>
              </w:rPr>
              <w:t>I keep</w:t>
            </w:r>
            <w:r w:rsidR="00866200" w:rsidRPr="00E779FE">
              <w:rPr>
                <w:rFonts w:cs="Arial"/>
              </w:rPr>
              <w:t xml:space="preserve"> on</w:t>
            </w:r>
            <w:r w:rsidR="00A943B7" w:rsidRPr="00E779FE">
              <w:rPr>
                <w:rFonts w:cs="Arial"/>
              </w:rPr>
              <w:t xml:space="preserve"> wishing that I could go back in time and</w:t>
            </w:r>
            <w:r w:rsidR="00D55E73" w:rsidRPr="00E779FE">
              <w:rPr>
                <w:rFonts w:cs="Arial"/>
              </w:rPr>
              <w:t xml:space="preserve"> stop</w:t>
            </w:r>
            <w:r w:rsidR="00A943B7" w:rsidRPr="00E779FE">
              <w:rPr>
                <w:rFonts w:cs="Arial"/>
              </w:rPr>
              <w:t xml:space="preserve"> the event from </w:t>
            </w:r>
            <w:r>
              <w:rPr>
                <w:rFonts w:cs="Arial"/>
              </w:rPr>
              <w:tab/>
            </w:r>
            <w:r w:rsidR="00A943B7" w:rsidRPr="00E779FE">
              <w:rPr>
                <w:rFonts w:cs="Arial"/>
              </w:rPr>
              <w:t>happening.</w:t>
            </w:r>
          </w:p>
          <w:p w14:paraId="0B938423" w14:textId="10338463" w:rsidR="00A943B7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14.    </w:t>
            </w:r>
            <w:r w:rsidR="00D55E73" w:rsidRPr="00E779FE">
              <w:rPr>
                <w:rFonts w:cs="Arial"/>
              </w:rPr>
              <w:t>I ask myself over and over</w:t>
            </w:r>
            <w:r w:rsidR="00A943B7" w:rsidRPr="00E779FE">
              <w:rPr>
                <w:rFonts w:cs="Arial"/>
              </w:rPr>
              <w:t xml:space="preserve"> why </w:t>
            </w:r>
            <w:r w:rsidR="00ED5727" w:rsidRPr="00E779FE">
              <w:rPr>
                <w:rFonts w:cs="Arial"/>
              </w:rPr>
              <w:t>this</w:t>
            </w:r>
            <w:r w:rsidR="00A943B7" w:rsidRPr="00E779FE">
              <w:rPr>
                <w:rFonts w:cs="Arial"/>
              </w:rPr>
              <w:t xml:space="preserve"> happened to </w:t>
            </w:r>
            <w:r w:rsidR="0035714B" w:rsidRPr="00E779FE">
              <w:rPr>
                <w:rFonts w:cs="Arial"/>
              </w:rPr>
              <w:t>my child</w:t>
            </w:r>
            <w:r w:rsidR="00A943B7" w:rsidRPr="00E779FE">
              <w:rPr>
                <w:rFonts w:cs="Arial"/>
              </w:rPr>
              <w:t>.</w:t>
            </w:r>
          </w:p>
          <w:p w14:paraId="3540E61E" w14:textId="47020DBB" w:rsidR="00A943B7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43.    </w:t>
            </w:r>
            <w:r w:rsidR="00A943B7" w:rsidRPr="00E779FE">
              <w:rPr>
                <w:rFonts w:cs="Arial"/>
              </w:rPr>
              <w:t xml:space="preserve">I </w:t>
            </w:r>
            <w:r w:rsidR="00ED5727" w:rsidRPr="00E779FE">
              <w:rPr>
                <w:rFonts w:cs="Arial"/>
              </w:rPr>
              <w:t>can’t stop</w:t>
            </w:r>
            <w:r w:rsidR="00A943B7" w:rsidRPr="00E779FE">
              <w:rPr>
                <w:rFonts w:cs="Arial"/>
              </w:rPr>
              <w:t xml:space="preserve"> thinking about what</w:t>
            </w:r>
            <w:r w:rsidR="00C37A75" w:rsidRPr="00E779FE">
              <w:rPr>
                <w:rFonts w:cs="Arial"/>
              </w:rPr>
              <w:t xml:space="preserve"> </w:t>
            </w:r>
            <w:r w:rsidR="00A943B7" w:rsidRPr="00E779FE">
              <w:rPr>
                <w:rFonts w:cs="Arial"/>
              </w:rPr>
              <w:t xml:space="preserve">could have </w:t>
            </w:r>
            <w:r w:rsidR="00ED5727" w:rsidRPr="00E779FE">
              <w:rPr>
                <w:rFonts w:cs="Arial"/>
              </w:rPr>
              <w:t xml:space="preserve">been </w:t>
            </w:r>
            <w:r w:rsidR="00A943B7" w:rsidRPr="00E779FE">
              <w:rPr>
                <w:rFonts w:cs="Arial"/>
              </w:rPr>
              <w:t xml:space="preserve">done to stop the event </w:t>
            </w:r>
            <w:r>
              <w:rPr>
                <w:rFonts w:cs="Arial"/>
              </w:rPr>
              <w:tab/>
            </w:r>
            <w:r w:rsidR="00A943B7" w:rsidRPr="00E779FE">
              <w:rPr>
                <w:rFonts w:cs="Arial"/>
              </w:rPr>
              <w:t>from happening.</w:t>
            </w:r>
          </w:p>
          <w:p w14:paraId="165E71CA" w14:textId="0A7CF886" w:rsidR="00694DA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42.    </w:t>
            </w:r>
            <w:r w:rsidR="00A943B7" w:rsidRPr="00E779FE">
              <w:rPr>
                <w:rFonts w:cs="Arial"/>
              </w:rPr>
              <w:t>I keep wishing we could have the life we had before the event happened.</w:t>
            </w:r>
          </w:p>
          <w:p w14:paraId="418F7B5B" w14:textId="7756EA7E" w:rsidR="00694DA3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20.    </w:t>
            </w:r>
            <w:r w:rsidR="00694DA3" w:rsidRPr="00E779FE">
              <w:rPr>
                <w:rFonts w:cs="Arial"/>
              </w:rPr>
              <w:t xml:space="preserve">I </w:t>
            </w:r>
            <w:r w:rsidR="00ED5727" w:rsidRPr="00E779FE">
              <w:rPr>
                <w:rFonts w:cs="Arial"/>
              </w:rPr>
              <w:t xml:space="preserve">keep thinking </w:t>
            </w:r>
            <w:r w:rsidR="0035714B" w:rsidRPr="00E779FE">
              <w:rPr>
                <w:rFonts w:cs="Arial"/>
              </w:rPr>
              <w:t xml:space="preserve">again and again </w:t>
            </w:r>
            <w:r w:rsidR="00694DA3" w:rsidRPr="00E779FE">
              <w:rPr>
                <w:rFonts w:cs="Arial"/>
              </w:rPr>
              <w:t>“If only this hadn’t happened to us.”</w:t>
            </w:r>
          </w:p>
          <w:p w14:paraId="42FD5070" w14:textId="1609A8AC" w:rsidR="00A943B7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 xml:space="preserve">3.      </w:t>
            </w:r>
            <w:r w:rsidR="005B6990" w:rsidRPr="00E779FE">
              <w:rPr>
                <w:rFonts w:cs="Arial"/>
              </w:rPr>
              <w:t>I keep thinking how it could have been even worse than it was</w:t>
            </w:r>
            <w:r w:rsidR="008F3F55">
              <w:rPr>
                <w:rFonts w:cs="Arial"/>
              </w:rPr>
              <w:t>.</w:t>
            </w:r>
          </w:p>
        </w:tc>
      </w:tr>
      <w:tr w:rsidR="00A943B7" w14:paraId="09CACF53" w14:textId="77777777" w:rsidTr="004559EE">
        <w:tc>
          <w:tcPr>
            <w:tcW w:w="1335" w:type="pct"/>
          </w:tcPr>
          <w:p w14:paraId="4F891F51" w14:textId="613F6786" w:rsidR="00A943B7" w:rsidRPr="00332598" w:rsidRDefault="00A943B7" w:rsidP="00A943B7">
            <w:r w:rsidRPr="00332598">
              <w:t xml:space="preserve">Self-blame </w:t>
            </w:r>
          </w:p>
          <w:p w14:paraId="6F81997D" w14:textId="77777777" w:rsidR="00A943B7" w:rsidRDefault="00A943B7" w:rsidP="000D603C">
            <w:pPr>
              <w:rPr>
                <w:rFonts w:cs="Calibri"/>
              </w:rPr>
            </w:pPr>
          </w:p>
        </w:tc>
        <w:tc>
          <w:tcPr>
            <w:tcW w:w="3665" w:type="pct"/>
          </w:tcPr>
          <w:p w14:paraId="26A75058" w14:textId="0B9884A9" w:rsidR="00A943B7" w:rsidRDefault="00E779FE" w:rsidP="00E779FE">
            <w:r>
              <w:t xml:space="preserve">7.      </w:t>
            </w:r>
            <w:r w:rsidR="00A943B7" w:rsidRPr="002D4BCB">
              <w:t>What happened to my child is down to me as a parent</w:t>
            </w:r>
            <w:r w:rsidR="008F3F55">
              <w:t>.</w:t>
            </w:r>
          </w:p>
          <w:p w14:paraId="7BC2172F" w14:textId="75260761" w:rsidR="00A943B7" w:rsidRDefault="00E779FE" w:rsidP="00E779FE">
            <w:r>
              <w:t xml:space="preserve">32.    </w:t>
            </w:r>
            <w:r w:rsidR="00A943B7">
              <w:t>I should have done more to keep my child safe</w:t>
            </w:r>
            <w:r w:rsidR="008F3F55">
              <w:t>.</w:t>
            </w:r>
          </w:p>
          <w:p w14:paraId="45BD2299" w14:textId="4EF61916" w:rsidR="00E779FE" w:rsidRDefault="00E779FE" w:rsidP="00E779FE">
            <w:r>
              <w:t xml:space="preserve">22.    </w:t>
            </w:r>
            <w:r w:rsidR="00A943B7">
              <w:t>I failed to look after my child properly</w:t>
            </w:r>
            <w:r w:rsidR="008F3F55">
              <w:t>.</w:t>
            </w:r>
          </w:p>
          <w:p w14:paraId="51D6A1AB" w14:textId="522D3CC7" w:rsidR="00A943B7" w:rsidRDefault="00E779FE" w:rsidP="00E779FE">
            <w:r>
              <w:t xml:space="preserve">11.    </w:t>
            </w:r>
            <w:r w:rsidR="00A943B7">
              <w:t>Another parent would not have let this happen</w:t>
            </w:r>
            <w:r w:rsidR="008F3F55">
              <w:t>.</w:t>
            </w:r>
          </w:p>
          <w:p w14:paraId="59EA3A48" w14:textId="2C818BB1" w:rsidR="00A943B7" w:rsidRPr="00A14A0C" w:rsidRDefault="00E779FE" w:rsidP="00E779FE">
            <w:r>
              <w:t xml:space="preserve">6.      </w:t>
            </w:r>
            <w:r w:rsidR="00A943B7">
              <w:t>I blame myself for what happened</w:t>
            </w:r>
            <w:r w:rsidR="008F3F55">
              <w:t>.</w:t>
            </w:r>
          </w:p>
        </w:tc>
      </w:tr>
      <w:tr w:rsidR="00A14A0C" w14:paraId="126D1B6F" w14:textId="77777777" w:rsidTr="004559EE">
        <w:tc>
          <w:tcPr>
            <w:tcW w:w="1335" w:type="pct"/>
          </w:tcPr>
          <w:p w14:paraId="251C8403" w14:textId="7EC22432" w:rsidR="00A14A0C" w:rsidRPr="00A117FD" w:rsidRDefault="00A14A0C" w:rsidP="00A943B7">
            <w:r w:rsidRPr="00A117FD">
              <w:lastRenderedPageBreak/>
              <w:t>Parental tolerance of emotion</w:t>
            </w:r>
          </w:p>
        </w:tc>
        <w:tc>
          <w:tcPr>
            <w:tcW w:w="3665" w:type="pct"/>
          </w:tcPr>
          <w:p w14:paraId="6C36F62D" w14:textId="3D77ECCA" w:rsidR="00A14A0C" w:rsidRPr="00E779FE" w:rsidRDefault="00E779FE" w:rsidP="00E779FE">
            <w:pPr>
              <w:rPr>
                <w:rFonts w:cs="Arial"/>
              </w:rPr>
            </w:pPr>
            <w:r>
              <w:rPr>
                <w:rFonts w:cs="Arial"/>
              </w:rPr>
              <w:t>40.</w:t>
            </w:r>
            <w:r w:rsidR="002E534B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 </w:t>
            </w:r>
            <w:r w:rsidR="00A14A0C" w:rsidRPr="00E779FE">
              <w:rPr>
                <w:rFonts w:cs="Arial"/>
              </w:rPr>
              <w:t>I could not bear it if my child was ever hurt or threatened again.</w:t>
            </w:r>
          </w:p>
          <w:p w14:paraId="138EFECE" w14:textId="3CC3CD10" w:rsidR="00A14A0C" w:rsidRPr="00E779FE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15.    </w:t>
            </w:r>
            <w:r w:rsidR="00A14A0C" w:rsidRPr="00E779FE">
              <w:rPr>
                <w:rFonts w:cs="Arial"/>
              </w:rPr>
              <w:t>I get upset or angry when I am reminded of what happened to my child.</w:t>
            </w:r>
          </w:p>
          <w:p w14:paraId="00112DB0" w14:textId="3E9EA3D2" w:rsidR="00A14A0C" w:rsidRPr="00E779FE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41.    </w:t>
            </w:r>
            <w:r w:rsidR="00A14A0C" w:rsidRPr="00E779FE">
              <w:rPr>
                <w:rFonts w:cs="Arial"/>
              </w:rPr>
              <w:t xml:space="preserve">I can’t bear to think about what happened to my child. </w:t>
            </w:r>
          </w:p>
          <w:p w14:paraId="79EA5F74" w14:textId="77777777" w:rsid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36.    </w:t>
            </w:r>
            <w:r w:rsidR="00A14A0C" w:rsidRPr="00E779FE">
              <w:rPr>
                <w:rFonts w:cs="Arial"/>
              </w:rPr>
              <w:t xml:space="preserve">It is extremely upsetting to imagine how my child felt </w:t>
            </w:r>
            <w:r w:rsidR="00357922" w:rsidRPr="00E779FE">
              <w:rPr>
                <w:rFonts w:cs="Arial"/>
              </w:rPr>
              <w:t xml:space="preserve">during the </w:t>
            </w:r>
            <w:r>
              <w:rPr>
                <w:rFonts w:cs="Arial"/>
              </w:rPr>
              <w:tab/>
            </w:r>
            <w:r w:rsidR="00357922" w:rsidRPr="00E779FE">
              <w:rPr>
                <w:rFonts w:cs="Arial"/>
              </w:rPr>
              <w:t>frightening event</w:t>
            </w:r>
            <w:r w:rsidR="00A14A0C" w:rsidRPr="00E779FE">
              <w:rPr>
                <w:rFonts w:cs="Arial"/>
              </w:rPr>
              <w:t>.</w:t>
            </w:r>
          </w:p>
          <w:p w14:paraId="52012ECC" w14:textId="19952401" w:rsidR="00A14A0C" w:rsidRPr="00E779FE" w:rsidDel="00ED5727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37.    </w:t>
            </w:r>
            <w:r w:rsidR="00A14A0C" w:rsidRPr="00E779FE">
              <w:rPr>
                <w:rFonts w:cs="Arial"/>
              </w:rPr>
              <w:t xml:space="preserve">I </w:t>
            </w:r>
            <w:r w:rsidR="00C20E50" w:rsidRPr="00E779FE">
              <w:rPr>
                <w:rFonts w:cs="Arial"/>
              </w:rPr>
              <w:t xml:space="preserve">find it hard to control my feelings about happened to my child. </w:t>
            </w:r>
          </w:p>
        </w:tc>
      </w:tr>
    </w:tbl>
    <w:p w14:paraId="1805AFCD" w14:textId="59D969A0" w:rsidR="008173F1" w:rsidRDefault="00B72E87">
      <w:pPr>
        <w:rPr>
          <w:rFonts w:cs="Calibri"/>
        </w:rPr>
      </w:pPr>
      <w:r>
        <w:rPr>
          <w:rFonts w:cs="Calibri"/>
        </w:rPr>
        <w:t>4</w:t>
      </w:r>
      <w:r w:rsidR="00357922">
        <w:rPr>
          <w:rFonts w:cs="Calibri"/>
        </w:rPr>
        <w:t>4</w:t>
      </w:r>
      <w:r>
        <w:rPr>
          <w:rFonts w:cs="Calibri"/>
        </w:rPr>
        <w:t xml:space="preserve"> items</w:t>
      </w:r>
    </w:p>
    <w:p w14:paraId="2D3606F8" w14:textId="77777777" w:rsidR="006E3097" w:rsidRDefault="0083345A" w:rsidP="00C81DF4">
      <w:pPr>
        <w:pStyle w:val="FootnoteText"/>
        <w:rPr>
          <w:rFonts w:asciiTheme="minorHAnsi" w:hAnsiTheme="minorHAnsi" w:cs="Arial"/>
          <w:sz w:val="24"/>
          <w:szCs w:val="24"/>
          <w:lang w:val="en-GB"/>
        </w:rPr>
      </w:pPr>
      <w:r>
        <w:rPr>
          <w:rFonts w:asciiTheme="minorHAnsi" w:hAnsiTheme="minorHAnsi" w:cs="Arial"/>
          <w:sz w:val="24"/>
          <w:szCs w:val="24"/>
          <w:lang w:val="en-GB"/>
        </w:rPr>
        <w:t xml:space="preserve">BEHAVIOURAL </w:t>
      </w:r>
      <w:r w:rsidR="000D603C">
        <w:rPr>
          <w:rFonts w:asciiTheme="minorHAnsi" w:hAnsiTheme="minorHAnsi" w:cs="Arial"/>
          <w:sz w:val="24"/>
          <w:szCs w:val="24"/>
          <w:lang w:val="en-GB"/>
        </w:rPr>
        <w:t>items:</w:t>
      </w:r>
    </w:p>
    <w:p w14:paraId="0CB6141D" w14:textId="77777777" w:rsidR="004559EE" w:rsidRDefault="004559EE" w:rsidP="00C81DF4">
      <w:pPr>
        <w:pStyle w:val="FootnoteText"/>
        <w:rPr>
          <w:rFonts w:asciiTheme="minorHAnsi" w:hAnsiTheme="minorHAnsi" w:cs="Arial"/>
          <w:sz w:val="24"/>
          <w:szCs w:val="24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0"/>
        <w:gridCol w:w="7302"/>
      </w:tblGrid>
      <w:tr w:rsidR="00D43768" w:rsidRPr="00D43768" w14:paraId="28173C92" w14:textId="77777777" w:rsidTr="00D43768">
        <w:tc>
          <w:tcPr>
            <w:tcW w:w="1335" w:type="pct"/>
          </w:tcPr>
          <w:p w14:paraId="402E62F8" w14:textId="77777777" w:rsidR="00D43768" w:rsidRPr="00D43768" w:rsidRDefault="00D43768" w:rsidP="003974B5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 w:rsidRPr="00D43768">
              <w:rPr>
                <w:rFonts w:cs="Calibri"/>
                <w:b/>
              </w:rPr>
              <w:t>THEME</w:t>
            </w:r>
          </w:p>
        </w:tc>
        <w:tc>
          <w:tcPr>
            <w:tcW w:w="3665" w:type="pct"/>
          </w:tcPr>
          <w:p w14:paraId="4E97940B" w14:textId="77777777" w:rsidR="00D43768" w:rsidRPr="00D43768" w:rsidRDefault="00D43768" w:rsidP="003974B5">
            <w:pPr>
              <w:rPr>
                <w:rFonts w:cs="Arial"/>
                <w:b/>
              </w:rPr>
            </w:pPr>
            <w:r w:rsidRPr="00D43768">
              <w:rPr>
                <w:rFonts w:cs="Arial"/>
                <w:b/>
              </w:rPr>
              <w:t>ITEMS</w:t>
            </w:r>
          </w:p>
        </w:tc>
      </w:tr>
      <w:tr w:rsidR="002367B3" w14:paraId="14091332" w14:textId="77777777" w:rsidTr="004559EE">
        <w:tc>
          <w:tcPr>
            <w:tcW w:w="1335" w:type="pct"/>
          </w:tcPr>
          <w:p w14:paraId="1E7B66F6" w14:textId="5210B7B0" w:rsidR="002367B3" w:rsidRDefault="002367B3" w:rsidP="000D603C">
            <w:pPr>
              <w:rPr>
                <w:rFonts w:cs="Calibri"/>
              </w:rPr>
            </w:pPr>
            <w:r>
              <w:t xml:space="preserve">Overprotectiveness </w:t>
            </w:r>
          </w:p>
        </w:tc>
        <w:tc>
          <w:tcPr>
            <w:tcW w:w="3665" w:type="pct"/>
          </w:tcPr>
          <w:p w14:paraId="7F29AE80" w14:textId="3ACEBB4B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34.    </w:t>
            </w:r>
            <w:r w:rsidR="002367B3" w:rsidRPr="002E534B">
              <w:rPr>
                <w:rFonts w:cs="Arial"/>
              </w:rPr>
              <w:t>I need to know where my child is all the time</w:t>
            </w:r>
            <w:r w:rsidR="00996C13" w:rsidRPr="002E534B">
              <w:rPr>
                <w:rFonts w:cs="Arial"/>
              </w:rPr>
              <w:t>, since the event happened</w:t>
            </w:r>
            <w:r w:rsidR="002367B3" w:rsidRPr="002E534B">
              <w:rPr>
                <w:rFonts w:cs="Arial"/>
              </w:rPr>
              <w:t>.</w:t>
            </w:r>
          </w:p>
          <w:p w14:paraId="2A6C2FB1" w14:textId="57C289DA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27.    </w:t>
            </w:r>
            <w:r w:rsidR="00512F2C" w:rsidRPr="002E534B">
              <w:rPr>
                <w:rFonts w:cs="Arial"/>
              </w:rPr>
              <w:t xml:space="preserve">Since the event </w:t>
            </w:r>
            <w:r w:rsidR="002367B3" w:rsidRPr="002E534B">
              <w:rPr>
                <w:rFonts w:cs="Arial"/>
              </w:rPr>
              <w:t xml:space="preserve">I have stopped my child from </w:t>
            </w:r>
            <w:r w:rsidR="004002F1" w:rsidRPr="002E534B">
              <w:rPr>
                <w:rFonts w:cs="Arial"/>
              </w:rPr>
              <w:t xml:space="preserve">going some places that they </w:t>
            </w:r>
            <w:r>
              <w:rPr>
                <w:rFonts w:cs="Arial"/>
              </w:rPr>
              <w:tab/>
            </w:r>
            <w:r w:rsidR="004002F1" w:rsidRPr="002E534B">
              <w:rPr>
                <w:rFonts w:cs="Arial"/>
              </w:rPr>
              <w:t>used to go to</w:t>
            </w:r>
            <w:r w:rsidR="002367B3" w:rsidRPr="002E534B">
              <w:rPr>
                <w:rFonts w:cs="Arial"/>
              </w:rPr>
              <w:t>.</w:t>
            </w:r>
          </w:p>
          <w:p w14:paraId="136E7025" w14:textId="5D2F5C9D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2.      </w:t>
            </w:r>
            <w:r w:rsidR="00C50E64" w:rsidRPr="002E534B">
              <w:rPr>
                <w:rFonts w:cs="Arial"/>
              </w:rPr>
              <w:t>I</w:t>
            </w:r>
            <w:r w:rsidR="002367B3" w:rsidRPr="002E534B">
              <w:rPr>
                <w:rFonts w:cs="Arial"/>
              </w:rPr>
              <w:t xml:space="preserve"> take extra </w:t>
            </w:r>
            <w:r w:rsidR="00ED5727" w:rsidRPr="002E534B">
              <w:rPr>
                <w:rFonts w:cs="Arial"/>
              </w:rPr>
              <w:t>care</w:t>
            </w:r>
            <w:r w:rsidR="00512F2C" w:rsidRPr="002E534B">
              <w:rPr>
                <w:rFonts w:cs="Arial"/>
              </w:rPr>
              <w:t xml:space="preserve"> </w:t>
            </w:r>
            <w:r w:rsidR="002367B3" w:rsidRPr="002E534B">
              <w:rPr>
                <w:rFonts w:cs="Arial"/>
              </w:rPr>
              <w:t>to make sure that our family is safe.</w:t>
            </w:r>
          </w:p>
          <w:p w14:paraId="7301242B" w14:textId="7D00ECDD" w:rsidR="00340F5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10.    </w:t>
            </w:r>
            <w:r w:rsidR="00340F53" w:rsidRPr="002E534B">
              <w:rPr>
                <w:rFonts w:cs="Arial"/>
              </w:rPr>
              <w:t>I don’t let my child do anything that might be risky</w:t>
            </w:r>
            <w:r w:rsidR="00ED5727" w:rsidRPr="002E534B">
              <w:rPr>
                <w:rFonts w:cs="Arial"/>
              </w:rPr>
              <w:t xml:space="preserve"> now</w:t>
            </w:r>
            <w:r w:rsidR="00340F53" w:rsidRPr="002E534B">
              <w:rPr>
                <w:rFonts w:cs="Arial"/>
              </w:rPr>
              <w:t>.</w:t>
            </w:r>
          </w:p>
          <w:p w14:paraId="36444D15" w14:textId="3D496823" w:rsidR="00ED5727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18.    </w:t>
            </w:r>
            <w:r w:rsidR="00ED5727" w:rsidRPr="002E534B">
              <w:rPr>
                <w:rFonts w:cs="Arial"/>
              </w:rPr>
              <w:t xml:space="preserve">Since the event I make sure I can always contact my child if s/he is not </w:t>
            </w:r>
            <w:r>
              <w:rPr>
                <w:rFonts w:cs="Arial"/>
              </w:rPr>
              <w:tab/>
            </w:r>
            <w:r w:rsidR="00ED5727" w:rsidRPr="002E534B">
              <w:rPr>
                <w:rFonts w:cs="Arial"/>
              </w:rPr>
              <w:t>with me.</w:t>
            </w:r>
          </w:p>
          <w:p w14:paraId="0369FC84" w14:textId="0CE5A556" w:rsidR="00ED5727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5.      </w:t>
            </w:r>
            <w:r w:rsidR="00ED5727" w:rsidRPr="002E534B">
              <w:rPr>
                <w:rFonts w:cs="Arial"/>
              </w:rPr>
              <w:t>I check every place we visit</w:t>
            </w:r>
            <w:r w:rsidR="00DF6C30" w:rsidRPr="002E534B">
              <w:rPr>
                <w:rFonts w:cs="Arial"/>
              </w:rPr>
              <w:t xml:space="preserve"> now</w:t>
            </w:r>
            <w:r w:rsidR="00ED5727" w:rsidRPr="002E534B">
              <w:rPr>
                <w:rFonts w:cs="Arial"/>
              </w:rPr>
              <w:t>,</w:t>
            </w:r>
            <w:r w:rsidR="008F3F55">
              <w:rPr>
                <w:rFonts w:cs="Arial"/>
              </w:rPr>
              <w:t xml:space="preserve"> </w:t>
            </w:r>
            <w:r w:rsidR="00ED5727" w:rsidRPr="002E534B">
              <w:rPr>
                <w:rFonts w:cs="Arial"/>
              </w:rPr>
              <w:t xml:space="preserve">to make sure that there is nothing </w:t>
            </w:r>
            <w:r>
              <w:rPr>
                <w:rFonts w:cs="Arial"/>
              </w:rPr>
              <w:tab/>
            </w:r>
            <w:r w:rsidR="00ED5727" w:rsidRPr="002E534B">
              <w:rPr>
                <w:rFonts w:cs="Arial"/>
              </w:rPr>
              <w:t>dangerous.</w:t>
            </w:r>
          </w:p>
        </w:tc>
      </w:tr>
      <w:tr w:rsidR="00B420EE" w14:paraId="25D3B348" w14:textId="77777777" w:rsidTr="004559EE">
        <w:tc>
          <w:tcPr>
            <w:tcW w:w="1335" w:type="pct"/>
          </w:tcPr>
          <w:p w14:paraId="5C4A89A0" w14:textId="45918FB9" w:rsidR="00B420EE" w:rsidRPr="00A117FD" w:rsidRDefault="00B420EE" w:rsidP="000D603C">
            <w:r w:rsidRPr="00A117FD">
              <w:t>Discussions with child regarding danger/safety</w:t>
            </w:r>
          </w:p>
        </w:tc>
        <w:tc>
          <w:tcPr>
            <w:tcW w:w="3665" w:type="pct"/>
          </w:tcPr>
          <w:p w14:paraId="7C437961" w14:textId="1654EF09" w:rsidR="00B420EE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12.    </w:t>
            </w:r>
            <w:r w:rsidR="00B420EE" w:rsidRPr="002E534B">
              <w:rPr>
                <w:rFonts w:cs="Arial"/>
              </w:rPr>
              <w:t>I warn my child about possible dangers</w:t>
            </w:r>
            <w:r w:rsidR="00890927" w:rsidRPr="002E534B">
              <w:rPr>
                <w:rFonts w:cs="Arial"/>
              </w:rPr>
              <w:t xml:space="preserve"> whenever I can</w:t>
            </w:r>
            <w:r w:rsidR="008F3F55">
              <w:rPr>
                <w:rFonts w:cs="Arial"/>
              </w:rPr>
              <w:t>.</w:t>
            </w:r>
          </w:p>
          <w:p w14:paraId="3347C0DA" w14:textId="5362E930" w:rsidR="00B420EE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30.    </w:t>
            </w:r>
            <w:r w:rsidR="00B420EE" w:rsidRPr="002E534B">
              <w:rPr>
                <w:rFonts w:cs="Arial"/>
              </w:rPr>
              <w:t xml:space="preserve">I </w:t>
            </w:r>
            <w:r w:rsidR="005913B6" w:rsidRPr="002E534B">
              <w:rPr>
                <w:rFonts w:cs="Arial"/>
              </w:rPr>
              <w:t>tell</w:t>
            </w:r>
            <w:r w:rsidR="00B420EE" w:rsidRPr="002E534B">
              <w:rPr>
                <w:rFonts w:cs="Arial"/>
              </w:rPr>
              <w:t xml:space="preserve"> my child n</w:t>
            </w:r>
            <w:r w:rsidR="00890927" w:rsidRPr="002E534B">
              <w:rPr>
                <w:rFonts w:cs="Arial"/>
              </w:rPr>
              <w:t>ever</w:t>
            </w:r>
            <w:r w:rsidR="00B420EE" w:rsidRPr="002E534B">
              <w:rPr>
                <w:rFonts w:cs="Arial"/>
              </w:rPr>
              <w:t xml:space="preserve"> to take any risks</w:t>
            </w:r>
            <w:r w:rsidR="008F3F55">
              <w:rPr>
                <w:rFonts w:cs="Arial"/>
              </w:rPr>
              <w:t>.</w:t>
            </w:r>
          </w:p>
          <w:p w14:paraId="26755D4C" w14:textId="1498AF45" w:rsidR="002631BD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22.    </w:t>
            </w:r>
            <w:r w:rsidR="00890927" w:rsidRPr="002E534B">
              <w:rPr>
                <w:rFonts w:cs="Arial"/>
              </w:rPr>
              <w:t xml:space="preserve">I </w:t>
            </w:r>
            <w:r w:rsidR="00C50E64" w:rsidRPr="002E534B">
              <w:rPr>
                <w:rFonts w:cs="Arial"/>
              </w:rPr>
              <w:t>try to make</w:t>
            </w:r>
            <w:r w:rsidR="005913B6" w:rsidRPr="002E534B">
              <w:rPr>
                <w:rFonts w:cs="Arial"/>
              </w:rPr>
              <w:t xml:space="preserve"> my child</w:t>
            </w:r>
            <w:r w:rsidR="00694DA3" w:rsidRPr="002E534B">
              <w:rPr>
                <w:rFonts w:cs="Arial"/>
              </w:rPr>
              <w:t xml:space="preserve"> understand </w:t>
            </w:r>
            <w:r w:rsidR="00890927" w:rsidRPr="002E534B">
              <w:rPr>
                <w:rFonts w:cs="Arial"/>
              </w:rPr>
              <w:t>that the world isn’t safe</w:t>
            </w:r>
            <w:r w:rsidR="008F3F55">
              <w:rPr>
                <w:rFonts w:cs="Arial"/>
              </w:rPr>
              <w:t>.</w:t>
            </w:r>
          </w:p>
          <w:p w14:paraId="09A33F71" w14:textId="40889740" w:rsidR="00694DA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28.    </w:t>
            </w:r>
            <w:r w:rsidR="00890927" w:rsidRPr="002E534B">
              <w:rPr>
                <w:rFonts w:cs="Arial"/>
              </w:rPr>
              <w:t>I plan with my child what they should do in an emergency</w:t>
            </w:r>
            <w:r w:rsidR="008F3F55">
              <w:rPr>
                <w:rFonts w:cs="Arial"/>
              </w:rPr>
              <w:t>.</w:t>
            </w:r>
          </w:p>
          <w:p w14:paraId="328EA81A" w14:textId="531F3A08" w:rsidR="000A59E2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33.    </w:t>
            </w:r>
            <w:r w:rsidR="000A59E2" w:rsidRPr="002E534B">
              <w:rPr>
                <w:rFonts w:cs="Arial"/>
              </w:rPr>
              <w:t>I tell my child not to trust anyone</w:t>
            </w:r>
            <w:r w:rsidR="008F3F55">
              <w:rPr>
                <w:rFonts w:cs="Arial"/>
              </w:rPr>
              <w:t>.</w:t>
            </w:r>
          </w:p>
        </w:tc>
      </w:tr>
      <w:tr w:rsidR="002367B3" w14:paraId="7E39EEAD" w14:textId="77777777" w:rsidTr="004559EE">
        <w:tc>
          <w:tcPr>
            <w:tcW w:w="1335" w:type="pct"/>
          </w:tcPr>
          <w:p w14:paraId="3B322454" w14:textId="747331B0" w:rsidR="002367B3" w:rsidRDefault="002367B3" w:rsidP="000D603C">
            <w:r>
              <w:t>Avoidance of discussion re: trauma, versus allowing or encouraging talk about what happened</w:t>
            </w:r>
          </w:p>
        </w:tc>
        <w:tc>
          <w:tcPr>
            <w:tcW w:w="3665" w:type="pct"/>
          </w:tcPr>
          <w:p w14:paraId="159F8096" w14:textId="3C8B05C5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24.    </w:t>
            </w:r>
            <w:r w:rsidR="002367B3" w:rsidRPr="002E534B">
              <w:rPr>
                <w:rFonts w:cs="Arial"/>
              </w:rPr>
              <w:t xml:space="preserve">I </w:t>
            </w:r>
            <w:r w:rsidR="00A61760" w:rsidRPr="002E534B">
              <w:rPr>
                <w:rFonts w:cs="Arial"/>
              </w:rPr>
              <w:t xml:space="preserve">try to </w:t>
            </w:r>
            <w:r w:rsidR="002367B3" w:rsidRPr="002E534B">
              <w:rPr>
                <w:rFonts w:cs="Arial"/>
              </w:rPr>
              <w:t>stop other people talking about what happened</w:t>
            </w:r>
            <w:r w:rsidR="002631BD" w:rsidRPr="002E534B">
              <w:rPr>
                <w:rFonts w:cs="Arial"/>
              </w:rPr>
              <w:t xml:space="preserve"> in front of my </w:t>
            </w:r>
            <w:r>
              <w:rPr>
                <w:rFonts w:cs="Arial"/>
              </w:rPr>
              <w:tab/>
            </w:r>
            <w:r w:rsidR="002631BD" w:rsidRPr="002E534B">
              <w:rPr>
                <w:rFonts w:cs="Arial"/>
              </w:rPr>
              <w:t>child</w:t>
            </w:r>
            <w:r w:rsidR="002367B3" w:rsidRPr="002E534B">
              <w:rPr>
                <w:rFonts w:cs="Arial"/>
              </w:rPr>
              <w:t>.</w:t>
            </w:r>
          </w:p>
          <w:p w14:paraId="2314B670" w14:textId="3C692863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1.      </w:t>
            </w:r>
            <w:r w:rsidR="002367B3" w:rsidRPr="002E534B">
              <w:rPr>
                <w:rFonts w:cs="Arial"/>
              </w:rPr>
              <w:t xml:space="preserve">I </w:t>
            </w:r>
            <w:r w:rsidR="00357922" w:rsidRPr="002E534B">
              <w:rPr>
                <w:rFonts w:cs="Arial"/>
              </w:rPr>
              <w:t>avoid</w:t>
            </w:r>
            <w:r w:rsidR="002367B3" w:rsidRPr="002E534B">
              <w:rPr>
                <w:rFonts w:cs="Arial"/>
              </w:rPr>
              <w:t xml:space="preserve"> talking about the event because I don’t want to upset my child.</w:t>
            </w:r>
          </w:p>
          <w:p w14:paraId="6CA7A626" w14:textId="7B52143A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21.    </w:t>
            </w:r>
            <w:r w:rsidR="00A61760" w:rsidRPr="002E534B">
              <w:rPr>
                <w:rFonts w:cs="Arial"/>
              </w:rPr>
              <w:t>When someone</w:t>
            </w:r>
            <w:r w:rsidR="002367B3" w:rsidRPr="002E534B">
              <w:rPr>
                <w:rFonts w:cs="Arial"/>
              </w:rPr>
              <w:t xml:space="preserve"> in my family mentions the event, I tell them to stop </w:t>
            </w:r>
            <w:r>
              <w:rPr>
                <w:rFonts w:cs="Arial"/>
              </w:rPr>
              <w:tab/>
            </w:r>
            <w:r w:rsidR="002367B3" w:rsidRPr="002E534B">
              <w:rPr>
                <w:rFonts w:cs="Arial"/>
              </w:rPr>
              <w:t>bringing it up.</w:t>
            </w:r>
          </w:p>
          <w:p w14:paraId="769DFA3C" w14:textId="16DEE7F0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4.      </w:t>
            </w:r>
            <w:r w:rsidR="002367B3" w:rsidRPr="002E534B">
              <w:rPr>
                <w:rFonts w:cs="Arial"/>
              </w:rPr>
              <w:t xml:space="preserve">I try </w:t>
            </w:r>
            <w:r w:rsidR="004002F1" w:rsidRPr="002E534B">
              <w:rPr>
                <w:rFonts w:cs="Arial"/>
              </w:rPr>
              <w:t>to</w:t>
            </w:r>
            <w:r w:rsidR="002367B3" w:rsidRPr="002E534B">
              <w:rPr>
                <w:rFonts w:cs="Arial"/>
              </w:rPr>
              <w:t xml:space="preserve"> keep conversations away from what happened in the event.</w:t>
            </w:r>
          </w:p>
          <w:p w14:paraId="376452FD" w14:textId="163F0E2C" w:rsidR="00340F5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3.      </w:t>
            </w:r>
            <w:r w:rsidR="00340F53" w:rsidRPr="002E534B">
              <w:rPr>
                <w:rFonts w:cs="Arial"/>
              </w:rPr>
              <w:t xml:space="preserve">If my child mentions what happened I try to distract them so they talk </w:t>
            </w:r>
            <w:r>
              <w:rPr>
                <w:rFonts w:cs="Arial"/>
              </w:rPr>
              <w:tab/>
            </w:r>
            <w:r w:rsidR="00340F53" w:rsidRPr="002E534B">
              <w:rPr>
                <w:rFonts w:cs="Arial"/>
              </w:rPr>
              <w:t>about something else instead.</w:t>
            </w:r>
          </w:p>
          <w:p w14:paraId="4023AEAE" w14:textId="0C0F5BC5" w:rsidR="007B290A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29.    </w:t>
            </w:r>
            <w:r w:rsidR="007B290A" w:rsidRPr="002E534B">
              <w:rPr>
                <w:rFonts w:cs="Arial"/>
              </w:rPr>
              <w:t>I don’t discuss what happened in front of my child.</w:t>
            </w:r>
          </w:p>
          <w:p w14:paraId="5A8FA428" w14:textId="444052DF" w:rsidR="006F244D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14.    </w:t>
            </w:r>
            <w:r w:rsidR="006F244D" w:rsidRPr="002E534B">
              <w:rPr>
                <w:rFonts w:cs="Arial"/>
              </w:rPr>
              <w:t>I tell my child not to think about what happened.</w:t>
            </w:r>
          </w:p>
          <w:p w14:paraId="3FF36947" w14:textId="177101C0" w:rsidR="006F244D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15.    </w:t>
            </w:r>
            <w:r w:rsidR="006F244D" w:rsidRPr="002E534B">
              <w:rPr>
                <w:rFonts w:cs="Arial"/>
              </w:rPr>
              <w:t xml:space="preserve">I tell my child to put any thoughts or worries about what happened out of </w:t>
            </w:r>
            <w:r>
              <w:rPr>
                <w:rFonts w:cs="Arial"/>
              </w:rPr>
              <w:tab/>
            </w:r>
            <w:r w:rsidR="006F244D" w:rsidRPr="002E534B">
              <w:rPr>
                <w:rFonts w:cs="Arial"/>
              </w:rPr>
              <w:t>their head.</w:t>
            </w:r>
          </w:p>
          <w:p w14:paraId="1ED07AB8" w14:textId="239FA746" w:rsidR="00EE63EC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23.    </w:t>
            </w:r>
            <w:r w:rsidR="006F065B" w:rsidRPr="002E534B">
              <w:rPr>
                <w:rFonts w:cs="Arial"/>
              </w:rPr>
              <w:t>I talk</w:t>
            </w:r>
            <w:r w:rsidR="004002F1" w:rsidRPr="002E534B">
              <w:rPr>
                <w:rFonts w:cs="Arial"/>
              </w:rPr>
              <w:t xml:space="preserve"> about </w:t>
            </w:r>
            <w:r w:rsidR="00C50E64" w:rsidRPr="002E534B">
              <w:rPr>
                <w:rFonts w:cs="Arial"/>
              </w:rPr>
              <w:t>the frightening event</w:t>
            </w:r>
            <w:r w:rsidR="004002F1" w:rsidRPr="002E534B">
              <w:rPr>
                <w:rFonts w:cs="Arial"/>
              </w:rPr>
              <w:t xml:space="preserve"> with my child</w:t>
            </w:r>
            <w:r w:rsidR="006F065B" w:rsidRPr="002E534B">
              <w:rPr>
                <w:rFonts w:cs="Arial"/>
              </w:rPr>
              <w:t xml:space="preserve"> just like I do anything </w:t>
            </w:r>
            <w:r>
              <w:rPr>
                <w:rFonts w:cs="Arial"/>
              </w:rPr>
              <w:tab/>
            </w:r>
            <w:r w:rsidR="006F065B" w:rsidRPr="002E534B">
              <w:rPr>
                <w:rFonts w:cs="Arial"/>
              </w:rPr>
              <w:t>else</w:t>
            </w:r>
            <w:r w:rsidR="004002F1" w:rsidRPr="002E534B">
              <w:rPr>
                <w:rFonts w:cs="Arial"/>
              </w:rPr>
              <w:t>.</w:t>
            </w:r>
            <w:r w:rsidR="0067609A" w:rsidRPr="002E534B">
              <w:rPr>
                <w:rFonts w:cs="Arial"/>
              </w:rPr>
              <w:t xml:space="preserve"> (R)</w:t>
            </w:r>
          </w:p>
          <w:p w14:paraId="3F00B145" w14:textId="547DB826" w:rsidR="00EE63EC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17.    </w:t>
            </w:r>
            <w:r w:rsidR="00EE63EC" w:rsidRPr="002E534B">
              <w:rPr>
                <w:rFonts w:cs="Arial"/>
              </w:rPr>
              <w:t xml:space="preserve">If my child brings up </w:t>
            </w:r>
            <w:r w:rsidR="00C50E64" w:rsidRPr="002E534B">
              <w:rPr>
                <w:rFonts w:cs="Arial"/>
              </w:rPr>
              <w:t>what happened</w:t>
            </w:r>
            <w:r w:rsidR="00EE63EC" w:rsidRPr="002E534B">
              <w:rPr>
                <w:rFonts w:cs="Arial"/>
              </w:rPr>
              <w:t xml:space="preserve"> then I </w:t>
            </w:r>
            <w:r w:rsidR="000021A7" w:rsidRPr="002E534B">
              <w:rPr>
                <w:rFonts w:cs="Arial"/>
              </w:rPr>
              <w:t xml:space="preserve">make sure I </w:t>
            </w:r>
            <w:r w:rsidR="00EE63EC" w:rsidRPr="002E534B">
              <w:rPr>
                <w:rFonts w:cs="Arial"/>
              </w:rPr>
              <w:t xml:space="preserve">spend some time </w:t>
            </w:r>
            <w:r>
              <w:rPr>
                <w:rFonts w:cs="Arial"/>
              </w:rPr>
              <w:tab/>
            </w:r>
            <w:r w:rsidR="00EE63EC" w:rsidRPr="002E534B">
              <w:rPr>
                <w:rFonts w:cs="Arial"/>
              </w:rPr>
              <w:t xml:space="preserve">talking about it with them.  </w:t>
            </w:r>
            <w:r w:rsidR="0067609A" w:rsidRPr="002E534B">
              <w:rPr>
                <w:rFonts w:cs="Arial"/>
              </w:rPr>
              <w:t xml:space="preserve"> (R)</w:t>
            </w:r>
          </w:p>
          <w:p w14:paraId="65DDDA81" w14:textId="760E7134" w:rsidR="00EE63EC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11.    </w:t>
            </w:r>
            <w:r w:rsidR="00EE63EC" w:rsidRPr="002E534B">
              <w:rPr>
                <w:rFonts w:cs="Arial"/>
              </w:rPr>
              <w:t>I’ll talk about</w:t>
            </w:r>
            <w:r w:rsidR="00A20EA5" w:rsidRPr="002E534B">
              <w:rPr>
                <w:rFonts w:cs="Arial"/>
              </w:rPr>
              <w:t xml:space="preserve"> </w:t>
            </w:r>
            <w:r w:rsidR="007B290A" w:rsidRPr="002E534B">
              <w:rPr>
                <w:rFonts w:cs="Arial"/>
              </w:rPr>
              <w:t>what happened</w:t>
            </w:r>
            <w:r w:rsidR="00EE63EC" w:rsidRPr="002E534B">
              <w:rPr>
                <w:rFonts w:cs="Arial"/>
              </w:rPr>
              <w:t xml:space="preserve"> openly, even if my child is there.</w:t>
            </w:r>
            <w:r w:rsidR="0067609A" w:rsidRPr="002E534B">
              <w:rPr>
                <w:rFonts w:cs="Arial"/>
              </w:rPr>
              <w:t xml:space="preserve"> (R)</w:t>
            </w:r>
          </w:p>
          <w:p w14:paraId="2800F8D7" w14:textId="2F9578B6" w:rsidR="00EE63EC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7.      </w:t>
            </w:r>
            <w:r w:rsidR="00EE63EC" w:rsidRPr="002E534B">
              <w:rPr>
                <w:rFonts w:cs="Arial"/>
              </w:rPr>
              <w:t>I</w:t>
            </w:r>
            <w:r w:rsidR="004002F1" w:rsidRPr="002E534B">
              <w:rPr>
                <w:rFonts w:cs="Arial"/>
              </w:rPr>
              <w:t>’ve talked to my child about how they felt at the time</w:t>
            </w:r>
            <w:r w:rsidR="006F065B" w:rsidRPr="002E534B">
              <w:rPr>
                <w:rFonts w:cs="Arial"/>
              </w:rPr>
              <w:t xml:space="preserve"> of the frightening </w:t>
            </w:r>
            <w:r>
              <w:rPr>
                <w:rFonts w:cs="Arial"/>
              </w:rPr>
              <w:tab/>
            </w:r>
            <w:r w:rsidR="006F065B" w:rsidRPr="002E534B">
              <w:rPr>
                <w:rFonts w:cs="Arial"/>
              </w:rPr>
              <w:t>event</w:t>
            </w:r>
            <w:r w:rsidR="00EE63EC" w:rsidRPr="002E534B">
              <w:rPr>
                <w:rFonts w:cs="Arial"/>
              </w:rPr>
              <w:t xml:space="preserve">. </w:t>
            </w:r>
            <w:r w:rsidR="0067609A" w:rsidRPr="002E534B">
              <w:rPr>
                <w:rFonts w:cs="Arial"/>
              </w:rPr>
              <w:t xml:space="preserve"> (R)</w:t>
            </w:r>
          </w:p>
          <w:p w14:paraId="25FFB529" w14:textId="2949BB16" w:rsidR="001A3234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32.    </w:t>
            </w:r>
            <w:r w:rsidR="00EE63EC" w:rsidRPr="002E534B">
              <w:rPr>
                <w:rFonts w:cs="Arial"/>
              </w:rPr>
              <w:t>I</w:t>
            </w:r>
            <w:r w:rsidR="004002F1" w:rsidRPr="002E534B">
              <w:rPr>
                <w:rFonts w:cs="Arial"/>
              </w:rPr>
              <w:t xml:space="preserve"> </w:t>
            </w:r>
            <w:r w:rsidR="007B290A" w:rsidRPr="002E534B">
              <w:rPr>
                <w:rFonts w:cs="Arial"/>
              </w:rPr>
              <w:t xml:space="preserve">answer any questions my child has about what happened as fully as I </w:t>
            </w:r>
            <w:r>
              <w:rPr>
                <w:rFonts w:cs="Arial"/>
              </w:rPr>
              <w:tab/>
            </w:r>
            <w:r w:rsidR="007B290A" w:rsidRPr="002E534B">
              <w:rPr>
                <w:rFonts w:cs="Arial"/>
              </w:rPr>
              <w:t>can</w:t>
            </w:r>
            <w:r w:rsidR="00EE63EC" w:rsidRPr="002E534B">
              <w:rPr>
                <w:rFonts w:cs="Arial"/>
              </w:rPr>
              <w:t>.</w:t>
            </w:r>
            <w:r w:rsidR="0067609A" w:rsidRPr="002E534B">
              <w:rPr>
                <w:rFonts w:cs="Arial"/>
              </w:rPr>
              <w:t xml:space="preserve"> (R)</w:t>
            </w:r>
          </w:p>
          <w:p w14:paraId="2595C882" w14:textId="313686B0" w:rsidR="00E10AF7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13.    </w:t>
            </w:r>
            <w:r w:rsidR="00B72E87" w:rsidRPr="002E534B">
              <w:rPr>
                <w:rFonts w:cs="Arial"/>
              </w:rPr>
              <w:t>I</w:t>
            </w:r>
            <w:r w:rsidR="004002F1" w:rsidRPr="002E534B">
              <w:rPr>
                <w:rFonts w:cs="Arial"/>
              </w:rPr>
              <w:t>’ve</w:t>
            </w:r>
            <w:r w:rsidR="00EE63EC" w:rsidRPr="002E534B">
              <w:rPr>
                <w:rFonts w:cs="Arial"/>
              </w:rPr>
              <w:t xml:space="preserve"> </w:t>
            </w:r>
            <w:r w:rsidR="00A20EA5" w:rsidRPr="002E534B">
              <w:rPr>
                <w:rFonts w:cs="Arial"/>
              </w:rPr>
              <w:t>talked to</w:t>
            </w:r>
            <w:r w:rsidR="00C50E64" w:rsidRPr="002E534B">
              <w:rPr>
                <w:rFonts w:cs="Arial"/>
              </w:rPr>
              <w:t xml:space="preserve"> my child about</w:t>
            </w:r>
            <w:r w:rsidR="00B05C7B" w:rsidRPr="002E534B">
              <w:rPr>
                <w:rFonts w:cs="Arial"/>
              </w:rPr>
              <w:t xml:space="preserve"> their feelings when they remember what </w:t>
            </w:r>
            <w:r>
              <w:rPr>
                <w:rFonts w:cs="Arial"/>
              </w:rPr>
              <w:tab/>
            </w:r>
            <w:r w:rsidR="00B05C7B" w:rsidRPr="002E534B">
              <w:rPr>
                <w:rFonts w:cs="Arial"/>
              </w:rPr>
              <w:t>happened</w:t>
            </w:r>
            <w:r w:rsidR="00EE63EC" w:rsidRPr="002E534B">
              <w:rPr>
                <w:rFonts w:cs="Arial"/>
              </w:rPr>
              <w:t>.</w:t>
            </w:r>
            <w:r w:rsidR="0067609A" w:rsidRPr="002E534B">
              <w:rPr>
                <w:rFonts w:cs="Arial"/>
              </w:rPr>
              <w:t xml:space="preserve"> (R)</w:t>
            </w:r>
          </w:p>
        </w:tc>
      </w:tr>
      <w:tr w:rsidR="002367B3" w14:paraId="03087340" w14:textId="77777777" w:rsidTr="004559EE">
        <w:tc>
          <w:tcPr>
            <w:tcW w:w="1335" w:type="pct"/>
          </w:tcPr>
          <w:p w14:paraId="53D48A82" w14:textId="6C8BDC68" w:rsidR="002367B3" w:rsidRDefault="002367B3" w:rsidP="000D603C">
            <w:r>
              <w:t>Avoiding reminders</w:t>
            </w:r>
          </w:p>
          <w:p w14:paraId="1BD2721F" w14:textId="77777777" w:rsidR="002367B3" w:rsidRDefault="002367B3" w:rsidP="000D603C">
            <w:r>
              <w:t xml:space="preserve">(i.e. Ensure that child is not reminded of what </w:t>
            </w:r>
            <w:r>
              <w:lastRenderedPageBreak/>
              <w:t>happened)</w:t>
            </w:r>
          </w:p>
        </w:tc>
        <w:tc>
          <w:tcPr>
            <w:tcW w:w="3665" w:type="pct"/>
          </w:tcPr>
          <w:p w14:paraId="7370E161" w14:textId="1AFB228E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9.      </w:t>
            </w:r>
            <w:r w:rsidR="002367B3" w:rsidRPr="002E534B">
              <w:rPr>
                <w:rFonts w:cs="Arial"/>
              </w:rPr>
              <w:t xml:space="preserve">I </w:t>
            </w:r>
            <w:r w:rsidR="00E10AF7" w:rsidRPr="002E534B">
              <w:rPr>
                <w:rFonts w:cs="Arial"/>
              </w:rPr>
              <w:t xml:space="preserve">try </w:t>
            </w:r>
            <w:r w:rsidR="002367B3" w:rsidRPr="002E534B">
              <w:rPr>
                <w:rFonts w:cs="Arial"/>
              </w:rPr>
              <w:t xml:space="preserve">never </w:t>
            </w:r>
            <w:r w:rsidR="00A943B7" w:rsidRPr="002E534B">
              <w:rPr>
                <w:rFonts w:cs="Arial"/>
              </w:rPr>
              <w:t xml:space="preserve">to </w:t>
            </w:r>
            <w:r w:rsidR="002367B3" w:rsidRPr="002E534B">
              <w:rPr>
                <w:rFonts w:cs="Arial"/>
              </w:rPr>
              <w:t>take my child near reminders of what happened.</w:t>
            </w:r>
          </w:p>
          <w:p w14:paraId="63A5299F" w14:textId="791EBF64" w:rsidR="002367B3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6.      </w:t>
            </w:r>
            <w:r w:rsidR="00A20EA5" w:rsidRPr="002E534B">
              <w:rPr>
                <w:rFonts w:cs="Arial"/>
              </w:rPr>
              <w:t>I am</w:t>
            </w:r>
            <w:r w:rsidR="002367B3" w:rsidRPr="002E534B">
              <w:rPr>
                <w:rFonts w:cs="Arial"/>
              </w:rPr>
              <w:t xml:space="preserve"> careful about what we watch on the television and internet, so my </w:t>
            </w:r>
            <w:r>
              <w:rPr>
                <w:rFonts w:cs="Arial"/>
              </w:rPr>
              <w:tab/>
            </w:r>
            <w:r w:rsidR="002367B3" w:rsidRPr="002E534B">
              <w:rPr>
                <w:rFonts w:cs="Arial"/>
              </w:rPr>
              <w:t>child is not reminded of what happened.</w:t>
            </w:r>
          </w:p>
          <w:p w14:paraId="311BD5CF" w14:textId="69B52C52" w:rsidR="002E7C59" w:rsidRPr="002E534B" w:rsidRDefault="002E534B" w:rsidP="002E534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8.      </w:t>
            </w:r>
            <w:r w:rsidR="002E7C59" w:rsidRPr="002E534B">
              <w:rPr>
                <w:rFonts w:cs="Arial"/>
              </w:rPr>
              <w:t xml:space="preserve">I avoid </w:t>
            </w:r>
            <w:r w:rsidR="006F065B" w:rsidRPr="002E534B">
              <w:rPr>
                <w:rFonts w:cs="Arial"/>
              </w:rPr>
              <w:t>places, people or activities</w:t>
            </w:r>
            <w:r w:rsidR="002E7C59" w:rsidRPr="002E534B">
              <w:rPr>
                <w:rFonts w:cs="Arial"/>
              </w:rPr>
              <w:t xml:space="preserve"> that might remind my child of what </w:t>
            </w:r>
            <w:r>
              <w:rPr>
                <w:rFonts w:cs="Arial"/>
              </w:rPr>
              <w:tab/>
            </w:r>
            <w:r w:rsidR="002E7C59" w:rsidRPr="002E534B">
              <w:rPr>
                <w:rFonts w:cs="Arial"/>
              </w:rPr>
              <w:t>happened.</w:t>
            </w:r>
          </w:p>
          <w:p w14:paraId="272195E4" w14:textId="0A6411E0" w:rsidR="002E7C59" w:rsidRPr="002E534B" w:rsidRDefault="008F3F55" w:rsidP="002E534B">
            <w:pPr>
              <w:rPr>
                <w:rFonts w:cs="Arial"/>
              </w:rPr>
            </w:pPr>
            <w:r>
              <w:rPr>
                <w:rFonts w:cs="Arial"/>
              </w:rPr>
              <w:t xml:space="preserve">31.    </w:t>
            </w:r>
            <w:r w:rsidR="002E7C59" w:rsidRPr="002E534B">
              <w:rPr>
                <w:rFonts w:cs="Arial"/>
              </w:rPr>
              <w:t xml:space="preserve">I have stopped my child from doing certain things so that he/she is not </w:t>
            </w:r>
            <w:r>
              <w:rPr>
                <w:rFonts w:cs="Arial"/>
              </w:rPr>
              <w:tab/>
            </w:r>
            <w:r w:rsidR="002E7C59" w:rsidRPr="002E534B">
              <w:rPr>
                <w:rFonts w:cs="Arial"/>
              </w:rPr>
              <w:t>reminded of what happened.</w:t>
            </w:r>
          </w:p>
          <w:p w14:paraId="24E42191" w14:textId="13185404" w:rsidR="00A943B7" w:rsidRPr="002E534B" w:rsidRDefault="008F3F55" w:rsidP="008F3F55">
            <w:pPr>
              <w:rPr>
                <w:rFonts w:cs="Arial"/>
              </w:rPr>
            </w:pPr>
            <w:r>
              <w:rPr>
                <w:rFonts w:cs="Arial"/>
              </w:rPr>
              <w:t xml:space="preserve">25.    </w:t>
            </w:r>
            <w:r w:rsidR="00D440EF" w:rsidRPr="002E534B">
              <w:rPr>
                <w:rFonts w:cs="Arial"/>
              </w:rPr>
              <w:t>I</w:t>
            </w:r>
            <w:r w:rsidR="00A20EA5" w:rsidRPr="002E534B">
              <w:rPr>
                <w:rFonts w:cs="Arial"/>
              </w:rPr>
              <w:t xml:space="preserve">’ve taken my child places </w:t>
            </w:r>
            <w:r w:rsidR="004411A9" w:rsidRPr="002E534B">
              <w:rPr>
                <w:rFonts w:cs="Arial"/>
              </w:rPr>
              <w:t>that are likely to</w:t>
            </w:r>
            <w:r w:rsidR="00A20EA5" w:rsidRPr="002E534B">
              <w:rPr>
                <w:rFonts w:cs="Arial"/>
              </w:rPr>
              <w:t xml:space="preserve"> </w:t>
            </w:r>
            <w:r w:rsidR="00E10AF7" w:rsidRPr="002E534B">
              <w:rPr>
                <w:rFonts w:cs="Arial"/>
              </w:rPr>
              <w:t xml:space="preserve">remind them of what </w:t>
            </w:r>
            <w:r>
              <w:rPr>
                <w:rFonts w:cs="Arial"/>
              </w:rPr>
              <w:tab/>
            </w:r>
            <w:r w:rsidR="00E10AF7" w:rsidRPr="002E534B">
              <w:rPr>
                <w:rFonts w:cs="Arial"/>
              </w:rPr>
              <w:t>happened</w:t>
            </w:r>
            <w:r w:rsidR="00A943B7" w:rsidRPr="002E534B">
              <w:rPr>
                <w:rFonts w:cs="Arial"/>
              </w:rPr>
              <w:t>.</w:t>
            </w:r>
            <w:r w:rsidR="001A3234" w:rsidRPr="002E534B">
              <w:rPr>
                <w:rFonts w:cs="Arial"/>
              </w:rPr>
              <w:t xml:space="preserve"> (R)</w:t>
            </w:r>
          </w:p>
          <w:p w14:paraId="439F4C6D" w14:textId="275BCA90" w:rsidR="00A943B7" w:rsidRPr="002E534B" w:rsidRDefault="008F3F55" w:rsidP="008F3F55">
            <w:pPr>
              <w:rPr>
                <w:rFonts w:cs="Arial"/>
              </w:rPr>
            </w:pPr>
            <w:r>
              <w:rPr>
                <w:rFonts w:cs="Arial"/>
              </w:rPr>
              <w:t xml:space="preserve">20.    </w:t>
            </w:r>
            <w:r w:rsidR="00A943B7" w:rsidRPr="002E534B">
              <w:rPr>
                <w:rFonts w:cs="Arial"/>
              </w:rPr>
              <w:t xml:space="preserve">I’ve tried </w:t>
            </w:r>
            <w:r w:rsidR="00A943B7" w:rsidRPr="002E534B">
              <w:rPr>
                <w:rFonts w:cs="Arial"/>
                <w:u w:val="single"/>
              </w:rPr>
              <w:t>not</w:t>
            </w:r>
            <w:r w:rsidR="00A943B7" w:rsidRPr="002E534B">
              <w:rPr>
                <w:rFonts w:cs="Arial"/>
              </w:rPr>
              <w:t xml:space="preserve"> to change my child’s usual routine since the event.</w:t>
            </w:r>
            <w:r w:rsidR="001A3234" w:rsidRPr="002E534B">
              <w:rPr>
                <w:rFonts w:cs="Arial"/>
              </w:rPr>
              <w:t xml:space="preserve"> (R)</w:t>
            </w:r>
          </w:p>
          <w:p w14:paraId="1399CC3E" w14:textId="705C2508" w:rsidR="00A943B7" w:rsidRPr="002E534B" w:rsidRDefault="008F3F55" w:rsidP="008F3F55">
            <w:pPr>
              <w:rPr>
                <w:rFonts w:cs="Arial"/>
              </w:rPr>
            </w:pPr>
            <w:r>
              <w:rPr>
                <w:rFonts w:cs="Arial"/>
              </w:rPr>
              <w:t xml:space="preserve">16.    </w:t>
            </w:r>
            <w:r w:rsidR="00A943B7" w:rsidRPr="002E534B">
              <w:rPr>
                <w:rFonts w:cs="Arial"/>
              </w:rPr>
              <w:t xml:space="preserve">Since the event, I try to get my child to do </w:t>
            </w:r>
            <w:r w:rsidR="00512F2C" w:rsidRPr="002E534B">
              <w:rPr>
                <w:rFonts w:cs="Arial"/>
              </w:rPr>
              <w:t xml:space="preserve">exactly </w:t>
            </w:r>
            <w:r w:rsidR="00A943B7" w:rsidRPr="002E534B">
              <w:rPr>
                <w:rFonts w:cs="Arial"/>
              </w:rPr>
              <w:t xml:space="preserve">the same things that </w:t>
            </w:r>
            <w:r>
              <w:rPr>
                <w:rFonts w:cs="Arial"/>
              </w:rPr>
              <w:tab/>
            </w:r>
            <w:r w:rsidR="00A943B7" w:rsidRPr="002E534B">
              <w:rPr>
                <w:rFonts w:cs="Arial"/>
              </w:rPr>
              <w:t>they always did.</w:t>
            </w:r>
            <w:r w:rsidR="001A3234" w:rsidRPr="002E534B">
              <w:rPr>
                <w:rFonts w:cs="Arial"/>
              </w:rPr>
              <w:t xml:space="preserve"> (R)</w:t>
            </w:r>
          </w:p>
          <w:p w14:paraId="308E287B" w14:textId="64B220B6" w:rsidR="00A943B7" w:rsidRPr="002E534B" w:rsidRDefault="008F3F55" w:rsidP="008F3F55">
            <w:pPr>
              <w:rPr>
                <w:rFonts w:cs="Arial"/>
              </w:rPr>
            </w:pPr>
            <w:r>
              <w:rPr>
                <w:rFonts w:cs="Arial"/>
              </w:rPr>
              <w:t xml:space="preserve">19.    </w:t>
            </w:r>
            <w:r w:rsidR="00A943B7" w:rsidRPr="002E534B">
              <w:rPr>
                <w:rFonts w:cs="Arial"/>
              </w:rPr>
              <w:t xml:space="preserve">I try </w:t>
            </w:r>
            <w:r w:rsidR="00A943B7" w:rsidRPr="002E534B">
              <w:rPr>
                <w:rFonts w:cs="Arial"/>
                <w:u w:val="single"/>
              </w:rPr>
              <w:t>not</w:t>
            </w:r>
            <w:r w:rsidR="00A943B7" w:rsidRPr="002E534B">
              <w:rPr>
                <w:rFonts w:cs="Arial"/>
              </w:rPr>
              <w:t xml:space="preserve"> to let my child’s possible fears or worries after the event change </w:t>
            </w:r>
            <w:r>
              <w:rPr>
                <w:rFonts w:cs="Arial"/>
              </w:rPr>
              <w:tab/>
            </w:r>
            <w:r w:rsidR="00A943B7" w:rsidRPr="002E534B">
              <w:rPr>
                <w:rFonts w:cs="Arial"/>
              </w:rPr>
              <w:t>what we do.</w:t>
            </w:r>
            <w:r w:rsidR="001A3234" w:rsidRPr="002E534B">
              <w:rPr>
                <w:rFonts w:cs="Arial"/>
              </w:rPr>
              <w:t xml:space="preserve"> (R)</w:t>
            </w:r>
          </w:p>
          <w:p w14:paraId="13E63EEB" w14:textId="209DD22B" w:rsidR="00A20EA5" w:rsidRPr="002E534B" w:rsidRDefault="008F3F55" w:rsidP="008F3F55">
            <w:pPr>
              <w:rPr>
                <w:rFonts w:cs="Arial"/>
              </w:rPr>
            </w:pPr>
            <w:r>
              <w:rPr>
                <w:rFonts w:cs="Arial"/>
              </w:rPr>
              <w:t xml:space="preserve">26.    </w:t>
            </w:r>
            <w:r w:rsidR="00A20EA5" w:rsidRPr="002E534B">
              <w:rPr>
                <w:rFonts w:cs="Arial"/>
              </w:rPr>
              <w:t xml:space="preserve">I’ve tried to </w:t>
            </w:r>
            <w:r w:rsidR="00C63661" w:rsidRPr="002E534B">
              <w:rPr>
                <w:rFonts w:cs="Arial"/>
              </w:rPr>
              <w:t xml:space="preserve">keep our lives as </w:t>
            </w:r>
            <w:r w:rsidR="00A20EA5" w:rsidRPr="002E534B">
              <w:rPr>
                <w:rFonts w:cs="Arial"/>
              </w:rPr>
              <w:t>normal as</w:t>
            </w:r>
            <w:r w:rsidR="00C63661" w:rsidRPr="002E534B">
              <w:rPr>
                <w:rFonts w:cs="Arial"/>
              </w:rPr>
              <w:t xml:space="preserve"> </w:t>
            </w:r>
            <w:r w:rsidR="00A20EA5" w:rsidRPr="002E534B">
              <w:rPr>
                <w:rFonts w:cs="Arial"/>
              </w:rPr>
              <w:t>possible since what happened.</w:t>
            </w:r>
            <w:r w:rsidR="001A3234" w:rsidRPr="002E534B">
              <w:rPr>
                <w:rFonts w:cs="Arial"/>
              </w:rPr>
              <w:t xml:space="preserve"> (R)</w:t>
            </w:r>
          </w:p>
        </w:tc>
      </w:tr>
    </w:tbl>
    <w:p w14:paraId="28470E6E" w14:textId="12DCDBA1" w:rsidR="00702C12" w:rsidRDefault="00B72E87" w:rsidP="000D603C">
      <w:pPr>
        <w:spacing w:after="0"/>
      </w:pPr>
      <w:r>
        <w:lastRenderedPageBreak/>
        <w:t>2</w:t>
      </w:r>
      <w:r w:rsidR="00357922">
        <w:t xml:space="preserve">3 </w:t>
      </w:r>
      <w:r>
        <w:t>negative</w:t>
      </w:r>
      <w:r w:rsidR="0092658F">
        <w:t xml:space="preserve"> items</w:t>
      </w:r>
      <w:r>
        <w:t xml:space="preserve"> + 11 ‘adaptive processing’</w:t>
      </w:r>
      <w:r w:rsidR="0067609A">
        <w:t xml:space="preserve"> (Denoted by R)</w:t>
      </w:r>
    </w:p>
    <w:p w14:paraId="51422B88" w14:textId="77777777" w:rsidR="00707B89" w:rsidRDefault="00707B89" w:rsidP="000D603C">
      <w:pPr>
        <w:spacing w:after="0"/>
      </w:pPr>
    </w:p>
    <w:p w14:paraId="728CDE5D" w14:textId="77777777" w:rsidR="00707B89" w:rsidRDefault="00707B89" w:rsidP="000D603C">
      <w:pPr>
        <w:spacing w:after="0"/>
      </w:pPr>
    </w:p>
    <w:p w14:paraId="57EF2142" w14:textId="77777777" w:rsidR="00774070" w:rsidRDefault="00774070" w:rsidP="000D603C">
      <w:pPr>
        <w:spacing w:after="0"/>
      </w:pPr>
    </w:p>
    <w:p w14:paraId="0E0FD374" w14:textId="77777777" w:rsidR="004761AD" w:rsidRDefault="004761AD" w:rsidP="000D603C">
      <w:pPr>
        <w:spacing w:after="0"/>
      </w:pPr>
    </w:p>
    <w:p w14:paraId="68789331" w14:textId="77777777" w:rsidR="004761AD" w:rsidRDefault="004761AD" w:rsidP="000D603C">
      <w:pPr>
        <w:spacing w:after="0"/>
      </w:pPr>
    </w:p>
    <w:p w14:paraId="74B39C4F" w14:textId="77777777" w:rsidR="004761AD" w:rsidRDefault="004761AD" w:rsidP="000D603C">
      <w:pPr>
        <w:spacing w:after="0"/>
      </w:pPr>
    </w:p>
    <w:p w14:paraId="641E61F3" w14:textId="39CA50EB" w:rsidR="00707B89" w:rsidRDefault="00707B89" w:rsidP="00C40D8D">
      <w:pPr>
        <w:spacing w:after="0"/>
      </w:pPr>
    </w:p>
    <w:sectPr w:rsidR="00707B89" w:rsidSect="00702C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4028"/>
    <w:multiLevelType w:val="hybridMultilevel"/>
    <w:tmpl w:val="F0DCCF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E2E0C"/>
    <w:multiLevelType w:val="hybridMultilevel"/>
    <w:tmpl w:val="06F43CEC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4E5F"/>
    <w:multiLevelType w:val="hybridMultilevel"/>
    <w:tmpl w:val="3B7A2B74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D3F"/>
    <w:multiLevelType w:val="hybridMultilevel"/>
    <w:tmpl w:val="422CD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212D3"/>
    <w:multiLevelType w:val="hybridMultilevel"/>
    <w:tmpl w:val="AE5C83CE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3D3"/>
    <w:multiLevelType w:val="hybridMultilevel"/>
    <w:tmpl w:val="60FAEE58"/>
    <w:lvl w:ilvl="0" w:tplc="70A8761E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641"/>
    <w:multiLevelType w:val="hybridMultilevel"/>
    <w:tmpl w:val="B42A43E2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9DC3A9F"/>
    <w:multiLevelType w:val="hybridMultilevel"/>
    <w:tmpl w:val="61B4A9DA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18C"/>
    <w:multiLevelType w:val="hybridMultilevel"/>
    <w:tmpl w:val="23C0C734"/>
    <w:lvl w:ilvl="0" w:tplc="054CA8A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E66D9"/>
    <w:multiLevelType w:val="hybridMultilevel"/>
    <w:tmpl w:val="23C0C734"/>
    <w:lvl w:ilvl="0" w:tplc="054CA8A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8BA"/>
    <w:multiLevelType w:val="hybridMultilevel"/>
    <w:tmpl w:val="81448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4540B"/>
    <w:multiLevelType w:val="hybridMultilevel"/>
    <w:tmpl w:val="E5EC1D06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30BE370F"/>
    <w:multiLevelType w:val="hybridMultilevel"/>
    <w:tmpl w:val="AB10F54C"/>
    <w:lvl w:ilvl="0" w:tplc="85048FD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C299E"/>
    <w:multiLevelType w:val="hybridMultilevel"/>
    <w:tmpl w:val="B9DCC80C"/>
    <w:lvl w:ilvl="0" w:tplc="F3D2782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E96369B"/>
    <w:multiLevelType w:val="hybridMultilevel"/>
    <w:tmpl w:val="7828FA20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 w15:restartNumberingAfterBreak="0">
    <w:nsid w:val="45800577"/>
    <w:multiLevelType w:val="hybridMultilevel"/>
    <w:tmpl w:val="FB824E04"/>
    <w:lvl w:ilvl="0" w:tplc="861A39C8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9" w:hanging="360"/>
      </w:pPr>
    </w:lvl>
    <w:lvl w:ilvl="2" w:tplc="0809001B" w:tentative="1">
      <w:start w:val="1"/>
      <w:numFmt w:val="lowerRoman"/>
      <w:lvlText w:val="%3."/>
      <w:lvlJc w:val="right"/>
      <w:pPr>
        <w:ind w:left="1899" w:hanging="180"/>
      </w:pPr>
    </w:lvl>
    <w:lvl w:ilvl="3" w:tplc="0809000F" w:tentative="1">
      <w:start w:val="1"/>
      <w:numFmt w:val="decimal"/>
      <w:lvlText w:val="%4."/>
      <w:lvlJc w:val="left"/>
      <w:pPr>
        <w:ind w:left="2619" w:hanging="360"/>
      </w:pPr>
    </w:lvl>
    <w:lvl w:ilvl="4" w:tplc="08090019" w:tentative="1">
      <w:start w:val="1"/>
      <w:numFmt w:val="lowerLetter"/>
      <w:lvlText w:val="%5."/>
      <w:lvlJc w:val="left"/>
      <w:pPr>
        <w:ind w:left="3339" w:hanging="360"/>
      </w:pPr>
    </w:lvl>
    <w:lvl w:ilvl="5" w:tplc="0809001B" w:tentative="1">
      <w:start w:val="1"/>
      <w:numFmt w:val="lowerRoman"/>
      <w:lvlText w:val="%6."/>
      <w:lvlJc w:val="right"/>
      <w:pPr>
        <w:ind w:left="4059" w:hanging="180"/>
      </w:pPr>
    </w:lvl>
    <w:lvl w:ilvl="6" w:tplc="0809000F" w:tentative="1">
      <w:start w:val="1"/>
      <w:numFmt w:val="decimal"/>
      <w:lvlText w:val="%7."/>
      <w:lvlJc w:val="left"/>
      <w:pPr>
        <w:ind w:left="4779" w:hanging="360"/>
      </w:pPr>
    </w:lvl>
    <w:lvl w:ilvl="7" w:tplc="08090019" w:tentative="1">
      <w:start w:val="1"/>
      <w:numFmt w:val="lowerLetter"/>
      <w:lvlText w:val="%8."/>
      <w:lvlJc w:val="left"/>
      <w:pPr>
        <w:ind w:left="5499" w:hanging="360"/>
      </w:pPr>
    </w:lvl>
    <w:lvl w:ilvl="8" w:tplc="0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 w15:restartNumberingAfterBreak="0">
    <w:nsid w:val="526B275B"/>
    <w:multiLevelType w:val="hybridMultilevel"/>
    <w:tmpl w:val="065447D4"/>
    <w:lvl w:ilvl="0" w:tplc="8FB2214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16CC1"/>
    <w:multiLevelType w:val="hybridMultilevel"/>
    <w:tmpl w:val="06F43CEC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B3CBE"/>
    <w:multiLevelType w:val="hybridMultilevel"/>
    <w:tmpl w:val="7828FA20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55BA0926"/>
    <w:multiLevelType w:val="hybridMultilevel"/>
    <w:tmpl w:val="24424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D319E"/>
    <w:multiLevelType w:val="hybridMultilevel"/>
    <w:tmpl w:val="D66A223A"/>
    <w:lvl w:ilvl="0" w:tplc="70A8761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F7F6F"/>
    <w:multiLevelType w:val="hybridMultilevel"/>
    <w:tmpl w:val="1FE4E1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6D7013"/>
    <w:multiLevelType w:val="hybridMultilevel"/>
    <w:tmpl w:val="7D6612F0"/>
    <w:lvl w:ilvl="0" w:tplc="08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76B31071"/>
    <w:multiLevelType w:val="hybridMultilevel"/>
    <w:tmpl w:val="B45CA366"/>
    <w:lvl w:ilvl="0" w:tplc="7EE475A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7E5B4AC9"/>
    <w:multiLevelType w:val="hybridMultilevel"/>
    <w:tmpl w:val="AE5C83CE"/>
    <w:lvl w:ilvl="0" w:tplc="BF7CAA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2"/>
  </w:num>
  <w:num w:numId="4">
    <w:abstractNumId w:val="8"/>
  </w:num>
  <w:num w:numId="5">
    <w:abstractNumId w:val="13"/>
  </w:num>
  <w:num w:numId="6">
    <w:abstractNumId w:val="23"/>
  </w:num>
  <w:num w:numId="7">
    <w:abstractNumId w:val="14"/>
  </w:num>
  <w:num w:numId="8">
    <w:abstractNumId w:val="7"/>
  </w:num>
  <w:num w:numId="9">
    <w:abstractNumId w:val="2"/>
  </w:num>
  <w:num w:numId="10">
    <w:abstractNumId w:val="6"/>
  </w:num>
  <w:num w:numId="11">
    <w:abstractNumId w:val="24"/>
  </w:num>
  <w:num w:numId="12">
    <w:abstractNumId w:val="17"/>
  </w:num>
  <w:num w:numId="13">
    <w:abstractNumId w:val="0"/>
  </w:num>
  <w:num w:numId="14">
    <w:abstractNumId w:val="21"/>
  </w:num>
  <w:num w:numId="15">
    <w:abstractNumId w:val="3"/>
  </w:num>
  <w:num w:numId="16">
    <w:abstractNumId w:val="10"/>
  </w:num>
  <w:num w:numId="17">
    <w:abstractNumId w:val="9"/>
  </w:num>
  <w:num w:numId="18">
    <w:abstractNumId w:val="19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CA"/>
    <w:rsid w:val="000021A7"/>
    <w:rsid w:val="000163E9"/>
    <w:rsid w:val="000419CD"/>
    <w:rsid w:val="00060C70"/>
    <w:rsid w:val="00077FDC"/>
    <w:rsid w:val="000826B4"/>
    <w:rsid w:val="0008626A"/>
    <w:rsid w:val="000A59E2"/>
    <w:rsid w:val="000B770A"/>
    <w:rsid w:val="000D603C"/>
    <w:rsid w:val="00126C61"/>
    <w:rsid w:val="00194A88"/>
    <w:rsid w:val="001A3234"/>
    <w:rsid w:val="001B3D3A"/>
    <w:rsid w:val="0022562A"/>
    <w:rsid w:val="002367B3"/>
    <w:rsid w:val="002377D9"/>
    <w:rsid w:val="00256090"/>
    <w:rsid w:val="002631BD"/>
    <w:rsid w:val="00275DED"/>
    <w:rsid w:val="00284C60"/>
    <w:rsid w:val="00293879"/>
    <w:rsid w:val="002D4BCB"/>
    <w:rsid w:val="002E534B"/>
    <w:rsid w:val="002E7ABF"/>
    <w:rsid w:val="002E7C59"/>
    <w:rsid w:val="00332598"/>
    <w:rsid w:val="00340F53"/>
    <w:rsid w:val="0035714B"/>
    <w:rsid w:val="00357922"/>
    <w:rsid w:val="00373E63"/>
    <w:rsid w:val="004002F1"/>
    <w:rsid w:val="004411A9"/>
    <w:rsid w:val="004546B6"/>
    <w:rsid w:val="004559EE"/>
    <w:rsid w:val="004761AD"/>
    <w:rsid w:val="004D23A8"/>
    <w:rsid w:val="00512F2C"/>
    <w:rsid w:val="0051459A"/>
    <w:rsid w:val="00546CF8"/>
    <w:rsid w:val="005557A1"/>
    <w:rsid w:val="00572527"/>
    <w:rsid w:val="005913B6"/>
    <w:rsid w:val="005B4B0D"/>
    <w:rsid w:val="005B6990"/>
    <w:rsid w:val="005E37CA"/>
    <w:rsid w:val="0060583A"/>
    <w:rsid w:val="006151D2"/>
    <w:rsid w:val="00615F8B"/>
    <w:rsid w:val="00632B41"/>
    <w:rsid w:val="00653041"/>
    <w:rsid w:val="006708AA"/>
    <w:rsid w:val="0067609A"/>
    <w:rsid w:val="006810FF"/>
    <w:rsid w:val="00693BB0"/>
    <w:rsid w:val="00694DA3"/>
    <w:rsid w:val="006A3AAD"/>
    <w:rsid w:val="006C6411"/>
    <w:rsid w:val="006D5A22"/>
    <w:rsid w:val="006E3097"/>
    <w:rsid w:val="006F065B"/>
    <w:rsid w:val="006F244D"/>
    <w:rsid w:val="007026CC"/>
    <w:rsid w:val="00702C12"/>
    <w:rsid w:val="00707B89"/>
    <w:rsid w:val="00752058"/>
    <w:rsid w:val="00774070"/>
    <w:rsid w:val="007A11F3"/>
    <w:rsid w:val="007A2D8D"/>
    <w:rsid w:val="007B290A"/>
    <w:rsid w:val="007B3E01"/>
    <w:rsid w:val="008173F1"/>
    <w:rsid w:val="0083345A"/>
    <w:rsid w:val="00866200"/>
    <w:rsid w:val="00890927"/>
    <w:rsid w:val="008A52FE"/>
    <w:rsid w:val="008D24A2"/>
    <w:rsid w:val="008F3F55"/>
    <w:rsid w:val="0092351D"/>
    <w:rsid w:val="0092658F"/>
    <w:rsid w:val="009465FD"/>
    <w:rsid w:val="00996C13"/>
    <w:rsid w:val="00997AF2"/>
    <w:rsid w:val="009A5DB7"/>
    <w:rsid w:val="009B27AA"/>
    <w:rsid w:val="00A117FD"/>
    <w:rsid w:val="00A14A0C"/>
    <w:rsid w:val="00A20EA5"/>
    <w:rsid w:val="00A42FF9"/>
    <w:rsid w:val="00A61760"/>
    <w:rsid w:val="00A943B7"/>
    <w:rsid w:val="00AA06DB"/>
    <w:rsid w:val="00AF307F"/>
    <w:rsid w:val="00B05C7B"/>
    <w:rsid w:val="00B107EC"/>
    <w:rsid w:val="00B222FA"/>
    <w:rsid w:val="00B420EE"/>
    <w:rsid w:val="00B6049D"/>
    <w:rsid w:val="00B72E87"/>
    <w:rsid w:val="00B94279"/>
    <w:rsid w:val="00B96A76"/>
    <w:rsid w:val="00BA6744"/>
    <w:rsid w:val="00C023CE"/>
    <w:rsid w:val="00C20E50"/>
    <w:rsid w:val="00C22B7C"/>
    <w:rsid w:val="00C37A75"/>
    <w:rsid w:val="00C40D8D"/>
    <w:rsid w:val="00C50E64"/>
    <w:rsid w:val="00C63661"/>
    <w:rsid w:val="00C81DF4"/>
    <w:rsid w:val="00D43768"/>
    <w:rsid w:val="00D440EF"/>
    <w:rsid w:val="00D5115C"/>
    <w:rsid w:val="00D55E73"/>
    <w:rsid w:val="00DF0F39"/>
    <w:rsid w:val="00DF1FCD"/>
    <w:rsid w:val="00DF6C30"/>
    <w:rsid w:val="00DF705D"/>
    <w:rsid w:val="00E10AF7"/>
    <w:rsid w:val="00E21E32"/>
    <w:rsid w:val="00E779FE"/>
    <w:rsid w:val="00E848F8"/>
    <w:rsid w:val="00E85D70"/>
    <w:rsid w:val="00EC628A"/>
    <w:rsid w:val="00ED5727"/>
    <w:rsid w:val="00EE63EC"/>
    <w:rsid w:val="00F03CC1"/>
    <w:rsid w:val="00F22E63"/>
    <w:rsid w:val="00F328A3"/>
    <w:rsid w:val="00F32EB9"/>
    <w:rsid w:val="00F85240"/>
    <w:rsid w:val="00F9253D"/>
    <w:rsid w:val="00F953A0"/>
    <w:rsid w:val="00FA1F52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D4DCA"/>
  <w15:docId w15:val="{B38A8943-5878-49D8-9751-836C18B0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81DF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C81DF4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6E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DD797887.dotm</Template>
  <TotalTime>3</TotalTime>
  <Pages>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rm02</dc:creator>
  <cp:lastModifiedBy>Clare Dixon</cp:lastModifiedBy>
  <cp:revision>2</cp:revision>
  <cp:lastPrinted>2013-10-01T08:37:00Z</cp:lastPrinted>
  <dcterms:created xsi:type="dcterms:W3CDTF">2015-06-26T12:00:00Z</dcterms:created>
  <dcterms:modified xsi:type="dcterms:W3CDTF">2015-06-26T12:00:00Z</dcterms:modified>
</cp:coreProperties>
</file>