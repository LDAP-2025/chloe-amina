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9CDF8" w14:textId="638B59D6" w:rsidR="00C75BC2" w:rsidRPr="00AE1195" w:rsidRDefault="00A97AD7" w:rsidP="00C75BC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PROTECT Study - </w:t>
      </w:r>
      <w:r w:rsidR="00B22451">
        <w:rPr>
          <w:sz w:val="28"/>
          <w:szCs w:val="28"/>
        </w:rPr>
        <w:t xml:space="preserve">Background information </w:t>
      </w:r>
      <w:r w:rsidR="009E4426">
        <w:rPr>
          <w:sz w:val="28"/>
          <w:szCs w:val="28"/>
        </w:rPr>
        <w:t>interview</w:t>
      </w:r>
      <w:r w:rsidR="00B22451">
        <w:rPr>
          <w:sz w:val="28"/>
          <w:szCs w:val="28"/>
        </w:rPr>
        <w:t xml:space="preserve">: </w:t>
      </w:r>
      <w:r w:rsidR="00425121">
        <w:rPr>
          <w:sz w:val="28"/>
          <w:szCs w:val="28"/>
        </w:rPr>
        <w:t>A</w:t>
      </w:r>
      <w:r w:rsidR="00C75BC2" w:rsidRPr="00AE1195">
        <w:rPr>
          <w:sz w:val="28"/>
          <w:szCs w:val="28"/>
        </w:rPr>
        <w:t>ll information will be completely confidential</w:t>
      </w:r>
    </w:p>
    <w:p w14:paraId="228F639C" w14:textId="77777777" w:rsidR="00C75BC2" w:rsidRPr="00AE1195" w:rsidRDefault="00C75BC2" w:rsidP="00C75BC2">
      <w:pPr>
        <w:jc w:val="both"/>
        <w:rPr>
          <w:rFonts w:ascii="Arial" w:hAnsi="Arial" w:cs="Arial"/>
        </w:rPr>
      </w:pPr>
    </w:p>
    <w:p w14:paraId="55B6EDEB" w14:textId="77777777" w:rsidR="009224EA" w:rsidRDefault="009224EA" w:rsidP="00C75BC2">
      <w:pPr>
        <w:tabs>
          <w:tab w:val="left" w:pos="3600"/>
          <w:tab w:val="left" w:pos="5940"/>
          <w:tab w:val="left" w:pos="6930"/>
          <w:tab w:val="left" w:pos="8010"/>
        </w:tabs>
        <w:ind w:left="720" w:hanging="720"/>
        <w:jc w:val="both"/>
        <w:rPr>
          <w:rFonts w:ascii="Arial" w:hAnsi="Arial" w:cs="Arial"/>
          <w:b/>
        </w:rPr>
      </w:pPr>
    </w:p>
    <w:p w14:paraId="1BE2BA03" w14:textId="70A9E6EE" w:rsidR="009224EA" w:rsidRDefault="009224EA" w:rsidP="009224EA">
      <w:pPr>
        <w:tabs>
          <w:tab w:val="left" w:pos="3600"/>
          <w:tab w:val="left" w:pos="5940"/>
          <w:tab w:val="left" w:pos="6930"/>
          <w:tab w:val="left" w:pos="801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Overview</w:t>
      </w:r>
    </w:p>
    <w:p w14:paraId="6406B711" w14:textId="77777777" w:rsidR="009224EA" w:rsidRPr="009224EA" w:rsidRDefault="009224EA" w:rsidP="009224EA">
      <w:pPr>
        <w:tabs>
          <w:tab w:val="left" w:pos="3600"/>
          <w:tab w:val="left" w:pos="5940"/>
          <w:tab w:val="left" w:pos="6930"/>
          <w:tab w:val="left" w:pos="8010"/>
        </w:tabs>
        <w:jc w:val="both"/>
        <w:rPr>
          <w:rFonts w:ascii="Arial" w:hAnsi="Arial" w:cs="Arial"/>
          <w:b/>
        </w:rPr>
      </w:pPr>
    </w:p>
    <w:p w14:paraId="49769920" w14:textId="77777777" w:rsidR="009224EA" w:rsidRPr="009224EA" w:rsidRDefault="009224EA" w:rsidP="009224EA">
      <w:pPr>
        <w:tabs>
          <w:tab w:val="left" w:pos="3600"/>
          <w:tab w:val="left" w:pos="5940"/>
          <w:tab w:val="left" w:pos="6930"/>
          <w:tab w:val="left" w:pos="8010"/>
        </w:tabs>
        <w:jc w:val="both"/>
        <w:rPr>
          <w:rFonts w:ascii="Arial" w:hAnsi="Arial" w:cs="Arial"/>
        </w:rPr>
      </w:pPr>
      <w:r w:rsidRPr="009224EA">
        <w:rPr>
          <w:rFonts w:ascii="Arial" w:hAnsi="Arial" w:cs="Arial"/>
        </w:rPr>
        <w:t>1. Please provide us with a brief (e.g., two sentences) account of the event that led to your child visiting the emergency department (and being recruited in to this study.</w:t>
      </w:r>
    </w:p>
    <w:p w14:paraId="65DD4CF8" w14:textId="77777777" w:rsidR="009224EA" w:rsidRPr="009224EA" w:rsidRDefault="009224EA" w:rsidP="009224EA">
      <w:pPr>
        <w:tabs>
          <w:tab w:val="left" w:pos="3600"/>
          <w:tab w:val="left" w:pos="5940"/>
          <w:tab w:val="left" w:pos="6930"/>
          <w:tab w:val="left" w:pos="8010"/>
        </w:tabs>
        <w:spacing w:line="360" w:lineRule="auto"/>
        <w:jc w:val="both"/>
        <w:rPr>
          <w:rFonts w:ascii="Arial" w:hAnsi="Arial" w:cs="Arial"/>
        </w:rPr>
      </w:pPr>
      <w:r w:rsidRPr="009224EA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</w:t>
      </w:r>
    </w:p>
    <w:p w14:paraId="75DEB8F5" w14:textId="77777777" w:rsidR="009224EA" w:rsidRPr="009224EA" w:rsidRDefault="009224EA" w:rsidP="009224EA">
      <w:pPr>
        <w:tabs>
          <w:tab w:val="left" w:pos="3600"/>
          <w:tab w:val="left" w:pos="5940"/>
          <w:tab w:val="left" w:pos="6930"/>
          <w:tab w:val="left" w:pos="8010"/>
        </w:tabs>
        <w:ind w:left="720" w:hanging="720"/>
        <w:jc w:val="both"/>
        <w:rPr>
          <w:rFonts w:ascii="Arial" w:hAnsi="Arial" w:cs="Arial"/>
          <w:b/>
        </w:rPr>
      </w:pPr>
    </w:p>
    <w:p w14:paraId="7C6A7A4C" w14:textId="77777777" w:rsidR="009224EA" w:rsidRPr="009224EA" w:rsidRDefault="009224EA" w:rsidP="009224EA">
      <w:pPr>
        <w:tabs>
          <w:tab w:val="left" w:pos="3600"/>
          <w:tab w:val="left" w:pos="5940"/>
          <w:tab w:val="left" w:pos="6930"/>
          <w:tab w:val="left" w:pos="8010"/>
        </w:tabs>
        <w:jc w:val="both"/>
        <w:rPr>
          <w:rFonts w:ascii="Arial" w:hAnsi="Arial" w:cs="Arial"/>
        </w:rPr>
      </w:pPr>
      <w:r w:rsidRPr="009224EA">
        <w:rPr>
          <w:rFonts w:ascii="Arial" w:hAnsi="Arial" w:cs="Arial"/>
        </w:rPr>
        <w:t>2. How many days was your child in hospital as a result of this event? ________</w:t>
      </w:r>
    </w:p>
    <w:p w14:paraId="65D22231" w14:textId="77777777" w:rsidR="009224EA" w:rsidRDefault="009224EA" w:rsidP="00C75BC2">
      <w:pPr>
        <w:tabs>
          <w:tab w:val="left" w:pos="3600"/>
          <w:tab w:val="left" w:pos="5940"/>
          <w:tab w:val="left" w:pos="6930"/>
          <w:tab w:val="left" w:pos="8010"/>
        </w:tabs>
        <w:ind w:left="720" w:hanging="720"/>
        <w:jc w:val="both"/>
        <w:rPr>
          <w:rFonts w:ascii="Arial" w:hAnsi="Arial" w:cs="Arial"/>
          <w:b/>
        </w:rPr>
      </w:pPr>
    </w:p>
    <w:p w14:paraId="410D3DE9" w14:textId="77777777" w:rsidR="009224EA" w:rsidRDefault="009224EA" w:rsidP="00C75BC2">
      <w:pPr>
        <w:tabs>
          <w:tab w:val="left" w:pos="3600"/>
          <w:tab w:val="left" w:pos="5940"/>
          <w:tab w:val="left" w:pos="6930"/>
          <w:tab w:val="left" w:pos="8010"/>
        </w:tabs>
        <w:ind w:left="720" w:hanging="720"/>
        <w:jc w:val="both"/>
        <w:rPr>
          <w:rFonts w:ascii="Arial" w:hAnsi="Arial" w:cs="Arial"/>
          <w:b/>
        </w:rPr>
      </w:pPr>
    </w:p>
    <w:p w14:paraId="71ED1A35" w14:textId="77777777" w:rsidR="00C75BC2" w:rsidRDefault="00C75BC2" w:rsidP="00C75BC2">
      <w:pPr>
        <w:tabs>
          <w:tab w:val="left" w:pos="3600"/>
          <w:tab w:val="left" w:pos="5940"/>
          <w:tab w:val="left" w:pos="6930"/>
          <w:tab w:val="left" w:pos="8010"/>
        </w:tabs>
        <w:ind w:left="720" w:hanging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Household Details</w:t>
      </w:r>
    </w:p>
    <w:p w14:paraId="3013487C" w14:textId="77777777" w:rsidR="00B431A3" w:rsidRPr="00AE1195" w:rsidRDefault="00B431A3" w:rsidP="00C75BC2">
      <w:pPr>
        <w:tabs>
          <w:tab w:val="left" w:pos="3600"/>
          <w:tab w:val="left" w:pos="5940"/>
          <w:tab w:val="left" w:pos="6930"/>
          <w:tab w:val="left" w:pos="8010"/>
        </w:tabs>
        <w:ind w:left="720" w:hanging="720"/>
        <w:jc w:val="both"/>
        <w:rPr>
          <w:rFonts w:ascii="Arial" w:hAnsi="Arial" w:cs="Arial"/>
          <w:b/>
          <w:u w:val="single"/>
        </w:rPr>
      </w:pPr>
    </w:p>
    <w:p w14:paraId="6ED07FCE" w14:textId="77777777" w:rsidR="00C75BC2" w:rsidRDefault="00B431A3" w:rsidP="00B431A3">
      <w:pPr>
        <w:tabs>
          <w:tab w:val="left" w:pos="284"/>
        </w:tabs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C75BC2" w:rsidRPr="00AE1195">
        <w:rPr>
          <w:rFonts w:ascii="Arial" w:hAnsi="Arial" w:cs="Arial"/>
        </w:rPr>
        <w:t xml:space="preserve">Please give details about all of the members of your household </w:t>
      </w:r>
      <w:r w:rsidR="00C75BC2" w:rsidRPr="00AE1195">
        <w:rPr>
          <w:rFonts w:ascii="Arial" w:hAnsi="Arial" w:cs="Arial"/>
          <w:b/>
          <w:bCs/>
        </w:rPr>
        <w:t>including yourself</w:t>
      </w:r>
      <w:r w:rsidR="00B44585">
        <w:rPr>
          <w:rFonts w:ascii="Arial" w:hAnsi="Arial" w:cs="Arial"/>
        </w:rPr>
        <w:t>. If household members (e.g., mother, father) are not biologically related to your child, please add a *.</w:t>
      </w:r>
    </w:p>
    <w:p w14:paraId="4FC3FBF8" w14:textId="77777777" w:rsidR="008017EB" w:rsidRPr="00AE1195" w:rsidRDefault="008017EB" w:rsidP="00B431A3">
      <w:pPr>
        <w:tabs>
          <w:tab w:val="left" w:pos="284"/>
        </w:tabs>
        <w:ind w:left="284" w:hanging="284"/>
        <w:jc w:val="both"/>
        <w:rPr>
          <w:rFonts w:ascii="Arial" w:hAnsi="Arial" w:cs="Arial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  <w:gridCol w:w="1022"/>
        <w:gridCol w:w="1701"/>
      </w:tblGrid>
      <w:tr w:rsidR="00F754E4" w:rsidRPr="00AE1195" w14:paraId="7E3E8926" w14:textId="77777777" w:rsidTr="00A97AD7">
        <w:trPr>
          <w:gridAfter w:val="1"/>
          <w:wAfter w:w="1701" w:type="dxa"/>
          <w:trHeight w:val="501"/>
        </w:trPr>
        <w:tc>
          <w:tcPr>
            <w:tcW w:w="7200" w:type="dxa"/>
            <w:vAlign w:val="center"/>
          </w:tcPr>
          <w:p w14:paraId="2CA635EE" w14:textId="45787D68" w:rsidR="00F754E4" w:rsidRPr="00B22451" w:rsidRDefault="00F754E4" w:rsidP="00A97AD7">
            <w:pPr>
              <w:pStyle w:val="Heading2"/>
              <w:rPr>
                <w:i w:val="0"/>
                <w:sz w:val="24"/>
                <w:szCs w:val="24"/>
              </w:rPr>
            </w:pPr>
            <w:r w:rsidRPr="00B22451">
              <w:rPr>
                <w:bCs w:val="0"/>
                <w:i w:val="0"/>
                <w:sz w:val="24"/>
                <w:szCs w:val="24"/>
              </w:rPr>
              <w:t xml:space="preserve">Member’s relationship to </w:t>
            </w:r>
            <w:r w:rsidR="00A97AD7">
              <w:rPr>
                <w:bCs w:val="0"/>
                <w:i w:val="0"/>
                <w:sz w:val="24"/>
                <w:szCs w:val="24"/>
              </w:rPr>
              <w:t>participating child</w:t>
            </w:r>
            <w:r w:rsidRPr="00B22451">
              <w:rPr>
                <w:bCs w:val="0"/>
                <w:i w:val="0"/>
                <w:sz w:val="24"/>
                <w:szCs w:val="24"/>
              </w:rPr>
              <w:t xml:space="preserve"> (e.g. mother*, father, step-father, sister)</w:t>
            </w:r>
          </w:p>
        </w:tc>
        <w:tc>
          <w:tcPr>
            <w:tcW w:w="1022" w:type="dxa"/>
            <w:vAlign w:val="center"/>
          </w:tcPr>
          <w:p w14:paraId="7F6FC752" w14:textId="77777777" w:rsidR="00F754E4" w:rsidRPr="00B22451" w:rsidRDefault="00F754E4" w:rsidP="00CB00C2">
            <w:pPr>
              <w:jc w:val="center"/>
              <w:rPr>
                <w:rFonts w:ascii="Arial" w:hAnsi="Arial" w:cs="Arial"/>
                <w:b/>
                <w:bCs/>
              </w:rPr>
            </w:pPr>
            <w:r w:rsidRPr="00B22451">
              <w:rPr>
                <w:rFonts w:ascii="Arial" w:hAnsi="Arial" w:cs="Arial"/>
                <w:b/>
              </w:rPr>
              <w:t>Age</w:t>
            </w:r>
          </w:p>
        </w:tc>
      </w:tr>
      <w:tr w:rsidR="00F754E4" w:rsidRPr="00AE1195" w14:paraId="286BF1DC" w14:textId="77777777" w:rsidTr="00A97AD7">
        <w:trPr>
          <w:gridAfter w:val="1"/>
          <w:wAfter w:w="1701" w:type="dxa"/>
          <w:trHeight w:hRule="exact" w:val="397"/>
        </w:trPr>
        <w:tc>
          <w:tcPr>
            <w:tcW w:w="7200" w:type="dxa"/>
            <w:vAlign w:val="center"/>
          </w:tcPr>
          <w:p w14:paraId="40207A74" w14:textId="32294D90" w:rsidR="00F754E4" w:rsidRPr="00AE1195" w:rsidRDefault="00A97AD7" w:rsidP="00CB00C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Participating Parent</w:t>
            </w:r>
          </w:p>
          <w:p w14:paraId="39069386" w14:textId="77777777" w:rsidR="00F754E4" w:rsidRPr="00AE1195" w:rsidRDefault="00F754E4" w:rsidP="00CB00C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22" w:type="dxa"/>
            <w:vAlign w:val="center"/>
          </w:tcPr>
          <w:p w14:paraId="4C565E49" w14:textId="77777777" w:rsidR="00F754E4" w:rsidRPr="00AE1195" w:rsidRDefault="00F754E4" w:rsidP="00CB00C2">
            <w:pPr>
              <w:jc w:val="both"/>
              <w:rPr>
                <w:rFonts w:ascii="Arial" w:hAnsi="Arial" w:cs="Arial"/>
              </w:rPr>
            </w:pPr>
          </w:p>
        </w:tc>
      </w:tr>
      <w:tr w:rsidR="00A97AD7" w:rsidRPr="00AE1195" w14:paraId="6C396130" w14:textId="229FACC2" w:rsidTr="00A97AD7">
        <w:trPr>
          <w:trHeight w:hRule="exact" w:val="397"/>
        </w:trPr>
        <w:tc>
          <w:tcPr>
            <w:tcW w:w="7200" w:type="dxa"/>
            <w:vAlign w:val="center"/>
          </w:tcPr>
          <w:p w14:paraId="502A4882" w14:textId="0C18D6A5" w:rsidR="00A97AD7" w:rsidRPr="00AE1195" w:rsidRDefault="00A97AD7" w:rsidP="00CB00C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Participating Child</w:t>
            </w:r>
          </w:p>
          <w:p w14:paraId="012C76ED" w14:textId="77777777" w:rsidR="00A97AD7" w:rsidRPr="00AE1195" w:rsidRDefault="00A97AD7" w:rsidP="00CB00C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22" w:type="dxa"/>
            <w:vAlign w:val="center"/>
          </w:tcPr>
          <w:p w14:paraId="21DB1174" w14:textId="77777777" w:rsidR="00A97AD7" w:rsidRPr="00AE1195" w:rsidRDefault="00A97AD7" w:rsidP="00CB00C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62B358CE" w14:textId="093BB337" w:rsidR="00A97AD7" w:rsidRPr="00A97AD7" w:rsidRDefault="00A97AD7">
            <w:pPr>
              <w:rPr>
                <w:rFonts w:ascii="Arial" w:hAnsi="Arial" w:cs="Arial"/>
                <w:b/>
              </w:rPr>
            </w:pPr>
            <w:r w:rsidRPr="00A97AD7">
              <w:rPr>
                <w:rFonts w:ascii="Arial" w:hAnsi="Arial" w:cs="Arial"/>
                <w:b/>
              </w:rPr>
              <w:t>DOB:</w:t>
            </w:r>
          </w:p>
        </w:tc>
      </w:tr>
      <w:tr w:rsidR="00A97AD7" w:rsidRPr="00AE1195" w14:paraId="7960AE2D" w14:textId="77777777" w:rsidTr="00A97AD7">
        <w:trPr>
          <w:gridAfter w:val="1"/>
          <w:wAfter w:w="1701" w:type="dxa"/>
          <w:trHeight w:hRule="exact" w:val="397"/>
        </w:trPr>
        <w:tc>
          <w:tcPr>
            <w:tcW w:w="7200" w:type="dxa"/>
            <w:vAlign w:val="center"/>
          </w:tcPr>
          <w:p w14:paraId="70524FCE" w14:textId="77777777" w:rsidR="00A97AD7" w:rsidRPr="00AE1195" w:rsidRDefault="00A97AD7" w:rsidP="00CB00C2">
            <w:pPr>
              <w:jc w:val="both"/>
              <w:rPr>
                <w:rFonts w:ascii="Arial" w:hAnsi="Arial" w:cs="Arial"/>
              </w:rPr>
            </w:pPr>
          </w:p>
          <w:p w14:paraId="20CC8082" w14:textId="77777777" w:rsidR="00A97AD7" w:rsidRPr="00AE1195" w:rsidRDefault="00A97AD7" w:rsidP="00CB00C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22" w:type="dxa"/>
            <w:vAlign w:val="center"/>
          </w:tcPr>
          <w:p w14:paraId="606AB9A4" w14:textId="77777777" w:rsidR="00A97AD7" w:rsidRPr="00AE1195" w:rsidRDefault="00A97AD7" w:rsidP="00CB00C2">
            <w:pPr>
              <w:jc w:val="both"/>
              <w:rPr>
                <w:rFonts w:ascii="Arial" w:hAnsi="Arial" w:cs="Arial"/>
              </w:rPr>
            </w:pPr>
          </w:p>
        </w:tc>
      </w:tr>
      <w:tr w:rsidR="00A97AD7" w:rsidRPr="00AE1195" w14:paraId="235C73E1" w14:textId="77777777" w:rsidTr="00A97AD7">
        <w:trPr>
          <w:gridAfter w:val="1"/>
          <w:wAfter w:w="1701" w:type="dxa"/>
          <w:trHeight w:hRule="exact" w:val="397"/>
        </w:trPr>
        <w:tc>
          <w:tcPr>
            <w:tcW w:w="7200" w:type="dxa"/>
            <w:vAlign w:val="center"/>
          </w:tcPr>
          <w:p w14:paraId="0D07003E" w14:textId="77777777" w:rsidR="00A97AD7" w:rsidRPr="00AE1195" w:rsidRDefault="00A97AD7" w:rsidP="00CB00C2">
            <w:pPr>
              <w:jc w:val="both"/>
              <w:rPr>
                <w:rFonts w:ascii="Arial" w:hAnsi="Arial" w:cs="Arial"/>
              </w:rPr>
            </w:pPr>
          </w:p>
          <w:p w14:paraId="60A102CB" w14:textId="77777777" w:rsidR="00A97AD7" w:rsidRPr="00AE1195" w:rsidRDefault="00A97AD7" w:rsidP="00CB00C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22" w:type="dxa"/>
            <w:vAlign w:val="center"/>
          </w:tcPr>
          <w:p w14:paraId="1BF50F66" w14:textId="77777777" w:rsidR="00A97AD7" w:rsidRPr="00AE1195" w:rsidRDefault="00A97AD7" w:rsidP="00CB00C2">
            <w:pPr>
              <w:jc w:val="both"/>
              <w:rPr>
                <w:rFonts w:ascii="Arial" w:hAnsi="Arial" w:cs="Arial"/>
              </w:rPr>
            </w:pPr>
          </w:p>
        </w:tc>
      </w:tr>
      <w:tr w:rsidR="00A97AD7" w:rsidRPr="00AE1195" w14:paraId="251BE022" w14:textId="77777777" w:rsidTr="00A97AD7">
        <w:trPr>
          <w:gridAfter w:val="1"/>
          <w:wAfter w:w="1701" w:type="dxa"/>
          <w:trHeight w:hRule="exact" w:val="397"/>
        </w:trPr>
        <w:tc>
          <w:tcPr>
            <w:tcW w:w="7200" w:type="dxa"/>
            <w:vAlign w:val="center"/>
          </w:tcPr>
          <w:p w14:paraId="2CD63E94" w14:textId="77777777" w:rsidR="00A97AD7" w:rsidRPr="00AE1195" w:rsidRDefault="00A97AD7" w:rsidP="00CB00C2">
            <w:pPr>
              <w:jc w:val="both"/>
              <w:rPr>
                <w:rFonts w:ascii="Arial" w:hAnsi="Arial" w:cs="Arial"/>
              </w:rPr>
            </w:pPr>
          </w:p>
          <w:p w14:paraId="322B8451" w14:textId="77777777" w:rsidR="00A97AD7" w:rsidRPr="00AE1195" w:rsidRDefault="00A97AD7" w:rsidP="00CB00C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22" w:type="dxa"/>
            <w:vAlign w:val="center"/>
          </w:tcPr>
          <w:p w14:paraId="4A7FD504" w14:textId="77777777" w:rsidR="00A97AD7" w:rsidRPr="00AE1195" w:rsidRDefault="00A97AD7" w:rsidP="00CB00C2">
            <w:pPr>
              <w:jc w:val="both"/>
              <w:rPr>
                <w:rFonts w:ascii="Arial" w:hAnsi="Arial" w:cs="Arial"/>
              </w:rPr>
            </w:pPr>
          </w:p>
        </w:tc>
      </w:tr>
      <w:tr w:rsidR="00A97AD7" w:rsidRPr="00AE1195" w14:paraId="6C9BB961" w14:textId="77777777" w:rsidTr="00A97AD7">
        <w:trPr>
          <w:gridAfter w:val="1"/>
          <w:wAfter w:w="1701" w:type="dxa"/>
          <w:trHeight w:hRule="exact" w:val="397"/>
        </w:trPr>
        <w:tc>
          <w:tcPr>
            <w:tcW w:w="7200" w:type="dxa"/>
            <w:vAlign w:val="center"/>
          </w:tcPr>
          <w:p w14:paraId="39723E7C" w14:textId="77777777" w:rsidR="00A97AD7" w:rsidRPr="00AE1195" w:rsidRDefault="00A97AD7" w:rsidP="00CB00C2">
            <w:pPr>
              <w:jc w:val="both"/>
              <w:rPr>
                <w:rFonts w:ascii="Arial" w:hAnsi="Arial" w:cs="Arial"/>
              </w:rPr>
            </w:pPr>
          </w:p>
          <w:p w14:paraId="6ED3F57C" w14:textId="77777777" w:rsidR="00A97AD7" w:rsidRPr="00AE1195" w:rsidRDefault="00A97AD7" w:rsidP="00CB00C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22" w:type="dxa"/>
            <w:vAlign w:val="center"/>
          </w:tcPr>
          <w:p w14:paraId="547D791A" w14:textId="77777777" w:rsidR="00A97AD7" w:rsidRPr="00AE1195" w:rsidRDefault="00A97AD7" w:rsidP="00CB00C2">
            <w:pPr>
              <w:jc w:val="both"/>
              <w:rPr>
                <w:rFonts w:ascii="Arial" w:hAnsi="Arial" w:cs="Arial"/>
              </w:rPr>
            </w:pPr>
          </w:p>
        </w:tc>
      </w:tr>
      <w:tr w:rsidR="00A97AD7" w:rsidRPr="00AE1195" w14:paraId="14995D8D" w14:textId="77777777" w:rsidTr="00A97AD7">
        <w:trPr>
          <w:gridAfter w:val="1"/>
          <w:wAfter w:w="1701" w:type="dxa"/>
          <w:trHeight w:hRule="exact" w:val="397"/>
        </w:trPr>
        <w:tc>
          <w:tcPr>
            <w:tcW w:w="7200" w:type="dxa"/>
            <w:vAlign w:val="center"/>
          </w:tcPr>
          <w:p w14:paraId="214E3BD7" w14:textId="77777777" w:rsidR="00A97AD7" w:rsidRPr="00AE1195" w:rsidRDefault="00A97AD7" w:rsidP="00CB00C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22" w:type="dxa"/>
            <w:vAlign w:val="center"/>
          </w:tcPr>
          <w:p w14:paraId="515A69CA" w14:textId="77777777" w:rsidR="00A97AD7" w:rsidRPr="00AE1195" w:rsidRDefault="00A97AD7" w:rsidP="00CB00C2">
            <w:pPr>
              <w:jc w:val="both"/>
              <w:rPr>
                <w:rFonts w:ascii="Arial" w:hAnsi="Arial" w:cs="Arial"/>
              </w:rPr>
            </w:pPr>
          </w:p>
        </w:tc>
      </w:tr>
      <w:tr w:rsidR="00A97AD7" w:rsidRPr="00AE1195" w14:paraId="6C1C5026" w14:textId="77777777" w:rsidTr="00A97AD7">
        <w:trPr>
          <w:gridAfter w:val="1"/>
          <w:wAfter w:w="1701" w:type="dxa"/>
          <w:trHeight w:hRule="exact" w:val="397"/>
        </w:trPr>
        <w:tc>
          <w:tcPr>
            <w:tcW w:w="7200" w:type="dxa"/>
            <w:vAlign w:val="center"/>
          </w:tcPr>
          <w:p w14:paraId="3C34FD40" w14:textId="77777777" w:rsidR="00A97AD7" w:rsidRPr="00AE1195" w:rsidRDefault="00A97AD7" w:rsidP="00CB00C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22" w:type="dxa"/>
            <w:vAlign w:val="center"/>
          </w:tcPr>
          <w:p w14:paraId="57E44AF4" w14:textId="77777777" w:rsidR="00A97AD7" w:rsidRPr="00AE1195" w:rsidRDefault="00A97AD7" w:rsidP="00CB00C2">
            <w:pPr>
              <w:jc w:val="both"/>
              <w:rPr>
                <w:rFonts w:ascii="Arial" w:hAnsi="Arial" w:cs="Arial"/>
              </w:rPr>
            </w:pPr>
          </w:p>
        </w:tc>
      </w:tr>
    </w:tbl>
    <w:p w14:paraId="2D239D66" w14:textId="77777777" w:rsidR="00B428C6" w:rsidRPr="008A5501" w:rsidRDefault="00B428C6" w:rsidP="00C75BC2">
      <w:pPr>
        <w:jc w:val="center"/>
        <w:rPr>
          <w:rFonts w:ascii="Arial" w:hAnsi="Arial" w:cs="Arial"/>
        </w:rPr>
      </w:pPr>
    </w:p>
    <w:p w14:paraId="33DF4942" w14:textId="77777777" w:rsidR="009224EA" w:rsidRPr="00AE1195" w:rsidRDefault="009224EA" w:rsidP="009224EA">
      <w:p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2. Which best describes your marital status?</w:t>
      </w:r>
      <w:r w:rsidRPr="00AE1195">
        <w:rPr>
          <w:rFonts w:ascii="Arial" w:hAnsi="Arial" w:cs="Arial"/>
        </w:rPr>
        <w:tab/>
      </w:r>
    </w:p>
    <w:tbl>
      <w:tblPr>
        <w:tblpPr w:leftFromText="180" w:rightFromText="180" w:vertAnchor="text" w:tblpX="109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9"/>
        <w:gridCol w:w="638"/>
      </w:tblGrid>
      <w:tr w:rsidR="009224EA" w14:paraId="25216756" w14:textId="77777777" w:rsidTr="009224EA">
        <w:trPr>
          <w:trHeight w:val="369"/>
        </w:trPr>
        <w:tc>
          <w:tcPr>
            <w:tcW w:w="7659" w:type="dxa"/>
          </w:tcPr>
          <w:p w14:paraId="180A27D8" w14:textId="77777777" w:rsidR="009224EA" w:rsidRDefault="009224EA" w:rsidP="009224EA">
            <w:pPr>
              <w:tabs>
                <w:tab w:val="left" w:pos="360"/>
              </w:tabs>
              <w:jc w:val="both"/>
              <w:rPr>
                <w:rFonts w:ascii="Arial" w:hAnsi="Arial" w:cs="Arial"/>
              </w:rPr>
            </w:pPr>
            <w:r w:rsidRPr="00AE1195">
              <w:rPr>
                <w:rFonts w:ascii="Arial" w:hAnsi="Arial" w:cs="Arial"/>
              </w:rPr>
              <w:t>Single, never married</w:t>
            </w:r>
          </w:p>
        </w:tc>
        <w:tc>
          <w:tcPr>
            <w:tcW w:w="638" w:type="dxa"/>
          </w:tcPr>
          <w:p w14:paraId="58A74C27" w14:textId="77777777" w:rsidR="009224EA" w:rsidRDefault="009224EA" w:rsidP="009224EA">
            <w:pPr>
              <w:tabs>
                <w:tab w:val="left" w:pos="360"/>
              </w:tabs>
              <w:jc w:val="both"/>
              <w:rPr>
                <w:rFonts w:ascii="Arial" w:hAnsi="Arial" w:cs="Arial"/>
              </w:rPr>
            </w:pPr>
          </w:p>
        </w:tc>
      </w:tr>
      <w:tr w:rsidR="009224EA" w14:paraId="532D362C" w14:textId="77777777" w:rsidTr="009224EA">
        <w:trPr>
          <w:trHeight w:val="354"/>
        </w:trPr>
        <w:tc>
          <w:tcPr>
            <w:tcW w:w="7659" w:type="dxa"/>
          </w:tcPr>
          <w:p w14:paraId="0D8608B1" w14:textId="77777777" w:rsidR="009224EA" w:rsidRDefault="009224EA" w:rsidP="009224EA">
            <w:pPr>
              <w:tabs>
                <w:tab w:val="left" w:pos="360"/>
              </w:tabs>
              <w:jc w:val="both"/>
              <w:rPr>
                <w:rFonts w:ascii="Arial" w:hAnsi="Arial" w:cs="Arial"/>
              </w:rPr>
            </w:pPr>
            <w:r w:rsidRPr="00AE1195">
              <w:rPr>
                <w:rFonts w:ascii="Arial" w:hAnsi="Arial" w:cs="Arial"/>
              </w:rPr>
              <w:t>Married (first time)</w:t>
            </w:r>
            <w:r w:rsidRPr="00AE1195">
              <w:rPr>
                <w:rFonts w:ascii="Arial" w:hAnsi="Arial" w:cs="Arial"/>
              </w:rPr>
              <w:tab/>
            </w:r>
          </w:p>
        </w:tc>
        <w:tc>
          <w:tcPr>
            <w:tcW w:w="638" w:type="dxa"/>
          </w:tcPr>
          <w:p w14:paraId="6A08157C" w14:textId="77777777" w:rsidR="009224EA" w:rsidRDefault="009224EA" w:rsidP="009224EA">
            <w:pPr>
              <w:tabs>
                <w:tab w:val="left" w:pos="360"/>
              </w:tabs>
              <w:jc w:val="both"/>
              <w:rPr>
                <w:rFonts w:ascii="Arial" w:hAnsi="Arial" w:cs="Arial"/>
              </w:rPr>
            </w:pPr>
          </w:p>
        </w:tc>
      </w:tr>
      <w:tr w:rsidR="009224EA" w14:paraId="7BE4FAA5" w14:textId="77777777" w:rsidTr="009224EA">
        <w:trPr>
          <w:trHeight w:val="369"/>
        </w:trPr>
        <w:tc>
          <w:tcPr>
            <w:tcW w:w="7659" w:type="dxa"/>
          </w:tcPr>
          <w:p w14:paraId="0884270E" w14:textId="77777777" w:rsidR="009224EA" w:rsidRDefault="009224EA" w:rsidP="009224EA">
            <w:pPr>
              <w:tabs>
                <w:tab w:val="left" w:pos="360"/>
              </w:tabs>
              <w:jc w:val="both"/>
              <w:rPr>
                <w:rFonts w:ascii="Arial" w:hAnsi="Arial" w:cs="Arial"/>
              </w:rPr>
            </w:pPr>
            <w:r w:rsidRPr="00AE1195">
              <w:rPr>
                <w:rFonts w:ascii="Arial" w:hAnsi="Arial" w:cs="Arial"/>
              </w:rPr>
              <w:t>Remarried</w:t>
            </w:r>
            <w:r w:rsidRPr="00AE1195">
              <w:rPr>
                <w:rFonts w:ascii="Arial" w:hAnsi="Arial" w:cs="Arial"/>
              </w:rPr>
              <w:tab/>
            </w:r>
          </w:p>
        </w:tc>
        <w:tc>
          <w:tcPr>
            <w:tcW w:w="638" w:type="dxa"/>
          </w:tcPr>
          <w:p w14:paraId="50DAFB3C" w14:textId="77777777" w:rsidR="009224EA" w:rsidRDefault="009224EA" w:rsidP="009224EA">
            <w:pPr>
              <w:tabs>
                <w:tab w:val="left" w:pos="360"/>
              </w:tabs>
              <w:jc w:val="both"/>
              <w:rPr>
                <w:rFonts w:ascii="Arial" w:hAnsi="Arial" w:cs="Arial"/>
              </w:rPr>
            </w:pPr>
          </w:p>
        </w:tc>
      </w:tr>
      <w:tr w:rsidR="009224EA" w14:paraId="3B825415" w14:textId="77777777" w:rsidTr="009224EA">
        <w:trPr>
          <w:trHeight w:val="348"/>
        </w:trPr>
        <w:tc>
          <w:tcPr>
            <w:tcW w:w="7659" w:type="dxa"/>
          </w:tcPr>
          <w:p w14:paraId="1A708195" w14:textId="77777777" w:rsidR="009224EA" w:rsidRDefault="009224EA" w:rsidP="009224EA">
            <w:pPr>
              <w:tabs>
                <w:tab w:val="left" w:pos="360"/>
              </w:tabs>
              <w:jc w:val="both"/>
              <w:rPr>
                <w:rFonts w:ascii="Arial" w:hAnsi="Arial" w:cs="Arial"/>
              </w:rPr>
            </w:pPr>
            <w:r w:rsidRPr="00AE1195">
              <w:rPr>
                <w:rFonts w:ascii="Arial" w:hAnsi="Arial" w:cs="Arial"/>
              </w:rPr>
              <w:t>Divorced/separated</w:t>
            </w:r>
          </w:p>
        </w:tc>
        <w:tc>
          <w:tcPr>
            <w:tcW w:w="638" w:type="dxa"/>
          </w:tcPr>
          <w:p w14:paraId="6927EB7F" w14:textId="77777777" w:rsidR="009224EA" w:rsidRDefault="009224EA" w:rsidP="009224EA">
            <w:pPr>
              <w:tabs>
                <w:tab w:val="left" w:pos="360"/>
              </w:tabs>
              <w:jc w:val="both"/>
              <w:rPr>
                <w:rFonts w:ascii="Arial" w:hAnsi="Arial" w:cs="Arial"/>
              </w:rPr>
            </w:pPr>
          </w:p>
        </w:tc>
      </w:tr>
      <w:tr w:rsidR="009224EA" w14:paraId="518DB430" w14:textId="77777777" w:rsidTr="009224EA">
        <w:trPr>
          <w:trHeight w:val="338"/>
        </w:trPr>
        <w:tc>
          <w:tcPr>
            <w:tcW w:w="7659" w:type="dxa"/>
          </w:tcPr>
          <w:p w14:paraId="11E08784" w14:textId="77777777" w:rsidR="009224EA" w:rsidRDefault="009224EA" w:rsidP="009224EA">
            <w:pPr>
              <w:tabs>
                <w:tab w:val="left" w:pos="360"/>
              </w:tabs>
              <w:jc w:val="both"/>
              <w:rPr>
                <w:rFonts w:ascii="Arial" w:hAnsi="Arial" w:cs="Arial"/>
              </w:rPr>
            </w:pPr>
            <w:r w:rsidRPr="00AE1195">
              <w:rPr>
                <w:rFonts w:ascii="Arial" w:hAnsi="Arial" w:cs="Arial"/>
              </w:rPr>
              <w:t>Living with partner</w:t>
            </w:r>
            <w:r w:rsidRPr="00AE1195">
              <w:rPr>
                <w:rFonts w:ascii="Arial" w:hAnsi="Arial" w:cs="Arial"/>
              </w:rPr>
              <w:tab/>
            </w:r>
            <w:r w:rsidRPr="00AE1195">
              <w:rPr>
                <w:rFonts w:ascii="Arial" w:hAnsi="Arial" w:cs="Arial"/>
              </w:rPr>
              <w:tab/>
            </w:r>
            <w:r w:rsidRPr="00AE1195">
              <w:rPr>
                <w:rFonts w:ascii="Arial" w:hAnsi="Arial" w:cs="Arial"/>
              </w:rPr>
              <w:tab/>
            </w:r>
          </w:p>
        </w:tc>
        <w:tc>
          <w:tcPr>
            <w:tcW w:w="638" w:type="dxa"/>
          </w:tcPr>
          <w:p w14:paraId="6DBB9D48" w14:textId="77777777" w:rsidR="009224EA" w:rsidRDefault="009224EA" w:rsidP="009224EA">
            <w:pPr>
              <w:tabs>
                <w:tab w:val="left" w:pos="360"/>
              </w:tabs>
              <w:jc w:val="both"/>
              <w:rPr>
                <w:rFonts w:ascii="Arial" w:hAnsi="Arial" w:cs="Arial"/>
              </w:rPr>
            </w:pPr>
          </w:p>
        </w:tc>
      </w:tr>
      <w:tr w:rsidR="009224EA" w14:paraId="522A51F0" w14:textId="77777777" w:rsidTr="009224EA">
        <w:trPr>
          <w:trHeight w:val="338"/>
        </w:trPr>
        <w:tc>
          <w:tcPr>
            <w:tcW w:w="7659" w:type="dxa"/>
          </w:tcPr>
          <w:p w14:paraId="444677F8" w14:textId="77777777" w:rsidR="009224EA" w:rsidRPr="00AE1195" w:rsidRDefault="009224EA" w:rsidP="009224EA">
            <w:pPr>
              <w:tabs>
                <w:tab w:val="left" w:pos="36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Widowed</w:t>
            </w:r>
          </w:p>
        </w:tc>
        <w:tc>
          <w:tcPr>
            <w:tcW w:w="638" w:type="dxa"/>
          </w:tcPr>
          <w:p w14:paraId="5E753976" w14:textId="77777777" w:rsidR="009224EA" w:rsidRDefault="009224EA" w:rsidP="009224EA">
            <w:pPr>
              <w:tabs>
                <w:tab w:val="left" w:pos="360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3C963782" w14:textId="77777777" w:rsidR="009224EA" w:rsidRPr="00AE1195" w:rsidRDefault="009224EA" w:rsidP="009224EA">
      <w:pPr>
        <w:tabs>
          <w:tab w:val="left" w:pos="360"/>
        </w:tabs>
        <w:ind w:left="720"/>
        <w:jc w:val="both"/>
        <w:rPr>
          <w:rFonts w:ascii="Arial" w:hAnsi="Arial" w:cs="Arial"/>
        </w:rPr>
      </w:pPr>
    </w:p>
    <w:p w14:paraId="43E16EE2" w14:textId="77777777" w:rsidR="009224EA" w:rsidRPr="00AE1195" w:rsidRDefault="009224EA" w:rsidP="009224EA">
      <w:pPr>
        <w:tabs>
          <w:tab w:val="left" w:pos="0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3. Please tell us about your education</w:t>
      </w:r>
    </w:p>
    <w:p w14:paraId="3A67A819" w14:textId="77777777" w:rsidR="009224EA" w:rsidRPr="00AE1195" w:rsidRDefault="009224EA" w:rsidP="009224EA">
      <w:pPr>
        <w:tabs>
          <w:tab w:val="left" w:pos="0"/>
        </w:tabs>
        <w:jc w:val="both"/>
        <w:rPr>
          <w:rFonts w:ascii="Arial" w:hAnsi="Arial" w:cs="Arial"/>
          <w:bCs/>
        </w:rPr>
      </w:pPr>
      <w:r w:rsidRPr="00AE1195">
        <w:rPr>
          <w:rFonts w:ascii="Arial" w:hAnsi="Arial" w:cs="Arial"/>
          <w:bCs/>
        </w:rPr>
        <w:tab/>
      </w:r>
      <w:r w:rsidRPr="00AE1195">
        <w:rPr>
          <w:rFonts w:ascii="Arial" w:hAnsi="Arial" w:cs="Arial"/>
          <w:bCs/>
        </w:rPr>
        <w:tab/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848"/>
        <w:gridCol w:w="2281"/>
      </w:tblGrid>
      <w:tr w:rsidR="009224EA" w:rsidRPr="00AE1195" w14:paraId="4F93A8AB" w14:textId="77777777" w:rsidTr="009224EA">
        <w:tc>
          <w:tcPr>
            <w:tcW w:w="4111" w:type="dxa"/>
          </w:tcPr>
          <w:p w14:paraId="35A89250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14:paraId="1F01C8A1" w14:textId="77777777" w:rsidR="009224EA" w:rsidRPr="00AE1195" w:rsidRDefault="009224EA" w:rsidP="009224EA">
            <w:pPr>
              <w:pStyle w:val="Heading2"/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rPr>
                <w:sz w:val="24"/>
                <w:szCs w:val="24"/>
              </w:rPr>
            </w:pPr>
            <w:r w:rsidRPr="00AE1195">
              <w:rPr>
                <w:sz w:val="24"/>
                <w:szCs w:val="24"/>
              </w:rPr>
              <w:t>Self</w:t>
            </w:r>
          </w:p>
        </w:tc>
        <w:tc>
          <w:tcPr>
            <w:tcW w:w="2281" w:type="dxa"/>
          </w:tcPr>
          <w:p w14:paraId="227A797E" w14:textId="6966DC08" w:rsidR="009224EA" w:rsidRPr="00AE1195" w:rsidRDefault="00F74866" w:rsidP="009224EA">
            <w:pPr>
              <w:pStyle w:val="Heading2"/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Spouse/</w:t>
            </w:r>
            <w:r w:rsidR="009224EA" w:rsidRPr="00AE1195">
              <w:rPr>
                <w:sz w:val="24"/>
                <w:szCs w:val="24"/>
              </w:rPr>
              <w:t xml:space="preserve">Partner </w:t>
            </w:r>
          </w:p>
        </w:tc>
      </w:tr>
      <w:tr w:rsidR="009224EA" w:rsidRPr="00AE1195" w14:paraId="5F805CA1" w14:textId="77777777" w:rsidTr="009224EA">
        <w:tc>
          <w:tcPr>
            <w:tcW w:w="4111" w:type="dxa"/>
          </w:tcPr>
          <w:p w14:paraId="6EBA966A" w14:textId="77777777" w:rsidR="009224EA" w:rsidRPr="00AE1195" w:rsidRDefault="009224EA" w:rsidP="009224EA">
            <w:pPr>
              <w:pStyle w:val="Header"/>
              <w:tabs>
                <w:tab w:val="clear" w:pos="4153"/>
                <w:tab w:val="clear" w:pos="8306"/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rPr>
                <w:rFonts w:ascii="Arial" w:hAnsi="Arial" w:cs="Arial"/>
              </w:rPr>
            </w:pPr>
            <w:r w:rsidRPr="00AE1195">
              <w:rPr>
                <w:rFonts w:ascii="Arial" w:hAnsi="Arial" w:cs="Arial"/>
              </w:rPr>
              <w:t xml:space="preserve">School </w:t>
            </w:r>
            <w:r>
              <w:rPr>
                <w:rFonts w:ascii="Arial" w:hAnsi="Arial" w:cs="Arial"/>
              </w:rPr>
              <w:t>until 16-years</w:t>
            </w:r>
          </w:p>
        </w:tc>
        <w:tc>
          <w:tcPr>
            <w:tcW w:w="1848" w:type="dxa"/>
          </w:tcPr>
          <w:p w14:paraId="072948BD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281" w:type="dxa"/>
          </w:tcPr>
          <w:p w14:paraId="55D8213F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</w:tr>
      <w:tr w:rsidR="009224EA" w:rsidRPr="00AE1195" w14:paraId="32756B80" w14:textId="77777777" w:rsidTr="009224EA">
        <w:tc>
          <w:tcPr>
            <w:tcW w:w="4111" w:type="dxa"/>
          </w:tcPr>
          <w:p w14:paraId="5A6E7829" w14:textId="77777777" w:rsidR="009224EA" w:rsidRPr="00AE1195" w:rsidRDefault="009224EA" w:rsidP="009224EA">
            <w:pPr>
              <w:pStyle w:val="Header"/>
              <w:tabs>
                <w:tab w:val="clear" w:pos="4153"/>
                <w:tab w:val="clear" w:pos="8306"/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School/college until 18-years</w:t>
            </w:r>
          </w:p>
        </w:tc>
        <w:tc>
          <w:tcPr>
            <w:tcW w:w="1848" w:type="dxa"/>
          </w:tcPr>
          <w:p w14:paraId="5B049768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281" w:type="dxa"/>
          </w:tcPr>
          <w:p w14:paraId="5A315ACE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</w:tr>
      <w:tr w:rsidR="009224EA" w:rsidRPr="00AE1195" w14:paraId="3D2541FF" w14:textId="77777777" w:rsidTr="009224EA">
        <w:tc>
          <w:tcPr>
            <w:tcW w:w="4111" w:type="dxa"/>
          </w:tcPr>
          <w:p w14:paraId="5DA9DF18" w14:textId="77777777" w:rsidR="009224EA" w:rsidRPr="00AE1195" w:rsidRDefault="009224EA" w:rsidP="009224EA">
            <w:pPr>
              <w:pStyle w:val="Header"/>
              <w:tabs>
                <w:tab w:val="clear" w:pos="4153"/>
                <w:tab w:val="clear" w:pos="8306"/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rPr>
                <w:rFonts w:ascii="Arial" w:hAnsi="Arial" w:cs="Arial"/>
              </w:rPr>
            </w:pPr>
            <w:r w:rsidRPr="00AE1195">
              <w:rPr>
                <w:rFonts w:ascii="Arial" w:hAnsi="Arial" w:cs="Arial"/>
              </w:rPr>
              <w:t>Further education (e.g. college, vocational courses)</w:t>
            </w:r>
          </w:p>
        </w:tc>
        <w:tc>
          <w:tcPr>
            <w:tcW w:w="1848" w:type="dxa"/>
          </w:tcPr>
          <w:p w14:paraId="58E09481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281" w:type="dxa"/>
          </w:tcPr>
          <w:p w14:paraId="3AADEB36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</w:tr>
      <w:tr w:rsidR="009224EA" w:rsidRPr="00AE1195" w14:paraId="5107B300" w14:textId="77777777" w:rsidTr="009224EA">
        <w:trPr>
          <w:trHeight w:val="244"/>
        </w:trPr>
        <w:tc>
          <w:tcPr>
            <w:tcW w:w="4111" w:type="dxa"/>
          </w:tcPr>
          <w:p w14:paraId="5961A322" w14:textId="77777777" w:rsidR="009224EA" w:rsidRPr="00AE1195" w:rsidRDefault="009224EA" w:rsidP="009224EA">
            <w:pPr>
              <w:pStyle w:val="Header"/>
              <w:tabs>
                <w:tab w:val="clear" w:pos="4153"/>
                <w:tab w:val="clear" w:pos="8306"/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rPr>
                <w:rFonts w:ascii="Arial" w:hAnsi="Arial" w:cs="Arial"/>
              </w:rPr>
            </w:pPr>
            <w:r w:rsidRPr="00AE1195">
              <w:rPr>
                <w:rFonts w:ascii="Arial" w:hAnsi="Arial" w:cs="Arial"/>
              </w:rPr>
              <w:t>Higher education (undergraduate degree)</w:t>
            </w:r>
          </w:p>
        </w:tc>
        <w:tc>
          <w:tcPr>
            <w:tcW w:w="1848" w:type="dxa"/>
          </w:tcPr>
          <w:p w14:paraId="11BC44D8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281" w:type="dxa"/>
          </w:tcPr>
          <w:p w14:paraId="7EA9BEBF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</w:tr>
      <w:tr w:rsidR="009224EA" w:rsidRPr="00AE1195" w14:paraId="2AA1776F" w14:textId="77777777" w:rsidTr="009224EA">
        <w:trPr>
          <w:trHeight w:val="386"/>
        </w:trPr>
        <w:tc>
          <w:tcPr>
            <w:tcW w:w="4111" w:type="dxa"/>
          </w:tcPr>
          <w:p w14:paraId="2F6AEC87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  <w:r w:rsidRPr="00AE1195">
              <w:rPr>
                <w:rFonts w:ascii="Arial" w:hAnsi="Arial" w:cs="Arial"/>
              </w:rPr>
              <w:t>Postgraduate qualification</w:t>
            </w:r>
          </w:p>
        </w:tc>
        <w:tc>
          <w:tcPr>
            <w:tcW w:w="1848" w:type="dxa"/>
          </w:tcPr>
          <w:p w14:paraId="3400D59B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281" w:type="dxa"/>
          </w:tcPr>
          <w:p w14:paraId="1F0F57A1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0F6F9CCB" w14:textId="77777777" w:rsidR="009224EA" w:rsidRPr="00AE1195" w:rsidRDefault="009224EA" w:rsidP="009224EA">
      <w:pPr>
        <w:tabs>
          <w:tab w:val="left" w:pos="0"/>
        </w:tabs>
        <w:jc w:val="both"/>
        <w:rPr>
          <w:rFonts w:ascii="Arial" w:hAnsi="Arial" w:cs="Arial"/>
          <w:bCs/>
        </w:rPr>
      </w:pPr>
    </w:p>
    <w:p w14:paraId="47DEC574" w14:textId="77777777" w:rsidR="009224EA" w:rsidRDefault="009224EA" w:rsidP="009224EA">
      <w:pPr>
        <w:tabs>
          <w:tab w:val="left" w:pos="3600"/>
          <w:tab w:val="left" w:pos="4140"/>
          <w:tab w:val="left" w:pos="5940"/>
          <w:tab w:val="left" w:pos="6930"/>
          <w:tab w:val="left" w:pos="801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AE1195">
        <w:rPr>
          <w:rFonts w:ascii="Arial" w:hAnsi="Arial" w:cs="Arial"/>
        </w:rPr>
        <w:t xml:space="preserve">Please </w:t>
      </w:r>
      <w:r>
        <w:rPr>
          <w:rFonts w:ascii="Arial" w:hAnsi="Arial" w:cs="Arial"/>
        </w:rPr>
        <w:t>tell us about your employment</w:t>
      </w:r>
    </w:p>
    <w:p w14:paraId="4849C556" w14:textId="77777777" w:rsidR="009224EA" w:rsidRPr="00AE1195" w:rsidRDefault="009224EA" w:rsidP="009224EA">
      <w:pPr>
        <w:tabs>
          <w:tab w:val="left" w:pos="3600"/>
          <w:tab w:val="left" w:pos="4140"/>
          <w:tab w:val="left" w:pos="5940"/>
          <w:tab w:val="left" w:pos="6930"/>
          <w:tab w:val="left" w:pos="8010"/>
        </w:tabs>
        <w:jc w:val="both"/>
        <w:rPr>
          <w:rFonts w:ascii="Arial" w:hAnsi="Arial" w:cs="Arial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16"/>
        <w:gridCol w:w="2354"/>
        <w:gridCol w:w="2268"/>
      </w:tblGrid>
      <w:tr w:rsidR="009224EA" w:rsidRPr="00AE1195" w14:paraId="56D7D521" w14:textId="77777777" w:rsidTr="009224EA">
        <w:tc>
          <w:tcPr>
            <w:tcW w:w="3316" w:type="dxa"/>
          </w:tcPr>
          <w:p w14:paraId="5124580C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354" w:type="dxa"/>
          </w:tcPr>
          <w:p w14:paraId="7A529C19" w14:textId="77777777" w:rsidR="009224EA" w:rsidRPr="00AE1195" w:rsidRDefault="009224EA" w:rsidP="009224EA">
            <w:pPr>
              <w:pStyle w:val="Heading2"/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rPr>
                <w:sz w:val="24"/>
                <w:szCs w:val="24"/>
              </w:rPr>
            </w:pPr>
            <w:r w:rsidRPr="00AE1195">
              <w:rPr>
                <w:sz w:val="24"/>
                <w:szCs w:val="24"/>
              </w:rPr>
              <w:t>Self</w:t>
            </w:r>
          </w:p>
        </w:tc>
        <w:tc>
          <w:tcPr>
            <w:tcW w:w="2268" w:type="dxa"/>
          </w:tcPr>
          <w:p w14:paraId="4E3B5FD2" w14:textId="371E5619" w:rsidR="009224EA" w:rsidRPr="00AE1195" w:rsidRDefault="00F74866" w:rsidP="009224EA">
            <w:pPr>
              <w:pStyle w:val="Heading2"/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Spouse</w:t>
            </w:r>
            <w:r w:rsidR="009224EA" w:rsidRPr="00AE1195">
              <w:rPr>
                <w:sz w:val="24"/>
                <w:szCs w:val="24"/>
              </w:rPr>
              <w:t>/Partner</w:t>
            </w:r>
          </w:p>
        </w:tc>
      </w:tr>
      <w:tr w:rsidR="009224EA" w:rsidRPr="00AE1195" w14:paraId="29E995A4" w14:textId="77777777" w:rsidTr="009224EA">
        <w:tc>
          <w:tcPr>
            <w:tcW w:w="3316" w:type="dxa"/>
          </w:tcPr>
          <w:p w14:paraId="311824A9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employed</w:t>
            </w:r>
          </w:p>
        </w:tc>
        <w:tc>
          <w:tcPr>
            <w:tcW w:w="2354" w:type="dxa"/>
          </w:tcPr>
          <w:p w14:paraId="064340CA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D192D3E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</w:tr>
      <w:tr w:rsidR="009224EA" w:rsidRPr="00AE1195" w14:paraId="3F14B1AE" w14:textId="77777777" w:rsidTr="009224EA">
        <w:tc>
          <w:tcPr>
            <w:tcW w:w="3316" w:type="dxa"/>
          </w:tcPr>
          <w:p w14:paraId="011E808F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  <w:r w:rsidRPr="00AE1195">
              <w:rPr>
                <w:rFonts w:ascii="Arial" w:hAnsi="Arial" w:cs="Arial"/>
              </w:rPr>
              <w:t>Part-time work</w:t>
            </w:r>
            <w:bookmarkStart w:id="0" w:name="_GoBack"/>
            <w:bookmarkEnd w:id="0"/>
          </w:p>
        </w:tc>
        <w:tc>
          <w:tcPr>
            <w:tcW w:w="2354" w:type="dxa"/>
          </w:tcPr>
          <w:p w14:paraId="0A36A879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DE9D81D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</w:tr>
      <w:tr w:rsidR="009224EA" w:rsidRPr="00AE1195" w14:paraId="37F485DB" w14:textId="77777777" w:rsidTr="009224EA">
        <w:trPr>
          <w:trHeight w:val="244"/>
        </w:trPr>
        <w:tc>
          <w:tcPr>
            <w:tcW w:w="3316" w:type="dxa"/>
          </w:tcPr>
          <w:p w14:paraId="17F13A0D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  <w:r w:rsidRPr="00AE1195">
              <w:rPr>
                <w:rFonts w:ascii="Arial" w:hAnsi="Arial" w:cs="Arial"/>
              </w:rPr>
              <w:t>Full-time work</w:t>
            </w:r>
          </w:p>
        </w:tc>
        <w:tc>
          <w:tcPr>
            <w:tcW w:w="2354" w:type="dxa"/>
          </w:tcPr>
          <w:p w14:paraId="1C4CD666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AC9BA15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</w:tr>
      <w:tr w:rsidR="009224EA" w:rsidRPr="00AE1195" w14:paraId="5D23F38C" w14:textId="77777777" w:rsidTr="009224EA">
        <w:trPr>
          <w:trHeight w:val="386"/>
        </w:trPr>
        <w:tc>
          <w:tcPr>
            <w:tcW w:w="3316" w:type="dxa"/>
          </w:tcPr>
          <w:p w14:paraId="3ABFEE50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  <w:r w:rsidRPr="00AE1195">
              <w:rPr>
                <w:rFonts w:ascii="Arial" w:hAnsi="Arial" w:cs="Arial"/>
              </w:rPr>
              <w:t>Retired</w:t>
            </w:r>
          </w:p>
        </w:tc>
        <w:tc>
          <w:tcPr>
            <w:tcW w:w="2354" w:type="dxa"/>
          </w:tcPr>
          <w:p w14:paraId="70263F0A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64D4385" w14:textId="77777777" w:rsidR="009224EA" w:rsidRPr="00AE1195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47431E78" w14:textId="77777777" w:rsidR="009224EA" w:rsidRPr="00AE1195" w:rsidRDefault="009224EA" w:rsidP="009224EA">
      <w:pPr>
        <w:tabs>
          <w:tab w:val="left" w:pos="3600"/>
          <w:tab w:val="left" w:pos="4140"/>
          <w:tab w:val="left" w:pos="5940"/>
          <w:tab w:val="left" w:pos="6930"/>
          <w:tab w:val="left" w:pos="8010"/>
        </w:tabs>
        <w:jc w:val="both"/>
        <w:rPr>
          <w:rFonts w:ascii="Arial" w:hAnsi="Arial" w:cs="Arial"/>
        </w:rPr>
      </w:pPr>
    </w:p>
    <w:p w14:paraId="74F4CEE9" w14:textId="77777777" w:rsidR="009224EA" w:rsidRPr="00AE1195" w:rsidRDefault="009224EA" w:rsidP="009224EA">
      <w:pPr>
        <w:tabs>
          <w:tab w:val="left" w:pos="180"/>
          <w:tab w:val="left" w:pos="3600"/>
          <w:tab w:val="left" w:pos="4140"/>
          <w:tab w:val="left" w:pos="5940"/>
          <w:tab w:val="left" w:pos="6930"/>
          <w:tab w:val="left" w:pos="801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5.  P</w:t>
      </w:r>
      <w:r w:rsidRPr="00AE1195">
        <w:rPr>
          <w:rFonts w:ascii="Arial" w:hAnsi="Arial" w:cs="Arial"/>
        </w:rPr>
        <w:t xml:space="preserve">lease state </w:t>
      </w:r>
      <w:r>
        <w:rPr>
          <w:rFonts w:ascii="Arial" w:hAnsi="Arial" w:cs="Arial"/>
        </w:rPr>
        <w:t>your</w:t>
      </w:r>
      <w:r w:rsidRPr="00AE1195">
        <w:rPr>
          <w:rFonts w:ascii="Arial" w:hAnsi="Arial" w:cs="Arial"/>
        </w:rPr>
        <w:t xml:space="preserve"> occupation</w:t>
      </w:r>
      <w:r>
        <w:rPr>
          <w:rFonts w:ascii="Arial" w:hAnsi="Arial" w:cs="Arial"/>
        </w:rPr>
        <w:t xml:space="preserve"> (even if not currently working)</w:t>
      </w:r>
    </w:p>
    <w:p w14:paraId="6EB2C15E" w14:textId="77777777" w:rsidR="009224EA" w:rsidRPr="00AE1195" w:rsidRDefault="009224EA" w:rsidP="009224EA">
      <w:pPr>
        <w:tabs>
          <w:tab w:val="left" w:pos="3600"/>
          <w:tab w:val="left" w:pos="4140"/>
          <w:tab w:val="left" w:pos="5940"/>
          <w:tab w:val="left" w:pos="6930"/>
          <w:tab w:val="left" w:pos="8010"/>
        </w:tabs>
        <w:jc w:val="both"/>
        <w:rPr>
          <w:rFonts w:ascii="Arial" w:hAnsi="Arial" w:cs="Arial"/>
        </w:rPr>
      </w:pPr>
      <w:r w:rsidRPr="00AE1195">
        <w:rPr>
          <w:rFonts w:ascii="Arial" w:hAnsi="Arial" w:cs="Arial"/>
        </w:rPr>
        <w:t xml:space="preserve">           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4728"/>
      </w:tblGrid>
      <w:tr w:rsidR="009224EA" w:rsidRPr="00163159" w14:paraId="38D56CE9" w14:textId="77777777" w:rsidTr="009224EA">
        <w:tc>
          <w:tcPr>
            <w:tcW w:w="3402" w:type="dxa"/>
          </w:tcPr>
          <w:p w14:paraId="5AB135BF" w14:textId="77777777" w:rsidR="009224EA" w:rsidRPr="00163159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  <w:b/>
              </w:rPr>
            </w:pPr>
            <w:r w:rsidRPr="00163159">
              <w:rPr>
                <w:rFonts w:ascii="Arial" w:hAnsi="Arial" w:cs="Arial"/>
                <w:b/>
              </w:rPr>
              <w:t>Self</w:t>
            </w:r>
          </w:p>
        </w:tc>
        <w:tc>
          <w:tcPr>
            <w:tcW w:w="4728" w:type="dxa"/>
          </w:tcPr>
          <w:p w14:paraId="5B67D14D" w14:textId="77777777" w:rsidR="009224EA" w:rsidRPr="00163159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</w:tr>
      <w:tr w:rsidR="009224EA" w:rsidRPr="00163159" w14:paraId="49B3CBB3" w14:textId="77777777" w:rsidTr="009224EA">
        <w:tc>
          <w:tcPr>
            <w:tcW w:w="3402" w:type="dxa"/>
          </w:tcPr>
          <w:p w14:paraId="6EBFFCBC" w14:textId="396077E3" w:rsidR="009224EA" w:rsidRPr="00163159" w:rsidRDefault="00F74866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Spouse</w:t>
            </w:r>
            <w:r w:rsidR="009224EA" w:rsidRPr="00163159">
              <w:rPr>
                <w:rFonts w:ascii="Arial" w:hAnsi="Arial" w:cs="Arial"/>
                <w:b/>
              </w:rPr>
              <w:t>/Partner</w:t>
            </w:r>
          </w:p>
        </w:tc>
        <w:tc>
          <w:tcPr>
            <w:tcW w:w="4728" w:type="dxa"/>
          </w:tcPr>
          <w:p w14:paraId="564FAD2F" w14:textId="77777777" w:rsidR="009224EA" w:rsidRPr="00163159" w:rsidRDefault="009224EA" w:rsidP="009224EA">
            <w:pPr>
              <w:tabs>
                <w:tab w:val="left" w:pos="3600"/>
                <w:tab w:val="left" w:pos="4140"/>
                <w:tab w:val="left" w:pos="5940"/>
                <w:tab w:val="left" w:pos="6930"/>
                <w:tab w:val="left" w:pos="8010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119A73E3" w14:textId="77777777" w:rsidR="009224EA" w:rsidRDefault="009224EA" w:rsidP="009224EA">
      <w:pPr>
        <w:pStyle w:val="Heading4"/>
        <w:tabs>
          <w:tab w:val="num" w:pos="0"/>
        </w:tabs>
        <w:spacing w:before="0" w:after="0"/>
        <w:jc w:val="both"/>
        <w:rPr>
          <w:rFonts w:ascii="Arial" w:hAnsi="Arial" w:cs="Arial"/>
          <w:sz w:val="24"/>
          <w:szCs w:val="24"/>
        </w:rPr>
      </w:pPr>
    </w:p>
    <w:p w14:paraId="6D5C877B" w14:textId="77777777" w:rsidR="009224EA" w:rsidRDefault="009224EA" w:rsidP="009224EA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6. Please tell us the approximate annual income (before tax) for the main household of your child, or indicate if you don’t wish to provide this information.</w:t>
      </w:r>
    </w:p>
    <w:p w14:paraId="11C6667C" w14:textId="77777777" w:rsidR="009224EA" w:rsidRDefault="009224EA" w:rsidP="009224EA">
      <w:pPr>
        <w:ind w:left="284" w:hanging="284"/>
        <w:rPr>
          <w:rFonts w:ascii="Arial" w:hAnsi="Arial" w:cs="Arial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707"/>
        <w:gridCol w:w="4090"/>
      </w:tblGrid>
      <w:tr w:rsidR="009224EA" w14:paraId="309017E8" w14:textId="77777777" w:rsidTr="004E6259">
        <w:tc>
          <w:tcPr>
            <w:tcW w:w="3707" w:type="dxa"/>
          </w:tcPr>
          <w:p w14:paraId="677529F6" w14:textId="54AB5109" w:rsidR="009224EA" w:rsidRPr="009224EA" w:rsidRDefault="009224EA" w:rsidP="006040FE">
            <w:pPr>
              <w:rPr>
                <w:rFonts w:ascii="Arial" w:hAnsi="Arial" w:cs="Arial"/>
              </w:rPr>
            </w:pPr>
            <w:r w:rsidRPr="009224EA">
              <w:rPr>
                <w:rFonts w:ascii="Arial" w:hAnsi="Arial" w:cs="Arial"/>
              </w:rPr>
              <w:t>Less than £10,000</w:t>
            </w:r>
          </w:p>
        </w:tc>
        <w:tc>
          <w:tcPr>
            <w:tcW w:w="4090" w:type="dxa"/>
          </w:tcPr>
          <w:p w14:paraId="14D7A98C" w14:textId="6675AB40" w:rsidR="009224EA" w:rsidRPr="009224EA" w:rsidRDefault="009224EA" w:rsidP="006040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£80,000 – 89,999</w:t>
            </w:r>
          </w:p>
        </w:tc>
      </w:tr>
      <w:tr w:rsidR="009224EA" w14:paraId="1929E8A7" w14:textId="77777777" w:rsidTr="004E6259">
        <w:tc>
          <w:tcPr>
            <w:tcW w:w="3707" w:type="dxa"/>
          </w:tcPr>
          <w:p w14:paraId="22F1F407" w14:textId="0C266328" w:rsidR="009224EA" w:rsidRPr="009224EA" w:rsidRDefault="009224EA" w:rsidP="006040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£10,000 – 19,000</w:t>
            </w:r>
          </w:p>
        </w:tc>
        <w:tc>
          <w:tcPr>
            <w:tcW w:w="4090" w:type="dxa"/>
          </w:tcPr>
          <w:p w14:paraId="372B74BB" w14:textId="66800832" w:rsidR="009224EA" w:rsidRPr="009224EA" w:rsidRDefault="009224EA" w:rsidP="006040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£90,000 – 99,999</w:t>
            </w:r>
          </w:p>
        </w:tc>
      </w:tr>
      <w:tr w:rsidR="009224EA" w14:paraId="613A9524" w14:textId="77777777" w:rsidTr="004E6259">
        <w:tc>
          <w:tcPr>
            <w:tcW w:w="3707" w:type="dxa"/>
          </w:tcPr>
          <w:p w14:paraId="77CF036A" w14:textId="45587C75" w:rsidR="009224EA" w:rsidRPr="009224EA" w:rsidRDefault="009224EA" w:rsidP="006040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£ 20,000 – 29,999</w:t>
            </w:r>
          </w:p>
        </w:tc>
        <w:tc>
          <w:tcPr>
            <w:tcW w:w="4090" w:type="dxa"/>
          </w:tcPr>
          <w:p w14:paraId="5BC2F4EA" w14:textId="2A64AF8F" w:rsidR="009224EA" w:rsidRPr="009224EA" w:rsidRDefault="009224EA" w:rsidP="009224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£100,000 – 119,999</w:t>
            </w:r>
          </w:p>
        </w:tc>
      </w:tr>
      <w:tr w:rsidR="009224EA" w14:paraId="79D0DEDE" w14:textId="77777777" w:rsidTr="004E6259">
        <w:tc>
          <w:tcPr>
            <w:tcW w:w="3707" w:type="dxa"/>
          </w:tcPr>
          <w:p w14:paraId="1F7861A5" w14:textId="1B48BCB9" w:rsidR="009224EA" w:rsidRPr="009224EA" w:rsidRDefault="009224EA" w:rsidP="006040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£30,000 – 39,999</w:t>
            </w:r>
          </w:p>
        </w:tc>
        <w:tc>
          <w:tcPr>
            <w:tcW w:w="4090" w:type="dxa"/>
          </w:tcPr>
          <w:p w14:paraId="6846A911" w14:textId="5A4FC875" w:rsidR="009224EA" w:rsidRPr="009224EA" w:rsidRDefault="009224EA" w:rsidP="009224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£120,000 – 139,999</w:t>
            </w:r>
          </w:p>
        </w:tc>
      </w:tr>
      <w:tr w:rsidR="009224EA" w14:paraId="442A3848" w14:textId="77777777" w:rsidTr="004E6259">
        <w:tc>
          <w:tcPr>
            <w:tcW w:w="3707" w:type="dxa"/>
          </w:tcPr>
          <w:p w14:paraId="5D02E7DA" w14:textId="295464EB" w:rsidR="009224EA" w:rsidRPr="009224EA" w:rsidRDefault="009224EA" w:rsidP="006040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£40,000 – 49,999</w:t>
            </w:r>
          </w:p>
        </w:tc>
        <w:tc>
          <w:tcPr>
            <w:tcW w:w="4090" w:type="dxa"/>
          </w:tcPr>
          <w:p w14:paraId="5385841D" w14:textId="1B13CC7F" w:rsidR="009224EA" w:rsidRPr="009224EA" w:rsidRDefault="009224EA" w:rsidP="009224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£140,000 – 159,999 </w:t>
            </w:r>
          </w:p>
        </w:tc>
      </w:tr>
      <w:tr w:rsidR="009224EA" w14:paraId="4E59DBF0" w14:textId="77777777" w:rsidTr="004E6259">
        <w:tc>
          <w:tcPr>
            <w:tcW w:w="3707" w:type="dxa"/>
          </w:tcPr>
          <w:p w14:paraId="22BE03A4" w14:textId="7A464887" w:rsidR="009224EA" w:rsidRPr="009224EA" w:rsidRDefault="009224EA" w:rsidP="006040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£50,000 – 59,999</w:t>
            </w:r>
          </w:p>
        </w:tc>
        <w:tc>
          <w:tcPr>
            <w:tcW w:w="4090" w:type="dxa"/>
          </w:tcPr>
          <w:p w14:paraId="6E9E6A1D" w14:textId="57F25B4E" w:rsidR="009224EA" w:rsidRPr="009224EA" w:rsidRDefault="009224EA" w:rsidP="006040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£160,000 – 179,999</w:t>
            </w:r>
          </w:p>
        </w:tc>
      </w:tr>
      <w:tr w:rsidR="009224EA" w14:paraId="59A4966D" w14:textId="77777777" w:rsidTr="004E6259">
        <w:tc>
          <w:tcPr>
            <w:tcW w:w="3707" w:type="dxa"/>
          </w:tcPr>
          <w:p w14:paraId="68575456" w14:textId="6F769726" w:rsidR="009224EA" w:rsidRPr="009224EA" w:rsidRDefault="009224EA" w:rsidP="006040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£60,000 – 69,999</w:t>
            </w:r>
          </w:p>
        </w:tc>
        <w:tc>
          <w:tcPr>
            <w:tcW w:w="4090" w:type="dxa"/>
          </w:tcPr>
          <w:p w14:paraId="794B5263" w14:textId="7BD71497" w:rsidR="009224EA" w:rsidRPr="009224EA" w:rsidRDefault="009224EA" w:rsidP="006040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£180,000 – 199,999</w:t>
            </w:r>
          </w:p>
        </w:tc>
      </w:tr>
      <w:tr w:rsidR="009224EA" w14:paraId="7C7CA3F8" w14:textId="77777777" w:rsidTr="004E6259">
        <w:tc>
          <w:tcPr>
            <w:tcW w:w="3707" w:type="dxa"/>
          </w:tcPr>
          <w:p w14:paraId="1A2BB42F" w14:textId="6A823722" w:rsidR="009224EA" w:rsidRPr="009224EA" w:rsidRDefault="009224EA" w:rsidP="006040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£70,000 – 79,999</w:t>
            </w:r>
          </w:p>
        </w:tc>
        <w:tc>
          <w:tcPr>
            <w:tcW w:w="4090" w:type="dxa"/>
          </w:tcPr>
          <w:p w14:paraId="19AC27B9" w14:textId="053DEE94" w:rsidR="009224EA" w:rsidRPr="009224EA" w:rsidRDefault="009224EA" w:rsidP="006040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 than £200,000</w:t>
            </w:r>
          </w:p>
        </w:tc>
      </w:tr>
    </w:tbl>
    <w:p w14:paraId="022F8438" w14:textId="65A36AB7" w:rsidR="009224EA" w:rsidRDefault="004E6259" w:rsidP="006040FE">
      <w:pPr>
        <w:rPr>
          <w:rFonts w:ascii="Arial" w:hAnsi="Arial" w:cs="Arial"/>
          <w:b/>
        </w:rPr>
      </w:pPr>
      <w:r w:rsidRPr="00B431A3"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150F9" wp14:editId="6D34A58A">
                <wp:simplePos x="0" y="0"/>
                <wp:positionH relativeFrom="column">
                  <wp:posOffset>514350</wp:posOffset>
                </wp:positionH>
                <wp:positionV relativeFrom="paragraph">
                  <wp:posOffset>134620</wp:posOffset>
                </wp:positionV>
                <wp:extent cx="257175" cy="190500"/>
                <wp:effectExtent l="0" t="0" r="28575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3E22F" w14:textId="77777777" w:rsidR="00F74866" w:rsidRDefault="00F74866" w:rsidP="009224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.5pt;margin-top:10.6pt;width:20.2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">
                <v:textbox>
                  <w:txbxContent>
                    <w:p w14:paraId="0323E22F" w14:textId="77777777" w:rsidR="00F74866" w:rsidRDefault="00F74866" w:rsidP="009224EA"/>
                  </w:txbxContent>
                </v:textbox>
              </v:shape>
            </w:pict>
          </mc:Fallback>
        </mc:AlternateContent>
      </w:r>
    </w:p>
    <w:p w14:paraId="73EFFE68" w14:textId="0CA34B08" w:rsidR="009224EA" w:rsidRPr="004E6259" w:rsidRDefault="004E6259" w:rsidP="006040F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E6259">
        <w:rPr>
          <w:rFonts w:ascii="Arial" w:hAnsi="Arial" w:cs="Arial"/>
        </w:rPr>
        <w:t>Did not wish to respond</w:t>
      </w:r>
    </w:p>
    <w:p w14:paraId="378E4B14" w14:textId="77777777" w:rsidR="004E6259" w:rsidRDefault="004E6259" w:rsidP="006040FE">
      <w:pPr>
        <w:rPr>
          <w:rFonts w:ascii="Arial" w:hAnsi="Arial" w:cs="Arial"/>
          <w:b/>
        </w:rPr>
      </w:pPr>
    </w:p>
    <w:p w14:paraId="0BE36BAE" w14:textId="77777777" w:rsidR="004E6259" w:rsidRDefault="004E6259" w:rsidP="006040FE">
      <w:pPr>
        <w:rPr>
          <w:rFonts w:ascii="Arial" w:hAnsi="Arial" w:cs="Arial"/>
          <w:b/>
        </w:rPr>
      </w:pPr>
    </w:p>
    <w:p w14:paraId="2EA69820" w14:textId="77777777" w:rsidR="004E6259" w:rsidRDefault="004E6259" w:rsidP="006040FE">
      <w:pPr>
        <w:rPr>
          <w:rFonts w:ascii="Arial" w:hAnsi="Arial" w:cs="Arial"/>
          <w:b/>
        </w:rPr>
      </w:pPr>
    </w:p>
    <w:p w14:paraId="4826DA04" w14:textId="77777777" w:rsidR="004E6259" w:rsidRDefault="004E6259" w:rsidP="006040FE">
      <w:pPr>
        <w:rPr>
          <w:rFonts w:ascii="Arial" w:hAnsi="Arial" w:cs="Arial"/>
          <w:b/>
        </w:rPr>
      </w:pPr>
    </w:p>
    <w:p w14:paraId="1586B5DB" w14:textId="77777777" w:rsidR="004E6259" w:rsidRDefault="004E6259" w:rsidP="006040FE">
      <w:pPr>
        <w:rPr>
          <w:rFonts w:ascii="Arial" w:hAnsi="Arial" w:cs="Arial"/>
          <w:b/>
        </w:rPr>
      </w:pPr>
    </w:p>
    <w:p w14:paraId="6BFB4356" w14:textId="77777777" w:rsidR="004E6259" w:rsidRDefault="004E6259" w:rsidP="006040FE">
      <w:pPr>
        <w:rPr>
          <w:rFonts w:ascii="Arial" w:hAnsi="Arial" w:cs="Arial"/>
          <w:b/>
        </w:rPr>
      </w:pPr>
    </w:p>
    <w:p w14:paraId="21531D99" w14:textId="77777777" w:rsidR="004E6259" w:rsidRDefault="004E6259" w:rsidP="006040FE">
      <w:pPr>
        <w:rPr>
          <w:rFonts w:ascii="Arial" w:hAnsi="Arial" w:cs="Arial"/>
          <w:b/>
        </w:rPr>
      </w:pPr>
    </w:p>
    <w:p w14:paraId="4A5A1FE8" w14:textId="77777777" w:rsidR="00C75BC2" w:rsidRDefault="00B431A3" w:rsidP="006040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Your child’s l</w:t>
      </w:r>
      <w:r w:rsidR="006040FE" w:rsidRPr="006040FE">
        <w:rPr>
          <w:rFonts w:ascii="Arial" w:hAnsi="Arial" w:cs="Arial"/>
          <w:b/>
        </w:rPr>
        <w:t>earning/ health needs</w:t>
      </w:r>
    </w:p>
    <w:p w14:paraId="7E86D68D" w14:textId="77777777" w:rsidR="00B431A3" w:rsidRPr="006040FE" w:rsidRDefault="00B431A3" w:rsidP="006040FE">
      <w:pPr>
        <w:rPr>
          <w:rFonts w:ascii="Arial" w:hAnsi="Arial" w:cs="Arial"/>
          <w:b/>
        </w:rPr>
      </w:pPr>
    </w:p>
    <w:p w14:paraId="15E1E62C" w14:textId="77777777" w:rsidR="00B22451" w:rsidRDefault="00B22451" w:rsidP="00E001FE">
      <w:pPr>
        <w:pStyle w:val="Footer"/>
        <w:tabs>
          <w:tab w:val="clear" w:pos="4153"/>
          <w:tab w:val="clear" w:pos="8306"/>
          <w:tab w:val="left" w:pos="7655"/>
        </w:tabs>
        <w:ind w:right="-99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1. What school year is your child in?</w:t>
      </w:r>
    </w:p>
    <w:p w14:paraId="1647DEB5" w14:textId="77777777" w:rsidR="00B22451" w:rsidRDefault="00B22451" w:rsidP="00E001FE">
      <w:pPr>
        <w:pStyle w:val="Footer"/>
        <w:tabs>
          <w:tab w:val="clear" w:pos="4153"/>
          <w:tab w:val="clear" w:pos="8306"/>
          <w:tab w:val="left" w:pos="7655"/>
        </w:tabs>
        <w:ind w:right="-99"/>
        <w:rPr>
          <w:rFonts w:ascii="Arial" w:hAnsi="Arial" w:cs="Arial"/>
          <w:bCs/>
        </w:rPr>
      </w:pPr>
      <w:r w:rsidRPr="00B431A3"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5290E" wp14:editId="1604D202">
                <wp:simplePos x="0" y="0"/>
                <wp:positionH relativeFrom="column">
                  <wp:posOffset>5105400</wp:posOffset>
                </wp:positionH>
                <wp:positionV relativeFrom="paragraph">
                  <wp:posOffset>163195</wp:posOffset>
                </wp:positionV>
                <wp:extent cx="257175" cy="1905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EB3BC" w14:textId="77777777" w:rsidR="00F74866" w:rsidRDefault="00F74866" w:rsidP="00B22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02pt;margin-top:12.85pt;width:20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">
                <v:textbox>
                  <w:txbxContent>
                    <w:p w14:paraId="09BEB3BC" w14:textId="77777777" w:rsidR="00F74866" w:rsidRDefault="00F74866" w:rsidP="00B22451"/>
                  </w:txbxContent>
                </v:textbox>
              </v:shape>
            </w:pict>
          </mc:Fallback>
        </mc:AlternateContent>
      </w:r>
    </w:p>
    <w:p w14:paraId="5E378C7C" w14:textId="77777777" w:rsidR="00B22451" w:rsidRDefault="00B22451" w:rsidP="00B22451">
      <w:pPr>
        <w:pStyle w:val="Footer"/>
        <w:tabs>
          <w:tab w:val="clear" w:pos="4153"/>
          <w:tab w:val="clear" w:pos="8306"/>
          <w:tab w:val="left" w:pos="284"/>
          <w:tab w:val="left" w:pos="4820"/>
        </w:tabs>
        <w:ind w:right="-99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Year______________</w:t>
      </w:r>
      <w:r>
        <w:rPr>
          <w:rFonts w:ascii="Arial" w:hAnsi="Arial" w:cs="Arial"/>
          <w:bCs/>
        </w:rPr>
        <w:tab/>
      </w:r>
      <w:r w:rsidRPr="00B22451">
        <w:rPr>
          <w:rFonts w:ascii="Arial" w:hAnsi="Arial" w:cs="Arial"/>
          <w:bCs/>
          <w:u w:val="single"/>
        </w:rPr>
        <w:t>Or</w:t>
      </w:r>
      <w:r>
        <w:rPr>
          <w:rFonts w:ascii="Arial" w:hAnsi="Arial" w:cs="Arial"/>
          <w:bCs/>
        </w:rPr>
        <w:t xml:space="preserve"> tick if not attending school</w:t>
      </w:r>
    </w:p>
    <w:p w14:paraId="14155CDF" w14:textId="77777777" w:rsidR="00B22451" w:rsidRDefault="00B22451" w:rsidP="00E001FE">
      <w:pPr>
        <w:pStyle w:val="Footer"/>
        <w:tabs>
          <w:tab w:val="clear" w:pos="4153"/>
          <w:tab w:val="clear" w:pos="8306"/>
          <w:tab w:val="left" w:pos="7655"/>
        </w:tabs>
        <w:ind w:right="-99"/>
        <w:rPr>
          <w:rFonts w:ascii="Arial" w:hAnsi="Arial" w:cs="Arial"/>
          <w:bCs/>
        </w:rPr>
      </w:pPr>
    </w:p>
    <w:p w14:paraId="1298991A" w14:textId="77777777" w:rsidR="00B22451" w:rsidRDefault="00B22451" w:rsidP="00E001FE">
      <w:pPr>
        <w:pStyle w:val="Footer"/>
        <w:tabs>
          <w:tab w:val="clear" w:pos="4153"/>
          <w:tab w:val="clear" w:pos="8306"/>
          <w:tab w:val="left" w:pos="7655"/>
        </w:tabs>
        <w:ind w:right="-99"/>
        <w:rPr>
          <w:rFonts w:ascii="Arial" w:hAnsi="Arial" w:cs="Arial"/>
          <w:bCs/>
        </w:rPr>
      </w:pPr>
    </w:p>
    <w:p w14:paraId="033635DE" w14:textId="77777777" w:rsidR="006040FE" w:rsidRPr="00E001FE" w:rsidRDefault="00B22451" w:rsidP="00E001FE">
      <w:pPr>
        <w:pStyle w:val="Footer"/>
        <w:tabs>
          <w:tab w:val="clear" w:pos="4153"/>
          <w:tab w:val="clear" w:pos="8306"/>
          <w:tab w:val="left" w:pos="7655"/>
        </w:tabs>
        <w:ind w:right="-99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</w:t>
      </w:r>
      <w:r w:rsidR="00E001FE"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  <w:bCs/>
        </w:rPr>
        <w:t xml:space="preserve">Has your </w:t>
      </w:r>
      <w:r w:rsidR="00B428C6" w:rsidRPr="00E001FE">
        <w:rPr>
          <w:rFonts w:ascii="Arial" w:hAnsi="Arial" w:cs="Arial"/>
          <w:bCs/>
        </w:rPr>
        <w:t>son/daughter</w:t>
      </w:r>
      <w:r>
        <w:rPr>
          <w:rFonts w:ascii="Arial" w:hAnsi="Arial" w:cs="Arial"/>
          <w:bCs/>
        </w:rPr>
        <w:t xml:space="preserve"> ever been diagnosed with</w:t>
      </w:r>
      <w:r w:rsidR="006040FE" w:rsidRPr="00E001FE">
        <w:rPr>
          <w:rFonts w:ascii="Arial" w:hAnsi="Arial" w:cs="Arial"/>
          <w:bCs/>
        </w:rPr>
        <w:t xml:space="preserve"> a learning difficulty?</w:t>
      </w:r>
      <w:r w:rsidR="00E001FE" w:rsidRPr="00E001FE">
        <w:rPr>
          <w:rFonts w:ascii="Arial" w:hAnsi="Arial" w:cs="Arial"/>
          <w:bCs/>
        </w:rPr>
        <w:t xml:space="preserve"> </w:t>
      </w:r>
      <w:r w:rsidR="00B431A3" w:rsidRPr="00E001FE">
        <w:rPr>
          <w:rFonts w:ascii="Arial" w:hAnsi="Arial" w:cs="Arial"/>
          <w:bCs/>
        </w:rPr>
        <w:t xml:space="preserve">      </w:t>
      </w:r>
      <w:r w:rsidR="00E001FE" w:rsidRPr="00E001FE">
        <w:rPr>
          <w:rFonts w:ascii="Arial" w:hAnsi="Arial" w:cs="Arial"/>
          <w:bCs/>
        </w:rPr>
        <w:tab/>
      </w:r>
      <w:r w:rsidR="006040FE" w:rsidRPr="00E001FE">
        <w:rPr>
          <w:rFonts w:ascii="Arial" w:hAnsi="Arial" w:cs="Arial"/>
          <w:bCs/>
        </w:rPr>
        <w:t>Yes/ No</w:t>
      </w:r>
    </w:p>
    <w:p w14:paraId="51BD3AB2" w14:textId="77777777" w:rsidR="00E001FE" w:rsidRPr="006040FE" w:rsidRDefault="00E001FE" w:rsidP="00E001FE">
      <w:pPr>
        <w:pStyle w:val="Footer"/>
        <w:tabs>
          <w:tab w:val="clear" w:pos="4153"/>
          <w:tab w:val="clear" w:pos="8306"/>
          <w:tab w:val="left" w:pos="7655"/>
        </w:tabs>
        <w:ind w:right="-99"/>
        <w:rPr>
          <w:rFonts w:ascii="Arial" w:hAnsi="Arial" w:cs="Arial"/>
          <w:bCs/>
        </w:rPr>
      </w:pPr>
    </w:p>
    <w:p w14:paraId="6381AF95" w14:textId="77777777" w:rsidR="00B431A3" w:rsidRDefault="006040FE" w:rsidP="00C75BC2">
      <w:pPr>
        <w:pStyle w:val="Footer"/>
        <w:tabs>
          <w:tab w:val="clear" w:pos="4153"/>
          <w:tab w:val="clear" w:pos="8306"/>
        </w:tabs>
        <w:ind w:right="-1051"/>
        <w:rPr>
          <w:rFonts w:ascii="Arial" w:hAnsi="Arial" w:cs="Arial"/>
          <w:bCs/>
        </w:rPr>
      </w:pPr>
      <w:r w:rsidRPr="006040FE">
        <w:rPr>
          <w:rFonts w:ascii="Arial" w:hAnsi="Arial" w:cs="Arial"/>
          <w:bCs/>
        </w:rPr>
        <w:t xml:space="preserve">If </w:t>
      </w:r>
      <w:r w:rsidRPr="00E001FE">
        <w:rPr>
          <w:rFonts w:ascii="Arial" w:hAnsi="Arial" w:cs="Arial"/>
          <w:bCs/>
          <w:u w:val="single"/>
        </w:rPr>
        <w:t>YES</w:t>
      </w:r>
      <w:r w:rsidRPr="006040FE">
        <w:rPr>
          <w:rFonts w:ascii="Arial" w:hAnsi="Arial" w:cs="Arial"/>
          <w:bCs/>
        </w:rPr>
        <w:t xml:space="preserve"> please provide details (e.g. dyslexia, dyspraxia</w:t>
      </w:r>
      <w:r w:rsidR="00B22451">
        <w:rPr>
          <w:rFonts w:ascii="Arial" w:hAnsi="Arial" w:cs="Arial"/>
          <w:bCs/>
        </w:rPr>
        <w:t>, ADHD</w:t>
      </w:r>
      <w:r w:rsidRPr="006040FE">
        <w:rPr>
          <w:rFonts w:ascii="Arial" w:hAnsi="Arial" w:cs="Arial"/>
          <w:bCs/>
        </w:rPr>
        <w:t>): _______________________________________________________________</w:t>
      </w:r>
    </w:p>
    <w:p w14:paraId="0139CDB6" w14:textId="77777777" w:rsidR="00B431A3" w:rsidRDefault="006040FE" w:rsidP="00C75BC2">
      <w:pPr>
        <w:pStyle w:val="Footer"/>
        <w:tabs>
          <w:tab w:val="clear" w:pos="4153"/>
          <w:tab w:val="clear" w:pos="8306"/>
        </w:tabs>
        <w:ind w:right="-1051"/>
        <w:rPr>
          <w:rFonts w:ascii="Arial" w:hAnsi="Arial" w:cs="Arial"/>
          <w:bCs/>
        </w:rPr>
      </w:pPr>
      <w:r w:rsidRPr="006040FE">
        <w:rPr>
          <w:rFonts w:ascii="Arial" w:hAnsi="Arial" w:cs="Arial"/>
          <w:bCs/>
        </w:rPr>
        <w:t>_______________________________________________________________</w:t>
      </w:r>
    </w:p>
    <w:p w14:paraId="219565C8" w14:textId="77777777" w:rsidR="006040FE" w:rsidRPr="006040FE" w:rsidRDefault="006040FE" w:rsidP="00C75BC2">
      <w:pPr>
        <w:pStyle w:val="Footer"/>
        <w:tabs>
          <w:tab w:val="clear" w:pos="4153"/>
          <w:tab w:val="clear" w:pos="8306"/>
        </w:tabs>
        <w:ind w:right="-1051"/>
        <w:rPr>
          <w:rFonts w:ascii="Arial" w:hAnsi="Arial" w:cs="Arial"/>
          <w:bCs/>
        </w:rPr>
      </w:pPr>
      <w:r w:rsidRPr="006040FE">
        <w:rPr>
          <w:rFonts w:ascii="Arial" w:hAnsi="Arial" w:cs="Arial"/>
          <w:bCs/>
        </w:rPr>
        <w:t>______________</w:t>
      </w:r>
      <w:r w:rsidR="00B431A3">
        <w:rPr>
          <w:rFonts w:ascii="Arial" w:hAnsi="Arial" w:cs="Arial"/>
          <w:bCs/>
        </w:rPr>
        <w:t>_________________________________________________</w:t>
      </w:r>
    </w:p>
    <w:p w14:paraId="7B6E7901" w14:textId="77777777" w:rsidR="00FA1A0F" w:rsidRPr="006040FE" w:rsidRDefault="00FA1A0F" w:rsidP="00A92967">
      <w:pPr>
        <w:rPr>
          <w:rFonts w:ascii="Arial" w:hAnsi="Arial" w:cs="Arial"/>
          <w:szCs w:val="20"/>
        </w:rPr>
      </w:pPr>
    </w:p>
    <w:p w14:paraId="58250E6A" w14:textId="77777777" w:rsidR="00B22451" w:rsidRDefault="00B22451" w:rsidP="00B22451">
      <w:pPr>
        <w:tabs>
          <w:tab w:val="left" w:pos="7655"/>
        </w:tabs>
        <w:ind w:left="284" w:hanging="284"/>
        <w:rPr>
          <w:rFonts w:ascii="Arial" w:hAnsi="Arial" w:cs="Arial"/>
          <w:bCs/>
        </w:rPr>
      </w:pPr>
      <w:r>
        <w:rPr>
          <w:rFonts w:ascii="Arial" w:hAnsi="Arial" w:cs="Arial"/>
          <w:szCs w:val="20"/>
        </w:rPr>
        <w:t>3. Has your child ever been seen by the school SENCO or by Child and Adolescent Mental Health Services?</w:t>
      </w:r>
      <w:r>
        <w:rPr>
          <w:rFonts w:ascii="Arial" w:hAnsi="Arial" w:cs="Arial"/>
          <w:szCs w:val="20"/>
        </w:rPr>
        <w:tab/>
      </w:r>
      <w:r w:rsidRPr="00E001FE">
        <w:rPr>
          <w:rFonts w:ascii="Arial" w:hAnsi="Arial" w:cs="Arial"/>
          <w:bCs/>
        </w:rPr>
        <w:t>Yes/ No</w:t>
      </w:r>
    </w:p>
    <w:p w14:paraId="20A6E216" w14:textId="77777777" w:rsidR="00B22451" w:rsidRDefault="00B22451" w:rsidP="00B22451">
      <w:pPr>
        <w:tabs>
          <w:tab w:val="left" w:pos="7655"/>
        </w:tabs>
        <w:ind w:left="284" w:hanging="284"/>
        <w:rPr>
          <w:rFonts w:ascii="Arial" w:hAnsi="Arial" w:cs="Arial"/>
          <w:szCs w:val="20"/>
        </w:rPr>
      </w:pPr>
    </w:p>
    <w:p w14:paraId="3D3C16D9" w14:textId="77777777" w:rsidR="00B22451" w:rsidRDefault="00B22451" w:rsidP="00B22451">
      <w:pPr>
        <w:pStyle w:val="Footer"/>
        <w:tabs>
          <w:tab w:val="clear" w:pos="4153"/>
          <w:tab w:val="clear" w:pos="8306"/>
        </w:tabs>
        <w:ind w:right="-1051"/>
        <w:rPr>
          <w:rFonts w:ascii="Arial" w:hAnsi="Arial" w:cs="Arial"/>
          <w:bCs/>
        </w:rPr>
      </w:pPr>
      <w:r w:rsidRPr="006040FE">
        <w:rPr>
          <w:rFonts w:ascii="Arial" w:hAnsi="Arial" w:cs="Arial"/>
          <w:bCs/>
        </w:rPr>
        <w:t xml:space="preserve">If </w:t>
      </w:r>
      <w:r w:rsidRPr="00E001FE">
        <w:rPr>
          <w:rFonts w:ascii="Arial" w:hAnsi="Arial" w:cs="Arial"/>
          <w:bCs/>
          <w:u w:val="single"/>
        </w:rPr>
        <w:t>YES</w:t>
      </w:r>
      <w:r w:rsidRPr="006040FE">
        <w:rPr>
          <w:rFonts w:ascii="Arial" w:hAnsi="Arial" w:cs="Arial"/>
          <w:bCs/>
        </w:rPr>
        <w:t xml:space="preserve"> please provide details: _______________________________________________________________</w:t>
      </w:r>
    </w:p>
    <w:p w14:paraId="454546CB" w14:textId="77777777" w:rsidR="00B22451" w:rsidRDefault="00B22451" w:rsidP="00B22451">
      <w:pPr>
        <w:pStyle w:val="Footer"/>
        <w:tabs>
          <w:tab w:val="clear" w:pos="4153"/>
          <w:tab w:val="clear" w:pos="8306"/>
        </w:tabs>
        <w:ind w:right="-1051"/>
        <w:rPr>
          <w:rFonts w:ascii="Arial" w:hAnsi="Arial" w:cs="Arial"/>
          <w:bCs/>
        </w:rPr>
      </w:pPr>
      <w:r w:rsidRPr="006040FE">
        <w:rPr>
          <w:rFonts w:ascii="Arial" w:hAnsi="Arial" w:cs="Arial"/>
          <w:bCs/>
        </w:rPr>
        <w:t>_______________________________________________________________</w:t>
      </w:r>
    </w:p>
    <w:p w14:paraId="0DB9A9EC" w14:textId="77777777" w:rsidR="00B22451" w:rsidRPr="006040FE" w:rsidRDefault="00B22451" w:rsidP="00B22451">
      <w:pPr>
        <w:pStyle w:val="Footer"/>
        <w:tabs>
          <w:tab w:val="clear" w:pos="4153"/>
          <w:tab w:val="clear" w:pos="8306"/>
        </w:tabs>
        <w:ind w:right="-1051"/>
        <w:rPr>
          <w:rFonts w:ascii="Arial" w:hAnsi="Arial" w:cs="Arial"/>
          <w:bCs/>
        </w:rPr>
      </w:pPr>
      <w:r w:rsidRPr="006040FE">
        <w:rPr>
          <w:rFonts w:ascii="Arial" w:hAnsi="Arial" w:cs="Arial"/>
          <w:bCs/>
        </w:rPr>
        <w:t>______________</w:t>
      </w:r>
      <w:r>
        <w:rPr>
          <w:rFonts w:ascii="Arial" w:hAnsi="Arial" w:cs="Arial"/>
          <w:bCs/>
        </w:rPr>
        <w:t>_________________________________________________</w:t>
      </w:r>
    </w:p>
    <w:p w14:paraId="26B883D9" w14:textId="77777777" w:rsidR="00B22451" w:rsidRDefault="00B22451" w:rsidP="00B431A3">
      <w:pPr>
        <w:tabs>
          <w:tab w:val="left" w:pos="7655"/>
        </w:tabs>
        <w:rPr>
          <w:rFonts w:ascii="Arial" w:hAnsi="Arial" w:cs="Arial"/>
          <w:szCs w:val="20"/>
        </w:rPr>
      </w:pPr>
    </w:p>
    <w:p w14:paraId="0FA6EFC1" w14:textId="77777777" w:rsidR="00B22451" w:rsidRDefault="00B22451" w:rsidP="00B431A3">
      <w:pPr>
        <w:tabs>
          <w:tab w:val="left" w:pos="7655"/>
        </w:tabs>
        <w:rPr>
          <w:rFonts w:ascii="Arial" w:hAnsi="Arial" w:cs="Arial"/>
          <w:szCs w:val="20"/>
        </w:rPr>
      </w:pPr>
    </w:p>
    <w:p w14:paraId="12488360" w14:textId="153BB605" w:rsidR="00B22451" w:rsidRDefault="00B22451">
      <w:pPr>
        <w:rPr>
          <w:rFonts w:ascii="Arial" w:hAnsi="Arial" w:cs="Arial"/>
          <w:szCs w:val="20"/>
        </w:rPr>
      </w:pPr>
    </w:p>
    <w:p w14:paraId="02E4BF90" w14:textId="77777777" w:rsidR="00B22451" w:rsidRDefault="00B22451" w:rsidP="00B431A3">
      <w:pPr>
        <w:tabs>
          <w:tab w:val="left" w:pos="7655"/>
        </w:tabs>
        <w:rPr>
          <w:rFonts w:ascii="Arial" w:hAnsi="Arial" w:cs="Arial"/>
          <w:szCs w:val="20"/>
        </w:rPr>
      </w:pPr>
    </w:p>
    <w:p w14:paraId="1C95A7F2" w14:textId="77777777" w:rsidR="00B22451" w:rsidRDefault="00B22451" w:rsidP="00B431A3">
      <w:pPr>
        <w:tabs>
          <w:tab w:val="left" w:pos="7655"/>
        </w:tabs>
        <w:rPr>
          <w:rFonts w:ascii="Arial" w:hAnsi="Arial" w:cs="Arial"/>
          <w:szCs w:val="20"/>
        </w:rPr>
      </w:pPr>
    </w:p>
    <w:p w14:paraId="34589DF9" w14:textId="77777777" w:rsidR="006040FE" w:rsidRPr="00E001FE" w:rsidRDefault="00B22451" w:rsidP="00B431A3">
      <w:pPr>
        <w:tabs>
          <w:tab w:val="left" w:pos="7655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4.</w:t>
      </w:r>
      <w:r w:rsidR="00E001FE">
        <w:rPr>
          <w:rFonts w:ascii="Arial" w:hAnsi="Arial" w:cs="Arial"/>
          <w:szCs w:val="20"/>
        </w:rPr>
        <w:t xml:space="preserve"> </w:t>
      </w:r>
      <w:r w:rsidR="006040FE" w:rsidRPr="00E001FE">
        <w:rPr>
          <w:rFonts w:ascii="Arial" w:hAnsi="Arial" w:cs="Arial"/>
          <w:szCs w:val="20"/>
        </w:rPr>
        <w:t xml:space="preserve">Does your </w:t>
      </w:r>
      <w:r w:rsidR="00B428C6" w:rsidRPr="00E001FE">
        <w:rPr>
          <w:rFonts w:ascii="Arial" w:hAnsi="Arial" w:cs="Arial"/>
          <w:szCs w:val="20"/>
        </w:rPr>
        <w:t>son/daughter</w:t>
      </w:r>
      <w:r w:rsidR="006040FE" w:rsidRPr="00E001FE">
        <w:rPr>
          <w:rFonts w:ascii="Arial" w:hAnsi="Arial" w:cs="Arial"/>
          <w:szCs w:val="20"/>
        </w:rPr>
        <w:t xml:space="preserve"> have a chronic medical condition?</w:t>
      </w:r>
      <w:r w:rsidR="00B431A3" w:rsidRPr="00E001FE">
        <w:rPr>
          <w:rFonts w:ascii="Arial" w:hAnsi="Arial" w:cs="Arial"/>
          <w:szCs w:val="20"/>
        </w:rPr>
        <w:t xml:space="preserve">  </w:t>
      </w:r>
      <w:r w:rsidR="00E001FE" w:rsidRPr="00E001FE">
        <w:rPr>
          <w:rFonts w:ascii="Arial" w:hAnsi="Arial" w:cs="Arial"/>
          <w:szCs w:val="20"/>
        </w:rPr>
        <w:tab/>
      </w:r>
      <w:r w:rsidR="006040FE" w:rsidRPr="00E001FE">
        <w:rPr>
          <w:rFonts w:ascii="Arial" w:hAnsi="Arial" w:cs="Arial"/>
          <w:szCs w:val="20"/>
        </w:rPr>
        <w:t>Yes/No</w:t>
      </w:r>
    </w:p>
    <w:p w14:paraId="46B126A2" w14:textId="77777777" w:rsidR="00E001FE" w:rsidRDefault="00E001FE" w:rsidP="00B431A3">
      <w:pPr>
        <w:pStyle w:val="Footer"/>
        <w:tabs>
          <w:tab w:val="clear" w:pos="4153"/>
          <w:tab w:val="clear" w:pos="8306"/>
        </w:tabs>
        <w:ind w:right="-1051"/>
        <w:rPr>
          <w:rFonts w:ascii="Arial" w:hAnsi="Arial" w:cs="Arial"/>
          <w:bCs/>
        </w:rPr>
      </w:pPr>
    </w:p>
    <w:p w14:paraId="1523F224" w14:textId="77777777" w:rsidR="00B431A3" w:rsidRDefault="006040FE" w:rsidP="00B431A3">
      <w:pPr>
        <w:pStyle w:val="Footer"/>
        <w:tabs>
          <w:tab w:val="clear" w:pos="4153"/>
          <w:tab w:val="clear" w:pos="8306"/>
        </w:tabs>
        <w:ind w:right="-1051"/>
        <w:rPr>
          <w:rFonts w:ascii="Arial" w:hAnsi="Arial" w:cs="Arial"/>
          <w:bCs/>
        </w:rPr>
      </w:pPr>
      <w:r w:rsidRPr="006040FE">
        <w:rPr>
          <w:rFonts w:ascii="Arial" w:hAnsi="Arial" w:cs="Arial"/>
          <w:bCs/>
        </w:rPr>
        <w:t xml:space="preserve">If </w:t>
      </w:r>
      <w:r w:rsidRPr="00E001FE">
        <w:rPr>
          <w:rFonts w:ascii="Arial" w:hAnsi="Arial" w:cs="Arial"/>
          <w:bCs/>
          <w:u w:val="single"/>
        </w:rPr>
        <w:t>YES</w:t>
      </w:r>
      <w:r w:rsidRPr="006040FE">
        <w:rPr>
          <w:rFonts w:ascii="Arial" w:hAnsi="Arial" w:cs="Arial"/>
          <w:bCs/>
        </w:rPr>
        <w:t xml:space="preserve"> please provide details (e.g. asthma, diabetes): _______________________________________________________________</w:t>
      </w:r>
    </w:p>
    <w:p w14:paraId="1F0D0807" w14:textId="77777777" w:rsidR="00B431A3" w:rsidRDefault="00B431A3" w:rsidP="00B431A3">
      <w:pPr>
        <w:pStyle w:val="Footer"/>
        <w:tabs>
          <w:tab w:val="clear" w:pos="4153"/>
          <w:tab w:val="clear" w:pos="8306"/>
        </w:tabs>
        <w:ind w:right="-1051"/>
        <w:rPr>
          <w:rFonts w:ascii="Arial" w:hAnsi="Arial" w:cs="Arial"/>
          <w:bCs/>
        </w:rPr>
      </w:pPr>
      <w:r w:rsidRPr="006040FE">
        <w:rPr>
          <w:rFonts w:ascii="Arial" w:hAnsi="Arial" w:cs="Arial"/>
          <w:bCs/>
        </w:rPr>
        <w:t>_______________________________________________________________</w:t>
      </w:r>
    </w:p>
    <w:p w14:paraId="51F9A9D1" w14:textId="77777777" w:rsidR="00B431A3" w:rsidRPr="006040FE" w:rsidRDefault="00B431A3" w:rsidP="00B431A3">
      <w:pPr>
        <w:pStyle w:val="Footer"/>
        <w:tabs>
          <w:tab w:val="clear" w:pos="4153"/>
          <w:tab w:val="clear" w:pos="8306"/>
        </w:tabs>
        <w:ind w:right="-1051"/>
        <w:rPr>
          <w:rFonts w:ascii="Arial" w:hAnsi="Arial" w:cs="Arial"/>
          <w:bCs/>
        </w:rPr>
      </w:pPr>
      <w:r w:rsidRPr="006040FE">
        <w:rPr>
          <w:rFonts w:ascii="Arial" w:hAnsi="Arial" w:cs="Arial"/>
          <w:bCs/>
        </w:rPr>
        <w:t>______________</w:t>
      </w:r>
      <w:r>
        <w:rPr>
          <w:rFonts w:ascii="Arial" w:hAnsi="Arial" w:cs="Arial"/>
          <w:bCs/>
        </w:rPr>
        <w:t>_________________________________________________</w:t>
      </w:r>
    </w:p>
    <w:p w14:paraId="71F49662" w14:textId="77777777" w:rsidR="006040FE" w:rsidRDefault="006040FE" w:rsidP="00B431A3">
      <w:pPr>
        <w:pStyle w:val="Footer"/>
        <w:tabs>
          <w:tab w:val="clear" w:pos="4153"/>
          <w:tab w:val="clear" w:pos="8306"/>
        </w:tabs>
        <w:ind w:right="-1051"/>
        <w:rPr>
          <w:szCs w:val="20"/>
        </w:rPr>
      </w:pPr>
    </w:p>
    <w:p w14:paraId="4F3A172D" w14:textId="77777777" w:rsidR="00B44585" w:rsidRPr="00E001FE" w:rsidRDefault="00B22451" w:rsidP="00E001FE">
      <w:pPr>
        <w:pStyle w:val="Footer"/>
        <w:tabs>
          <w:tab w:val="clear" w:pos="4153"/>
          <w:tab w:val="clear" w:pos="8306"/>
          <w:tab w:val="left" w:pos="7655"/>
        </w:tabs>
        <w:ind w:right="-1051"/>
        <w:rPr>
          <w:rFonts w:ascii="Arial" w:hAnsi="Arial" w:cs="Arial"/>
          <w:szCs w:val="20"/>
        </w:rPr>
      </w:pPr>
      <w:r>
        <w:rPr>
          <w:rFonts w:ascii="Arial" w:hAnsi="Arial" w:cs="Arial"/>
          <w:bCs/>
        </w:rPr>
        <w:t>5</w:t>
      </w:r>
      <w:r w:rsidR="00E001FE" w:rsidRPr="00E001FE">
        <w:rPr>
          <w:rFonts w:ascii="Arial" w:hAnsi="Arial" w:cs="Arial"/>
          <w:bCs/>
        </w:rPr>
        <w:t xml:space="preserve">. </w:t>
      </w:r>
      <w:r w:rsidR="00B44585" w:rsidRPr="00E001FE">
        <w:rPr>
          <w:rFonts w:ascii="Arial" w:hAnsi="Arial" w:cs="Arial"/>
          <w:bCs/>
        </w:rPr>
        <w:t>Is your son/daughter</w:t>
      </w:r>
      <w:r w:rsidR="00B431A3" w:rsidRPr="00E001FE">
        <w:rPr>
          <w:rFonts w:ascii="Arial" w:hAnsi="Arial" w:cs="Arial"/>
          <w:bCs/>
        </w:rPr>
        <w:t xml:space="preserve"> currently</w:t>
      </w:r>
      <w:r w:rsidR="00B44585" w:rsidRPr="00E001FE">
        <w:rPr>
          <w:rFonts w:ascii="Arial" w:hAnsi="Arial" w:cs="Arial"/>
          <w:bCs/>
        </w:rPr>
        <w:t xml:space="preserve"> taking any prescribed medication? </w:t>
      </w:r>
      <w:r w:rsidR="00E001FE" w:rsidRPr="00E001FE">
        <w:rPr>
          <w:rFonts w:ascii="Arial" w:hAnsi="Arial" w:cs="Arial"/>
          <w:bCs/>
        </w:rPr>
        <w:tab/>
      </w:r>
      <w:r w:rsidR="00B44585" w:rsidRPr="00E001FE">
        <w:rPr>
          <w:rFonts w:ascii="Arial" w:hAnsi="Arial" w:cs="Arial"/>
          <w:szCs w:val="20"/>
        </w:rPr>
        <w:t>Yes/No</w:t>
      </w:r>
    </w:p>
    <w:p w14:paraId="0297F0A5" w14:textId="77777777" w:rsidR="00E001FE" w:rsidRDefault="00E001FE" w:rsidP="00B44585">
      <w:pPr>
        <w:pStyle w:val="Footer"/>
        <w:tabs>
          <w:tab w:val="clear" w:pos="4153"/>
          <w:tab w:val="clear" w:pos="8306"/>
        </w:tabs>
        <w:ind w:right="-1051"/>
        <w:rPr>
          <w:rFonts w:ascii="Arial" w:hAnsi="Arial" w:cs="Arial"/>
          <w:bCs/>
        </w:rPr>
      </w:pPr>
    </w:p>
    <w:p w14:paraId="19F78E82" w14:textId="77777777" w:rsidR="00B431A3" w:rsidRDefault="00B44585" w:rsidP="00B44585">
      <w:pPr>
        <w:pStyle w:val="Footer"/>
        <w:tabs>
          <w:tab w:val="clear" w:pos="4153"/>
          <w:tab w:val="clear" w:pos="8306"/>
        </w:tabs>
        <w:ind w:right="-1051"/>
        <w:rPr>
          <w:rFonts w:ascii="Arial" w:hAnsi="Arial" w:cs="Arial"/>
          <w:bCs/>
        </w:rPr>
      </w:pPr>
      <w:r w:rsidRPr="006040FE">
        <w:rPr>
          <w:rFonts w:ascii="Arial" w:hAnsi="Arial" w:cs="Arial"/>
          <w:bCs/>
        </w:rPr>
        <w:t xml:space="preserve">If </w:t>
      </w:r>
      <w:r w:rsidRPr="00E001FE">
        <w:rPr>
          <w:rFonts w:ascii="Arial" w:hAnsi="Arial" w:cs="Arial"/>
          <w:bCs/>
          <w:u w:val="single"/>
        </w:rPr>
        <w:t>YES</w:t>
      </w:r>
      <w:r w:rsidRPr="006040FE">
        <w:rPr>
          <w:rFonts w:ascii="Arial" w:hAnsi="Arial" w:cs="Arial"/>
          <w:bCs/>
        </w:rPr>
        <w:t xml:space="preserve"> please provide details (</w:t>
      </w:r>
      <w:r>
        <w:rPr>
          <w:rFonts w:ascii="Arial" w:hAnsi="Arial" w:cs="Arial"/>
          <w:bCs/>
        </w:rPr>
        <w:t xml:space="preserve">name of medication, what for, </w:t>
      </w:r>
      <w:proofErr w:type="gramStart"/>
      <w:r>
        <w:rPr>
          <w:rFonts w:ascii="Arial" w:hAnsi="Arial" w:cs="Arial"/>
          <w:bCs/>
        </w:rPr>
        <w:t>dosage</w:t>
      </w:r>
      <w:proofErr w:type="gramEnd"/>
      <w:r>
        <w:rPr>
          <w:rFonts w:ascii="Arial" w:hAnsi="Arial" w:cs="Arial"/>
          <w:bCs/>
        </w:rPr>
        <w:t>, how long</w:t>
      </w:r>
      <w:r w:rsidRPr="006040FE">
        <w:rPr>
          <w:rFonts w:ascii="Arial" w:hAnsi="Arial" w:cs="Arial"/>
          <w:bCs/>
        </w:rPr>
        <w:t>): _______________________________________________________________</w:t>
      </w:r>
    </w:p>
    <w:p w14:paraId="4922DD48" w14:textId="77777777" w:rsidR="00B431A3" w:rsidRDefault="00B44585" w:rsidP="00B44585">
      <w:pPr>
        <w:pStyle w:val="Footer"/>
        <w:tabs>
          <w:tab w:val="clear" w:pos="4153"/>
          <w:tab w:val="clear" w:pos="8306"/>
        </w:tabs>
        <w:ind w:right="-1051"/>
        <w:rPr>
          <w:rFonts w:ascii="Arial" w:hAnsi="Arial" w:cs="Arial"/>
          <w:bCs/>
        </w:rPr>
      </w:pPr>
      <w:r w:rsidRPr="006040FE">
        <w:rPr>
          <w:rFonts w:ascii="Arial" w:hAnsi="Arial" w:cs="Arial"/>
          <w:bCs/>
        </w:rPr>
        <w:t>_______________________________________________________________</w:t>
      </w:r>
    </w:p>
    <w:p w14:paraId="598FEBA5" w14:textId="77777777" w:rsidR="00B431A3" w:rsidRDefault="00B44585" w:rsidP="00B44585">
      <w:pPr>
        <w:pStyle w:val="Footer"/>
        <w:tabs>
          <w:tab w:val="clear" w:pos="4153"/>
          <w:tab w:val="clear" w:pos="8306"/>
        </w:tabs>
        <w:ind w:right="-1051"/>
        <w:rPr>
          <w:rFonts w:ascii="Arial" w:hAnsi="Arial" w:cs="Arial"/>
          <w:bCs/>
        </w:rPr>
      </w:pPr>
      <w:r w:rsidRPr="006040FE">
        <w:rPr>
          <w:rFonts w:ascii="Arial" w:hAnsi="Arial" w:cs="Arial"/>
          <w:bCs/>
        </w:rPr>
        <w:t>_______________________________________________________________</w:t>
      </w:r>
    </w:p>
    <w:p w14:paraId="015006A4" w14:textId="77777777" w:rsidR="00B431A3" w:rsidRDefault="00B44585" w:rsidP="00B44585">
      <w:pPr>
        <w:pStyle w:val="Footer"/>
        <w:tabs>
          <w:tab w:val="clear" w:pos="4153"/>
          <w:tab w:val="clear" w:pos="8306"/>
        </w:tabs>
        <w:ind w:right="-1051"/>
        <w:rPr>
          <w:rFonts w:ascii="Arial" w:hAnsi="Arial" w:cs="Arial"/>
          <w:bCs/>
        </w:rPr>
      </w:pPr>
      <w:r w:rsidRPr="006040FE">
        <w:rPr>
          <w:rFonts w:ascii="Arial" w:hAnsi="Arial" w:cs="Arial"/>
          <w:bCs/>
        </w:rPr>
        <w:t>_______________________________________________________________</w:t>
      </w:r>
    </w:p>
    <w:p w14:paraId="761B720E" w14:textId="77777777" w:rsidR="00841B63" w:rsidRDefault="00B44585" w:rsidP="00B44585">
      <w:pPr>
        <w:pStyle w:val="Footer"/>
        <w:tabs>
          <w:tab w:val="clear" w:pos="4153"/>
          <w:tab w:val="clear" w:pos="8306"/>
        </w:tabs>
        <w:ind w:right="-1051"/>
        <w:rPr>
          <w:rFonts w:ascii="Arial" w:hAnsi="Arial" w:cs="Arial"/>
          <w:bCs/>
        </w:rPr>
      </w:pPr>
      <w:r w:rsidRPr="006040FE">
        <w:rPr>
          <w:rFonts w:ascii="Arial" w:hAnsi="Arial" w:cs="Arial"/>
          <w:bCs/>
        </w:rPr>
        <w:t>___________________________</w:t>
      </w:r>
      <w:r w:rsidR="00B431A3">
        <w:rPr>
          <w:rFonts w:ascii="Arial" w:hAnsi="Arial" w:cs="Arial"/>
          <w:bCs/>
        </w:rPr>
        <w:t>____________________________________</w:t>
      </w:r>
    </w:p>
    <w:p w14:paraId="15F370EF" w14:textId="77777777" w:rsidR="00841B63" w:rsidRDefault="00841B63" w:rsidP="00841B63">
      <w:r>
        <w:br w:type="page"/>
      </w:r>
    </w:p>
    <w:p w14:paraId="37404AC8" w14:textId="77777777" w:rsidR="00DA322A" w:rsidRPr="00950F73" w:rsidRDefault="00DA322A" w:rsidP="00DA322A">
      <w:pPr>
        <w:pStyle w:val="Heading1"/>
        <w:rPr>
          <w:i/>
          <w:sz w:val="22"/>
          <w:szCs w:val="22"/>
        </w:rPr>
      </w:pPr>
      <w:r w:rsidRPr="00950F73">
        <w:rPr>
          <w:i/>
          <w:sz w:val="22"/>
          <w:szCs w:val="22"/>
        </w:rPr>
        <w:lastRenderedPageBreak/>
        <w:t>Trauma characteristics</w:t>
      </w:r>
    </w:p>
    <w:p w14:paraId="388198D9" w14:textId="77777777" w:rsidR="00DA322A" w:rsidRPr="00950F73" w:rsidRDefault="00DA322A" w:rsidP="00DA322A">
      <w:pPr>
        <w:rPr>
          <w:rFonts w:ascii="Arial" w:hAnsi="Arial" w:cs="Arial"/>
          <w:i/>
          <w:sz w:val="22"/>
          <w:szCs w:val="22"/>
        </w:rPr>
      </w:pPr>
      <w:r w:rsidRPr="00950F73">
        <w:rPr>
          <w:rFonts w:ascii="Arial" w:hAnsi="Arial" w:cs="Arial"/>
          <w:i/>
          <w:sz w:val="22"/>
          <w:szCs w:val="22"/>
        </w:rPr>
        <w:t>Only ask if not clear from the notes</w:t>
      </w:r>
    </w:p>
    <w:p w14:paraId="5ED18D87" w14:textId="77777777" w:rsidR="00DA322A" w:rsidRPr="00950F73" w:rsidRDefault="00DA322A" w:rsidP="00DA322A">
      <w:pPr>
        <w:widowControl w:val="0"/>
        <w:jc w:val="both"/>
        <w:rPr>
          <w:rFonts w:ascii="Arial" w:hAnsi="Arial" w:cs="Arial"/>
          <w:sz w:val="22"/>
          <w:szCs w:val="22"/>
        </w:rPr>
      </w:pPr>
    </w:p>
    <w:p w14:paraId="282F65F0" w14:textId="77777777" w:rsidR="00DA322A" w:rsidRPr="00950F73" w:rsidRDefault="00DA322A" w:rsidP="00DA322A">
      <w:pPr>
        <w:rPr>
          <w:rFonts w:ascii="Arial" w:hAnsi="Arial" w:cs="Arial"/>
          <w:iCs/>
          <w:sz w:val="22"/>
          <w:szCs w:val="22"/>
        </w:rPr>
      </w:pPr>
      <w:r w:rsidRPr="00950F73">
        <w:rPr>
          <w:rFonts w:ascii="Arial" w:hAnsi="Arial" w:cs="Arial"/>
          <w:iCs/>
          <w:sz w:val="22"/>
          <w:szCs w:val="22"/>
        </w:rPr>
        <w:t>1. Were any family members involved in the incident? If so, please specify.</w:t>
      </w:r>
    </w:p>
    <w:p w14:paraId="3D665F43" w14:textId="77777777" w:rsidR="00DA322A" w:rsidRPr="00950F73" w:rsidRDefault="00DA322A" w:rsidP="00DA322A">
      <w:pPr>
        <w:rPr>
          <w:rFonts w:ascii="Arial" w:hAnsi="Arial" w:cs="Arial"/>
          <w:b/>
          <w:iCs/>
          <w:sz w:val="22"/>
          <w:szCs w:val="22"/>
        </w:rPr>
      </w:pPr>
    </w:p>
    <w:p w14:paraId="1B615439" w14:textId="77777777" w:rsidR="00DA322A" w:rsidRPr="00950F73" w:rsidRDefault="00DA322A" w:rsidP="00DA322A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iCs/>
          <w:sz w:val="22"/>
          <w:szCs w:val="22"/>
        </w:rPr>
      </w:pPr>
    </w:p>
    <w:p w14:paraId="7FE8E219" w14:textId="77777777" w:rsidR="00DA322A" w:rsidRPr="00950F73" w:rsidRDefault="00DA322A" w:rsidP="00DA322A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iCs/>
          <w:sz w:val="22"/>
          <w:szCs w:val="22"/>
        </w:rPr>
      </w:pPr>
    </w:p>
    <w:p w14:paraId="2436DFA8" w14:textId="77777777" w:rsidR="00DA322A" w:rsidRPr="00950F73" w:rsidRDefault="00DA322A" w:rsidP="00DA322A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iCs/>
          <w:sz w:val="22"/>
          <w:szCs w:val="22"/>
        </w:rPr>
      </w:pPr>
    </w:p>
    <w:p w14:paraId="682EEC32" w14:textId="77777777" w:rsidR="00DA322A" w:rsidRPr="00950F73" w:rsidRDefault="00DA322A" w:rsidP="00DA322A">
      <w:pPr>
        <w:widowControl w:val="0"/>
        <w:jc w:val="both"/>
        <w:rPr>
          <w:rFonts w:ascii="Arial" w:hAnsi="Arial" w:cs="Arial"/>
          <w:b/>
          <w:sz w:val="22"/>
          <w:szCs w:val="22"/>
        </w:rPr>
      </w:pPr>
    </w:p>
    <w:p w14:paraId="6B2834E5" w14:textId="77777777" w:rsidR="00DA322A" w:rsidRPr="00950F73" w:rsidRDefault="00DA322A" w:rsidP="00DA322A">
      <w:pPr>
        <w:widowControl w:val="0"/>
        <w:jc w:val="both"/>
        <w:rPr>
          <w:rFonts w:ascii="Arial" w:hAnsi="Arial" w:cs="Arial"/>
          <w:b/>
          <w:sz w:val="22"/>
          <w:szCs w:val="22"/>
        </w:rPr>
      </w:pPr>
    </w:p>
    <w:p w14:paraId="00822344" w14:textId="77777777" w:rsidR="00DA322A" w:rsidRPr="00950F73" w:rsidRDefault="00DA322A" w:rsidP="00DA322A">
      <w:pPr>
        <w:widowControl w:val="0"/>
        <w:jc w:val="both"/>
        <w:rPr>
          <w:rFonts w:ascii="Arial" w:hAnsi="Arial" w:cs="Arial"/>
          <w:sz w:val="22"/>
          <w:szCs w:val="22"/>
        </w:rPr>
      </w:pPr>
      <w:r w:rsidRPr="00950F73">
        <w:rPr>
          <w:rFonts w:ascii="Arial" w:hAnsi="Arial" w:cs="Arial"/>
          <w:sz w:val="22"/>
          <w:szCs w:val="22"/>
        </w:rPr>
        <w:t>2. Was anyone killed in the incident?</w:t>
      </w:r>
    </w:p>
    <w:p w14:paraId="1B8F94BD" w14:textId="77777777" w:rsidR="00DA322A" w:rsidRPr="00950F73" w:rsidRDefault="00DA322A" w:rsidP="00DA322A">
      <w:pPr>
        <w:widowControl w:val="0"/>
        <w:ind w:firstLine="720"/>
        <w:jc w:val="both"/>
        <w:rPr>
          <w:rFonts w:ascii="Arial" w:hAnsi="Arial" w:cs="Arial"/>
          <w:sz w:val="22"/>
          <w:szCs w:val="22"/>
        </w:rPr>
      </w:pPr>
      <w:r w:rsidRPr="00950F73">
        <w:rPr>
          <w:rFonts w:ascii="Arial" w:hAnsi="Arial" w:cs="Arial"/>
          <w:sz w:val="22"/>
          <w:szCs w:val="22"/>
        </w:rPr>
        <w:t>0 = no</w:t>
      </w:r>
    </w:p>
    <w:p w14:paraId="6E49D081" w14:textId="77777777" w:rsidR="00DA322A" w:rsidRPr="00950F73" w:rsidRDefault="00DA322A" w:rsidP="00DA322A">
      <w:pPr>
        <w:widowControl w:val="0"/>
        <w:jc w:val="both"/>
        <w:rPr>
          <w:rFonts w:ascii="Arial" w:hAnsi="Arial" w:cs="Arial"/>
          <w:sz w:val="22"/>
          <w:szCs w:val="22"/>
        </w:rPr>
      </w:pPr>
      <w:r w:rsidRPr="00950F73">
        <w:rPr>
          <w:rFonts w:ascii="Arial" w:hAnsi="Arial" w:cs="Arial"/>
          <w:sz w:val="22"/>
          <w:szCs w:val="22"/>
        </w:rPr>
        <w:tab/>
        <w:t>1 = yes</w:t>
      </w:r>
    </w:p>
    <w:p w14:paraId="20D0D2E6" w14:textId="77777777" w:rsidR="00DA322A" w:rsidRPr="00950F73" w:rsidRDefault="00DA322A" w:rsidP="00DA322A">
      <w:pPr>
        <w:widowControl w:val="0"/>
        <w:jc w:val="both"/>
        <w:rPr>
          <w:rFonts w:ascii="Arial" w:hAnsi="Arial" w:cs="Arial"/>
          <w:sz w:val="22"/>
          <w:szCs w:val="22"/>
        </w:rPr>
      </w:pPr>
    </w:p>
    <w:p w14:paraId="06377E53" w14:textId="77777777" w:rsidR="00DA322A" w:rsidRPr="00950F73" w:rsidRDefault="00DA322A" w:rsidP="00DA322A">
      <w:pPr>
        <w:widowControl w:val="0"/>
        <w:rPr>
          <w:rFonts w:ascii="Arial" w:hAnsi="Arial" w:cs="Arial"/>
          <w:sz w:val="22"/>
          <w:szCs w:val="22"/>
        </w:rPr>
      </w:pPr>
      <w:r w:rsidRPr="00950F73">
        <w:rPr>
          <w:rFonts w:ascii="Arial" w:hAnsi="Arial" w:cs="Arial"/>
          <w:sz w:val="22"/>
          <w:szCs w:val="22"/>
        </w:rPr>
        <w:t>If YES what was their relationship to your son/daughter? 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____________________________________________________________</w:t>
      </w:r>
    </w:p>
    <w:p w14:paraId="19F5F58B" w14:textId="77777777" w:rsidR="00DA322A" w:rsidRPr="00950F73" w:rsidRDefault="00DA322A" w:rsidP="00DA322A">
      <w:pPr>
        <w:widowControl w:val="0"/>
        <w:jc w:val="both"/>
        <w:rPr>
          <w:rFonts w:ascii="Arial" w:hAnsi="Arial" w:cs="Arial"/>
          <w:sz w:val="22"/>
          <w:szCs w:val="22"/>
        </w:rPr>
      </w:pPr>
    </w:p>
    <w:p w14:paraId="0BD9A29A" w14:textId="77777777" w:rsidR="00DA322A" w:rsidRPr="00950F73" w:rsidRDefault="00DA322A" w:rsidP="00DA322A">
      <w:pPr>
        <w:widowContro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</w:t>
      </w:r>
      <w:r w:rsidRPr="00950F73">
        <w:rPr>
          <w:rFonts w:ascii="Arial" w:hAnsi="Arial" w:cs="Arial"/>
          <w:sz w:val="22"/>
          <w:szCs w:val="22"/>
        </w:rPr>
        <w:t xml:space="preserve"> Please answer the following questions about your child’s </w:t>
      </w:r>
      <w:r>
        <w:rPr>
          <w:rFonts w:ascii="Arial" w:hAnsi="Arial" w:cs="Arial"/>
          <w:sz w:val="22"/>
          <w:szCs w:val="22"/>
        </w:rPr>
        <w:t>attendance at A&amp;E</w:t>
      </w:r>
      <w:r w:rsidRPr="00950F73">
        <w:rPr>
          <w:rFonts w:ascii="Arial" w:hAnsi="Arial" w:cs="Arial"/>
          <w:sz w:val="22"/>
          <w:szCs w:val="22"/>
        </w:rPr>
        <w:t>.</w:t>
      </w:r>
    </w:p>
    <w:p w14:paraId="373F9DE6" w14:textId="77777777" w:rsidR="00DA322A" w:rsidRPr="00950F73" w:rsidRDefault="00DA322A" w:rsidP="00DA322A">
      <w:pPr>
        <w:widowControl w:val="0"/>
        <w:rPr>
          <w:rFonts w:ascii="Arial" w:hAnsi="Arial" w:cs="Arial"/>
          <w:sz w:val="22"/>
          <w:szCs w:val="22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92"/>
        <w:gridCol w:w="6936"/>
        <w:gridCol w:w="747"/>
        <w:gridCol w:w="689"/>
      </w:tblGrid>
      <w:tr w:rsidR="00DA322A" w:rsidRPr="00950F73" w14:paraId="16744D43" w14:textId="77777777" w:rsidTr="009224EA">
        <w:tc>
          <w:tcPr>
            <w:tcW w:w="22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E9963FD" w14:textId="77777777" w:rsidR="00DA322A" w:rsidRPr="00950F73" w:rsidRDefault="00DA322A" w:rsidP="009224EA">
            <w:pPr>
              <w:widowControl w:val="0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95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D9D95CE" w14:textId="77777777" w:rsidR="00DA322A" w:rsidRPr="00950F73" w:rsidRDefault="00DA322A" w:rsidP="009224EA">
            <w:pPr>
              <w:widowControl w:val="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89092F" w14:textId="77777777" w:rsidR="00DA322A" w:rsidRPr="00950F73" w:rsidRDefault="00DA322A" w:rsidP="009224EA">
            <w:pPr>
              <w:widowControl w:val="0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950F73">
              <w:rPr>
                <w:rFonts w:ascii="Arial" w:hAnsi="Arial" w:cs="Arial"/>
                <w:i/>
                <w:sz w:val="22"/>
                <w:szCs w:val="22"/>
              </w:rPr>
              <w:t>No</w:t>
            </w:r>
          </w:p>
        </w:tc>
        <w:tc>
          <w:tcPr>
            <w:tcW w:w="39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32019B" w14:textId="77777777" w:rsidR="00DA322A" w:rsidRPr="00950F73" w:rsidRDefault="00DA322A" w:rsidP="009224EA">
            <w:pPr>
              <w:widowControl w:val="0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950F73">
              <w:rPr>
                <w:rFonts w:ascii="Arial" w:hAnsi="Arial" w:cs="Arial"/>
                <w:i/>
                <w:sz w:val="22"/>
                <w:szCs w:val="22"/>
              </w:rPr>
              <w:t>Yes</w:t>
            </w:r>
          </w:p>
        </w:tc>
      </w:tr>
      <w:tr w:rsidR="00DA322A" w:rsidRPr="00950F73" w14:paraId="40BD6D00" w14:textId="77777777" w:rsidTr="009224E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1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06C4AE6D" w14:textId="77777777" w:rsidR="00DA322A" w:rsidRPr="00950F73" w:rsidRDefault="00DA322A" w:rsidP="009224EA">
            <w:pPr>
              <w:widowControl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950F73">
              <w:rPr>
                <w:rFonts w:ascii="Arial" w:hAnsi="Arial" w:cs="Arial"/>
                <w:bCs/>
                <w:iCs/>
                <w:sz w:val="22"/>
                <w:szCs w:val="22"/>
              </w:rPr>
              <w:t>1.</w:t>
            </w:r>
          </w:p>
        </w:tc>
        <w:tc>
          <w:tcPr>
            <w:tcW w:w="3957" w:type="pct"/>
            <w:tcBorders>
              <w:top w:val="single" w:sz="1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42645015" w14:textId="77777777" w:rsidR="00DA322A" w:rsidRPr="00950F73" w:rsidRDefault="00DA322A" w:rsidP="009224EA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 xml:space="preserve">Did you </w:t>
            </w:r>
            <w:r w:rsidRPr="00950F73">
              <w:rPr>
                <w:rFonts w:ascii="Arial" w:hAnsi="Arial" w:cs="Arial"/>
                <w:sz w:val="22"/>
                <w:szCs w:val="22"/>
                <w:u w:val="single"/>
              </w:rPr>
              <w:t>see</w:t>
            </w:r>
            <w:r w:rsidRPr="00950F73">
              <w:rPr>
                <w:rFonts w:ascii="Arial" w:hAnsi="Arial" w:cs="Arial"/>
                <w:sz w:val="22"/>
                <w:szCs w:val="22"/>
              </w:rPr>
              <w:t xml:space="preserve"> the incident which led to your child being taken to A&amp;E?</w:t>
            </w:r>
          </w:p>
        </w:tc>
        <w:tc>
          <w:tcPr>
            <w:tcW w:w="426" w:type="pct"/>
            <w:tcBorders>
              <w:top w:val="single" w:sz="1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1D611038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[0   ]</w:t>
            </w:r>
          </w:p>
        </w:tc>
        <w:tc>
          <w:tcPr>
            <w:tcW w:w="393" w:type="pct"/>
            <w:tcBorders>
              <w:top w:val="single" w:sz="1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2FB7FEF9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[1   ]</w:t>
            </w:r>
          </w:p>
        </w:tc>
      </w:tr>
      <w:tr w:rsidR="00DA322A" w:rsidRPr="00950F73" w14:paraId="19493B7C" w14:textId="77777777" w:rsidTr="009224E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3E0B6AF9" w14:textId="77777777" w:rsidR="00DA322A" w:rsidRPr="00950F73" w:rsidRDefault="00DA322A" w:rsidP="009224EA">
            <w:pPr>
              <w:widowControl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950F73">
              <w:rPr>
                <w:rFonts w:ascii="Arial" w:hAnsi="Arial" w:cs="Arial"/>
                <w:bCs/>
                <w:iCs/>
                <w:sz w:val="22"/>
                <w:szCs w:val="22"/>
              </w:rPr>
              <w:t>2.</w:t>
            </w:r>
          </w:p>
        </w:tc>
        <w:tc>
          <w:tcPr>
            <w:tcW w:w="3957" w:type="pct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713A15B" w14:textId="77777777" w:rsidR="00DA322A" w:rsidRPr="00950F73" w:rsidRDefault="00DA322A" w:rsidP="009224EA">
            <w:pPr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 xml:space="preserve">Were you with your child in the car/ambulance/helicopter coming to the hospital? </w:t>
            </w:r>
          </w:p>
        </w:tc>
        <w:tc>
          <w:tcPr>
            <w:tcW w:w="426" w:type="pct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2722042A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[0   ]</w:t>
            </w:r>
          </w:p>
        </w:tc>
        <w:tc>
          <w:tcPr>
            <w:tcW w:w="393" w:type="pct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5F068C82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[1   ]</w:t>
            </w:r>
          </w:p>
        </w:tc>
      </w:tr>
      <w:tr w:rsidR="00266712" w:rsidRPr="00950F73" w14:paraId="003B31BE" w14:textId="77777777" w:rsidTr="009224E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297BB8DF" w14:textId="77777777" w:rsidR="00266712" w:rsidRPr="00950F73" w:rsidRDefault="00266712" w:rsidP="009224EA">
            <w:pPr>
              <w:widowControl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950F73">
              <w:rPr>
                <w:rFonts w:ascii="Arial" w:hAnsi="Arial" w:cs="Arial"/>
                <w:bCs/>
                <w:iCs/>
                <w:sz w:val="22"/>
                <w:szCs w:val="22"/>
              </w:rPr>
              <w:t>3.</w:t>
            </w:r>
          </w:p>
        </w:tc>
        <w:tc>
          <w:tcPr>
            <w:tcW w:w="3957" w:type="pct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A701F07" w14:textId="77777777" w:rsidR="00266712" w:rsidRPr="00950F73" w:rsidRDefault="00266712" w:rsidP="009224EA">
            <w:pPr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Were you with your child in the hospital?</w:t>
            </w:r>
          </w:p>
        </w:tc>
        <w:tc>
          <w:tcPr>
            <w:tcW w:w="426" w:type="pct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0A63051F" w14:textId="77777777" w:rsidR="00266712" w:rsidRPr="00950F73" w:rsidRDefault="00266712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[0   ]</w:t>
            </w:r>
          </w:p>
        </w:tc>
        <w:tc>
          <w:tcPr>
            <w:tcW w:w="393" w:type="pct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13C824DF" w14:textId="77777777" w:rsidR="00266712" w:rsidRPr="00950F73" w:rsidRDefault="00266712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[1   ]</w:t>
            </w:r>
          </w:p>
        </w:tc>
      </w:tr>
      <w:tr w:rsidR="00266712" w:rsidRPr="00950F73" w14:paraId="6A4AB6B5" w14:textId="77777777" w:rsidTr="009224E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79EFF85F" w14:textId="77777777" w:rsidR="00266712" w:rsidRPr="00950F73" w:rsidRDefault="00266712" w:rsidP="009224EA">
            <w:pPr>
              <w:widowControl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950F73">
              <w:rPr>
                <w:rFonts w:ascii="Arial" w:hAnsi="Arial" w:cs="Arial"/>
                <w:bCs/>
                <w:iCs/>
                <w:sz w:val="22"/>
                <w:szCs w:val="22"/>
              </w:rPr>
              <w:t>4.</w:t>
            </w:r>
          </w:p>
        </w:tc>
        <w:tc>
          <w:tcPr>
            <w:tcW w:w="3957" w:type="pct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618571E" w14:textId="77777777" w:rsidR="00266712" w:rsidRPr="00950F73" w:rsidRDefault="00266712" w:rsidP="009224EA">
            <w:pPr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When your child was hurt (or when you first heard about it), did you feel really helpless?</w:t>
            </w:r>
          </w:p>
        </w:tc>
        <w:tc>
          <w:tcPr>
            <w:tcW w:w="426" w:type="pct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6ED2CC79" w14:textId="77777777" w:rsidR="00266712" w:rsidRPr="00950F73" w:rsidRDefault="00266712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[0   ]</w:t>
            </w:r>
          </w:p>
        </w:tc>
        <w:tc>
          <w:tcPr>
            <w:tcW w:w="393" w:type="pct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</w:tcPr>
          <w:p w14:paraId="27FB2F1A" w14:textId="77777777" w:rsidR="00266712" w:rsidRPr="00950F73" w:rsidRDefault="00266712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[1   ]</w:t>
            </w:r>
          </w:p>
        </w:tc>
      </w:tr>
      <w:tr w:rsidR="00266712" w:rsidRPr="00950F73" w14:paraId="1AAC1105" w14:textId="77777777" w:rsidTr="009224E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dotted" w:sz="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F503BC8" w14:textId="77777777" w:rsidR="00266712" w:rsidRPr="00950F73" w:rsidRDefault="00266712" w:rsidP="009224EA">
            <w:pPr>
              <w:widowControl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950F73">
              <w:rPr>
                <w:rFonts w:ascii="Arial" w:hAnsi="Arial" w:cs="Arial"/>
                <w:bCs/>
                <w:iCs/>
                <w:sz w:val="22"/>
                <w:szCs w:val="22"/>
              </w:rPr>
              <w:t>5.</w:t>
            </w:r>
          </w:p>
        </w:tc>
        <w:tc>
          <w:tcPr>
            <w:tcW w:w="3957" w:type="pct"/>
            <w:tcBorders>
              <w:top w:val="dotted" w:sz="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412556D" w14:textId="77777777" w:rsidR="00266712" w:rsidRPr="00950F73" w:rsidRDefault="00266712" w:rsidP="009224EA">
            <w:pPr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 xml:space="preserve"> Did you hear your child crying or asking for help?</w:t>
            </w:r>
          </w:p>
        </w:tc>
        <w:tc>
          <w:tcPr>
            <w:tcW w:w="426" w:type="pct"/>
            <w:tcBorders>
              <w:top w:val="dotted" w:sz="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E641468" w14:textId="77777777" w:rsidR="00266712" w:rsidRPr="00950F73" w:rsidRDefault="00266712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[0   ]</w:t>
            </w:r>
          </w:p>
        </w:tc>
        <w:tc>
          <w:tcPr>
            <w:tcW w:w="393" w:type="pct"/>
            <w:tcBorders>
              <w:top w:val="dotted" w:sz="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06FC381" w14:textId="77777777" w:rsidR="00266712" w:rsidRPr="00950F73" w:rsidRDefault="00266712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[1   ]</w:t>
            </w:r>
          </w:p>
        </w:tc>
      </w:tr>
    </w:tbl>
    <w:p w14:paraId="5615A889" w14:textId="77777777" w:rsidR="00DA322A" w:rsidRPr="00950F73" w:rsidRDefault="00DA322A" w:rsidP="00DA322A">
      <w:pPr>
        <w:widowControl w:val="0"/>
        <w:jc w:val="both"/>
        <w:rPr>
          <w:rFonts w:ascii="Arial" w:hAnsi="Arial" w:cs="Arial"/>
          <w:sz w:val="22"/>
          <w:szCs w:val="22"/>
        </w:rPr>
      </w:pPr>
    </w:p>
    <w:p w14:paraId="17EF60B2" w14:textId="77777777" w:rsidR="00DA322A" w:rsidRPr="00950F73" w:rsidRDefault="00DA322A" w:rsidP="00DA322A">
      <w:pPr>
        <w:widowControl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 </w:t>
      </w:r>
      <w:r w:rsidRPr="00950F73">
        <w:rPr>
          <w:rFonts w:ascii="Arial" w:hAnsi="Arial" w:cs="Arial"/>
          <w:sz w:val="22"/>
          <w:szCs w:val="22"/>
        </w:rPr>
        <w:t>Are you involved in any legal matters regarding this trauma (circle all that apply)?</w:t>
      </w:r>
    </w:p>
    <w:p w14:paraId="555D46BC" w14:textId="77777777" w:rsidR="00DA322A" w:rsidRPr="00950F73" w:rsidRDefault="00DA322A" w:rsidP="00DA322A">
      <w:pPr>
        <w:widowControl w:val="0"/>
        <w:ind w:firstLine="720"/>
        <w:jc w:val="both"/>
        <w:rPr>
          <w:rFonts w:ascii="Arial" w:hAnsi="Arial" w:cs="Arial"/>
          <w:sz w:val="22"/>
          <w:szCs w:val="22"/>
        </w:rPr>
      </w:pPr>
      <w:r w:rsidRPr="00950F73">
        <w:rPr>
          <w:rFonts w:ascii="Arial" w:hAnsi="Arial" w:cs="Arial"/>
          <w:sz w:val="22"/>
          <w:szCs w:val="22"/>
        </w:rPr>
        <w:t xml:space="preserve">0 = No </w:t>
      </w:r>
    </w:p>
    <w:p w14:paraId="766F6B5E" w14:textId="77777777" w:rsidR="00DA322A" w:rsidRPr="00950F73" w:rsidRDefault="00DA322A" w:rsidP="00DA322A">
      <w:pPr>
        <w:widowControl w:val="0"/>
        <w:jc w:val="both"/>
        <w:rPr>
          <w:rFonts w:ascii="Arial" w:hAnsi="Arial" w:cs="Arial"/>
          <w:sz w:val="22"/>
          <w:szCs w:val="22"/>
        </w:rPr>
      </w:pPr>
      <w:r w:rsidRPr="00950F73">
        <w:rPr>
          <w:rFonts w:ascii="Arial" w:hAnsi="Arial" w:cs="Arial"/>
          <w:sz w:val="22"/>
          <w:szCs w:val="22"/>
        </w:rPr>
        <w:tab/>
        <w:t>1 = Yes (Compensation)</w:t>
      </w:r>
    </w:p>
    <w:p w14:paraId="2B76E385" w14:textId="77777777" w:rsidR="00DA322A" w:rsidRPr="00950F73" w:rsidRDefault="00DA322A" w:rsidP="00DA322A">
      <w:pPr>
        <w:widowControl w:val="0"/>
        <w:ind w:firstLine="720"/>
        <w:jc w:val="both"/>
        <w:rPr>
          <w:rFonts w:ascii="Arial" w:hAnsi="Arial" w:cs="Arial"/>
          <w:sz w:val="22"/>
          <w:szCs w:val="22"/>
        </w:rPr>
      </w:pPr>
      <w:r w:rsidRPr="00950F73">
        <w:rPr>
          <w:rFonts w:ascii="Arial" w:hAnsi="Arial" w:cs="Arial"/>
          <w:sz w:val="22"/>
          <w:szCs w:val="22"/>
        </w:rPr>
        <w:t>2 = Yes (Criminal)</w:t>
      </w:r>
    </w:p>
    <w:p w14:paraId="0B032E3A" w14:textId="77777777" w:rsidR="00DA322A" w:rsidRPr="00950F73" w:rsidRDefault="00DA322A" w:rsidP="00DA322A">
      <w:pPr>
        <w:widowControl w:val="0"/>
        <w:ind w:firstLine="720"/>
        <w:jc w:val="both"/>
        <w:rPr>
          <w:rFonts w:ascii="Arial" w:hAnsi="Arial" w:cs="Arial"/>
          <w:sz w:val="22"/>
          <w:szCs w:val="22"/>
        </w:rPr>
      </w:pPr>
      <w:r w:rsidRPr="00950F73">
        <w:rPr>
          <w:rFonts w:ascii="Arial" w:hAnsi="Arial" w:cs="Arial"/>
          <w:sz w:val="22"/>
          <w:szCs w:val="22"/>
        </w:rPr>
        <w:t>3 = Yes (Both compensation AND criminal)</w:t>
      </w:r>
    </w:p>
    <w:p w14:paraId="1411106F" w14:textId="77777777" w:rsidR="00DA322A" w:rsidRDefault="00DA322A" w:rsidP="00DA322A">
      <w:pPr>
        <w:widowControl w:val="0"/>
        <w:ind w:firstLine="720"/>
        <w:jc w:val="both"/>
        <w:rPr>
          <w:rFonts w:ascii="Arial" w:hAnsi="Arial" w:cs="Arial"/>
          <w:sz w:val="22"/>
          <w:szCs w:val="22"/>
        </w:rPr>
      </w:pPr>
      <w:r w:rsidRPr="00950F73">
        <w:rPr>
          <w:rFonts w:ascii="Arial" w:hAnsi="Arial" w:cs="Arial"/>
          <w:sz w:val="22"/>
          <w:szCs w:val="22"/>
        </w:rPr>
        <w:t>4 = Yes (Other _____________________________)</w:t>
      </w:r>
    </w:p>
    <w:p w14:paraId="6DB02FFD" w14:textId="77777777" w:rsidR="00DA322A" w:rsidRDefault="00DA322A" w:rsidP="00DA322A">
      <w:pPr>
        <w:widowControl w:val="0"/>
        <w:ind w:firstLine="720"/>
        <w:jc w:val="both"/>
        <w:rPr>
          <w:rFonts w:ascii="Arial" w:hAnsi="Arial" w:cs="Arial"/>
          <w:sz w:val="22"/>
          <w:szCs w:val="22"/>
        </w:rPr>
      </w:pPr>
    </w:p>
    <w:p w14:paraId="1B2DE98F" w14:textId="77777777" w:rsidR="00DA322A" w:rsidRPr="00950F73" w:rsidRDefault="00DA322A" w:rsidP="00DA322A">
      <w:pPr>
        <w:widowControl w:val="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 </w:t>
      </w:r>
      <w:r w:rsidRPr="00950F73">
        <w:rPr>
          <w:rFonts w:ascii="Arial" w:hAnsi="Arial" w:cs="Arial"/>
          <w:sz w:val="22"/>
          <w:szCs w:val="22"/>
        </w:rPr>
        <w:t xml:space="preserve">Over the course of the past year, has [insert child’s name] experienced any of the following events? </w:t>
      </w:r>
    </w:p>
    <w:p w14:paraId="4B65D51C" w14:textId="77777777" w:rsidR="00DA322A" w:rsidRPr="00950F73" w:rsidRDefault="00DA322A" w:rsidP="00DA322A">
      <w:pPr>
        <w:widowControl w:val="0"/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7621"/>
        <w:gridCol w:w="850"/>
        <w:gridCol w:w="709"/>
      </w:tblGrid>
      <w:tr w:rsidR="00DA322A" w:rsidRPr="00950F73" w14:paraId="70860D02" w14:textId="77777777" w:rsidTr="009224EA">
        <w:trPr>
          <w:cantSplit/>
          <w:trHeight w:val="367"/>
        </w:trPr>
        <w:tc>
          <w:tcPr>
            <w:tcW w:w="7621" w:type="dxa"/>
            <w:tcBorders>
              <w:top w:val="single" w:sz="12" w:space="0" w:color="auto"/>
              <w:bottom w:val="single" w:sz="12" w:space="0" w:color="auto"/>
            </w:tcBorders>
          </w:tcPr>
          <w:p w14:paraId="1CAD7BED" w14:textId="77777777" w:rsidR="00DA322A" w:rsidRPr="00950F73" w:rsidRDefault="00DA322A" w:rsidP="009224E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50F73">
              <w:rPr>
                <w:rFonts w:ascii="Arial" w:hAnsi="Arial" w:cs="Arial"/>
                <w:i/>
                <w:sz w:val="22"/>
                <w:szCs w:val="22"/>
              </w:rPr>
              <w:t>Questions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4677E407" w14:textId="77777777" w:rsidR="00DA322A" w:rsidRPr="00950F73" w:rsidRDefault="00DA322A" w:rsidP="009224EA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950F73">
              <w:rPr>
                <w:rFonts w:ascii="Arial" w:hAnsi="Arial" w:cs="Arial"/>
                <w:i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0073AB7A" w14:textId="77777777" w:rsidR="00DA322A" w:rsidRPr="00950F73" w:rsidRDefault="00DA322A" w:rsidP="009224EA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950F73">
              <w:rPr>
                <w:rFonts w:ascii="Arial" w:hAnsi="Arial" w:cs="Arial"/>
                <w:i/>
                <w:sz w:val="22"/>
                <w:szCs w:val="22"/>
              </w:rPr>
              <w:t>Yes</w:t>
            </w:r>
          </w:p>
        </w:tc>
      </w:tr>
      <w:tr w:rsidR="00DA322A" w:rsidRPr="00950F73" w14:paraId="64D92A82" w14:textId="77777777" w:rsidTr="009224EA">
        <w:tc>
          <w:tcPr>
            <w:tcW w:w="7621" w:type="dxa"/>
            <w:tcBorders>
              <w:top w:val="single" w:sz="12" w:space="0" w:color="auto"/>
              <w:bottom w:val="dotted" w:sz="2" w:space="0" w:color="auto"/>
            </w:tcBorders>
          </w:tcPr>
          <w:p w14:paraId="61ADED94" w14:textId="77777777" w:rsidR="00DA322A" w:rsidRPr="00950F73" w:rsidRDefault="00DA322A" w:rsidP="009224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a. New child has come to live in the home that the child did not welcome</w:t>
            </w:r>
          </w:p>
        </w:tc>
        <w:tc>
          <w:tcPr>
            <w:tcW w:w="850" w:type="dxa"/>
            <w:tcBorders>
              <w:top w:val="single" w:sz="12" w:space="0" w:color="auto"/>
              <w:bottom w:val="dotted" w:sz="2" w:space="0" w:color="auto"/>
            </w:tcBorders>
          </w:tcPr>
          <w:p w14:paraId="688022B3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[0   ]</w:t>
            </w:r>
          </w:p>
        </w:tc>
        <w:tc>
          <w:tcPr>
            <w:tcW w:w="709" w:type="dxa"/>
            <w:tcBorders>
              <w:top w:val="single" w:sz="12" w:space="0" w:color="auto"/>
              <w:bottom w:val="dotted" w:sz="2" w:space="0" w:color="auto"/>
            </w:tcBorders>
          </w:tcPr>
          <w:p w14:paraId="16C0285D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[1   ]</w:t>
            </w:r>
          </w:p>
        </w:tc>
      </w:tr>
      <w:tr w:rsidR="00DA322A" w:rsidRPr="00950F73" w14:paraId="65A30B93" w14:textId="77777777" w:rsidTr="009224EA">
        <w:tc>
          <w:tcPr>
            <w:tcW w:w="7621" w:type="dxa"/>
            <w:tcBorders>
              <w:top w:val="dotted" w:sz="2" w:space="0" w:color="auto"/>
              <w:bottom w:val="dotted" w:sz="2" w:space="0" w:color="auto"/>
            </w:tcBorders>
          </w:tcPr>
          <w:p w14:paraId="7A40BC4D" w14:textId="77777777" w:rsidR="00DA322A" w:rsidRPr="00950F73" w:rsidRDefault="00DA322A" w:rsidP="009224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b. A parent has recently become pregnant</w:t>
            </w:r>
          </w:p>
        </w:tc>
        <w:tc>
          <w:tcPr>
            <w:tcW w:w="850" w:type="dxa"/>
            <w:tcBorders>
              <w:top w:val="dotted" w:sz="2" w:space="0" w:color="auto"/>
              <w:bottom w:val="dotted" w:sz="2" w:space="0" w:color="auto"/>
            </w:tcBorders>
          </w:tcPr>
          <w:p w14:paraId="2084D893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[0   ]</w:t>
            </w:r>
          </w:p>
        </w:tc>
        <w:tc>
          <w:tcPr>
            <w:tcW w:w="709" w:type="dxa"/>
            <w:tcBorders>
              <w:top w:val="dotted" w:sz="2" w:space="0" w:color="auto"/>
              <w:bottom w:val="dotted" w:sz="2" w:space="0" w:color="auto"/>
            </w:tcBorders>
          </w:tcPr>
          <w:p w14:paraId="237549F5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[1   ]</w:t>
            </w:r>
          </w:p>
        </w:tc>
      </w:tr>
      <w:tr w:rsidR="00DA322A" w:rsidRPr="00950F73" w14:paraId="132FCA7E" w14:textId="77777777" w:rsidTr="009224EA">
        <w:tc>
          <w:tcPr>
            <w:tcW w:w="7621" w:type="dxa"/>
            <w:tcBorders>
              <w:top w:val="dotted" w:sz="2" w:space="0" w:color="auto"/>
              <w:bottom w:val="dotted" w:sz="2" w:space="0" w:color="auto"/>
            </w:tcBorders>
          </w:tcPr>
          <w:p w14:paraId="3B0002DC" w14:textId="77777777" w:rsidR="00DA322A" w:rsidRPr="00950F73" w:rsidRDefault="00DA322A" w:rsidP="009224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c. Social services have placed the child in alternative Care?</w:t>
            </w:r>
          </w:p>
        </w:tc>
        <w:tc>
          <w:tcPr>
            <w:tcW w:w="850" w:type="dxa"/>
            <w:tcBorders>
              <w:top w:val="dotted" w:sz="2" w:space="0" w:color="auto"/>
              <w:bottom w:val="dotted" w:sz="2" w:space="0" w:color="auto"/>
            </w:tcBorders>
          </w:tcPr>
          <w:p w14:paraId="0A7A8073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[0   ]</w:t>
            </w:r>
          </w:p>
        </w:tc>
        <w:tc>
          <w:tcPr>
            <w:tcW w:w="709" w:type="dxa"/>
            <w:tcBorders>
              <w:top w:val="dotted" w:sz="2" w:space="0" w:color="auto"/>
              <w:bottom w:val="dotted" w:sz="2" w:space="0" w:color="auto"/>
            </w:tcBorders>
          </w:tcPr>
          <w:p w14:paraId="189E7D0B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[1   ]</w:t>
            </w:r>
          </w:p>
        </w:tc>
      </w:tr>
      <w:tr w:rsidR="00DA322A" w:rsidRPr="00950F73" w14:paraId="2A6AC6F8" w14:textId="77777777" w:rsidTr="009224EA">
        <w:tc>
          <w:tcPr>
            <w:tcW w:w="7621" w:type="dxa"/>
            <w:tcBorders>
              <w:top w:val="dotted" w:sz="2" w:space="0" w:color="auto"/>
              <w:bottom w:val="dotted" w:sz="2" w:space="0" w:color="auto"/>
            </w:tcBorders>
          </w:tcPr>
          <w:p w14:paraId="2B77FFCB" w14:textId="77777777" w:rsidR="00DA322A" w:rsidRPr="00950F73" w:rsidRDefault="00DA322A" w:rsidP="009224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d. Parental separation</w:t>
            </w:r>
          </w:p>
        </w:tc>
        <w:tc>
          <w:tcPr>
            <w:tcW w:w="850" w:type="dxa"/>
            <w:tcBorders>
              <w:top w:val="dotted" w:sz="2" w:space="0" w:color="auto"/>
              <w:bottom w:val="dotted" w:sz="2" w:space="0" w:color="auto"/>
            </w:tcBorders>
          </w:tcPr>
          <w:p w14:paraId="359CD52E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[0   ]</w:t>
            </w:r>
          </w:p>
        </w:tc>
        <w:tc>
          <w:tcPr>
            <w:tcW w:w="709" w:type="dxa"/>
            <w:tcBorders>
              <w:top w:val="dotted" w:sz="2" w:space="0" w:color="auto"/>
              <w:bottom w:val="dotted" w:sz="2" w:space="0" w:color="auto"/>
            </w:tcBorders>
          </w:tcPr>
          <w:p w14:paraId="5CAB15A8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[1   ]</w:t>
            </w:r>
          </w:p>
        </w:tc>
      </w:tr>
      <w:tr w:rsidR="00DA322A" w:rsidRPr="00950F73" w14:paraId="3D0F36E4" w14:textId="77777777" w:rsidTr="009224EA">
        <w:tc>
          <w:tcPr>
            <w:tcW w:w="7621" w:type="dxa"/>
            <w:tcBorders>
              <w:top w:val="dotted" w:sz="2" w:space="0" w:color="auto"/>
              <w:bottom w:val="dotted" w:sz="2" w:space="0" w:color="auto"/>
            </w:tcBorders>
          </w:tcPr>
          <w:p w14:paraId="5D5FD203" w14:textId="77777777" w:rsidR="00DA322A" w:rsidRPr="00950F73" w:rsidRDefault="00DA322A" w:rsidP="009224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e. Parental divorce</w:t>
            </w:r>
          </w:p>
        </w:tc>
        <w:tc>
          <w:tcPr>
            <w:tcW w:w="850" w:type="dxa"/>
            <w:tcBorders>
              <w:top w:val="dotted" w:sz="2" w:space="0" w:color="auto"/>
              <w:bottom w:val="dotted" w:sz="2" w:space="0" w:color="auto"/>
            </w:tcBorders>
          </w:tcPr>
          <w:p w14:paraId="4008A697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[0   ]</w:t>
            </w:r>
          </w:p>
        </w:tc>
        <w:tc>
          <w:tcPr>
            <w:tcW w:w="709" w:type="dxa"/>
            <w:tcBorders>
              <w:top w:val="dotted" w:sz="2" w:space="0" w:color="auto"/>
              <w:bottom w:val="dotted" w:sz="2" w:space="0" w:color="auto"/>
            </w:tcBorders>
          </w:tcPr>
          <w:p w14:paraId="26EBBF1B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[1   ]</w:t>
            </w:r>
          </w:p>
        </w:tc>
      </w:tr>
      <w:tr w:rsidR="00DA322A" w:rsidRPr="00950F73" w14:paraId="74E205C4" w14:textId="77777777" w:rsidTr="009224EA">
        <w:tc>
          <w:tcPr>
            <w:tcW w:w="7621" w:type="dxa"/>
            <w:tcBorders>
              <w:top w:val="dotted" w:sz="2" w:space="0" w:color="auto"/>
              <w:bottom w:val="dotted" w:sz="2" w:space="0" w:color="auto"/>
            </w:tcBorders>
          </w:tcPr>
          <w:p w14:paraId="0BB998A1" w14:textId="77777777" w:rsidR="00DA322A" w:rsidRPr="00950F73" w:rsidRDefault="00DA322A" w:rsidP="009224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f. New parental figure (e.g. step-parent)</w:t>
            </w:r>
          </w:p>
        </w:tc>
        <w:tc>
          <w:tcPr>
            <w:tcW w:w="850" w:type="dxa"/>
            <w:tcBorders>
              <w:top w:val="dotted" w:sz="2" w:space="0" w:color="auto"/>
              <w:bottom w:val="dotted" w:sz="2" w:space="0" w:color="auto"/>
            </w:tcBorders>
          </w:tcPr>
          <w:p w14:paraId="6A211D1F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[0   ]</w:t>
            </w:r>
          </w:p>
        </w:tc>
        <w:tc>
          <w:tcPr>
            <w:tcW w:w="709" w:type="dxa"/>
            <w:tcBorders>
              <w:top w:val="dotted" w:sz="2" w:space="0" w:color="auto"/>
              <w:bottom w:val="dotted" w:sz="2" w:space="0" w:color="auto"/>
            </w:tcBorders>
          </w:tcPr>
          <w:p w14:paraId="136716CA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[1   ]</w:t>
            </w:r>
          </w:p>
        </w:tc>
      </w:tr>
      <w:tr w:rsidR="00DA322A" w:rsidRPr="00950F73" w14:paraId="75EF30A0" w14:textId="77777777" w:rsidTr="009224EA">
        <w:tc>
          <w:tcPr>
            <w:tcW w:w="7621" w:type="dxa"/>
            <w:tcBorders>
              <w:top w:val="dotted" w:sz="2" w:space="0" w:color="auto"/>
              <w:bottom w:val="dotted" w:sz="2" w:space="0" w:color="auto"/>
            </w:tcBorders>
          </w:tcPr>
          <w:p w14:paraId="1E042DDC" w14:textId="77777777" w:rsidR="00DA322A" w:rsidRPr="00950F73" w:rsidRDefault="00DA322A" w:rsidP="009224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g. The family has moved house recently or repeatedly</w:t>
            </w:r>
          </w:p>
        </w:tc>
        <w:tc>
          <w:tcPr>
            <w:tcW w:w="850" w:type="dxa"/>
            <w:tcBorders>
              <w:top w:val="dotted" w:sz="2" w:space="0" w:color="auto"/>
              <w:bottom w:val="dotted" w:sz="2" w:space="0" w:color="auto"/>
            </w:tcBorders>
          </w:tcPr>
          <w:p w14:paraId="21601BED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[0   ]</w:t>
            </w:r>
          </w:p>
        </w:tc>
        <w:tc>
          <w:tcPr>
            <w:tcW w:w="709" w:type="dxa"/>
            <w:tcBorders>
              <w:top w:val="dotted" w:sz="2" w:space="0" w:color="auto"/>
              <w:bottom w:val="dotted" w:sz="2" w:space="0" w:color="auto"/>
            </w:tcBorders>
          </w:tcPr>
          <w:p w14:paraId="7F1C261D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[1   ]</w:t>
            </w:r>
          </w:p>
        </w:tc>
      </w:tr>
      <w:tr w:rsidR="00DA322A" w:rsidRPr="00950F73" w14:paraId="6BCDA0BE" w14:textId="77777777" w:rsidTr="009224EA">
        <w:tc>
          <w:tcPr>
            <w:tcW w:w="7621" w:type="dxa"/>
            <w:tcBorders>
              <w:top w:val="dotted" w:sz="2" w:space="0" w:color="auto"/>
              <w:bottom w:val="dotted" w:sz="2" w:space="0" w:color="auto"/>
            </w:tcBorders>
          </w:tcPr>
          <w:p w14:paraId="74296155" w14:textId="77777777" w:rsidR="00DA322A" w:rsidRPr="00950F73" w:rsidRDefault="00DA322A" w:rsidP="009224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h. Changed schools for a reason other than passing a year level</w:t>
            </w:r>
          </w:p>
        </w:tc>
        <w:tc>
          <w:tcPr>
            <w:tcW w:w="850" w:type="dxa"/>
            <w:tcBorders>
              <w:top w:val="dotted" w:sz="2" w:space="0" w:color="auto"/>
              <w:bottom w:val="dotted" w:sz="2" w:space="0" w:color="auto"/>
            </w:tcBorders>
          </w:tcPr>
          <w:p w14:paraId="7287F9C7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[0   ]</w:t>
            </w:r>
          </w:p>
        </w:tc>
        <w:tc>
          <w:tcPr>
            <w:tcW w:w="709" w:type="dxa"/>
            <w:tcBorders>
              <w:top w:val="dotted" w:sz="2" w:space="0" w:color="auto"/>
              <w:bottom w:val="dotted" w:sz="2" w:space="0" w:color="auto"/>
            </w:tcBorders>
          </w:tcPr>
          <w:p w14:paraId="658649E4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[1   ]</w:t>
            </w:r>
          </w:p>
        </w:tc>
      </w:tr>
      <w:tr w:rsidR="00DA322A" w:rsidRPr="00950F73" w14:paraId="3E7571E3" w14:textId="77777777" w:rsidTr="009224EA">
        <w:tc>
          <w:tcPr>
            <w:tcW w:w="7621" w:type="dxa"/>
            <w:tcBorders>
              <w:top w:val="dotted" w:sz="2" w:space="0" w:color="auto"/>
              <w:bottom w:val="dotted" w:sz="2" w:space="0" w:color="auto"/>
            </w:tcBorders>
          </w:tcPr>
          <w:p w14:paraId="4A9C8EF6" w14:textId="77777777" w:rsidR="00DA322A" w:rsidRPr="00950F73" w:rsidRDefault="00DA322A" w:rsidP="009224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50F73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950F73">
              <w:rPr>
                <w:rFonts w:ascii="Arial" w:hAnsi="Arial" w:cs="Arial"/>
                <w:sz w:val="22"/>
                <w:szCs w:val="22"/>
              </w:rPr>
              <w:t>. Loss of best friend through move</w:t>
            </w:r>
          </w:p>
        </w:tc>
        <w:tc>
          <w:tcPr>
            <w:tcW w:w="850" w:type="dxa"/>
            <w:tcBorders>
              <w:top w:val="dotted" w:sz="2" w:space="0" w:color="auto"/>
              <w:bottom w:val="dotted" w:sz="2" w:space="0" w:color="auto"/>
            </w:tcBorders>
          </w:tcPr>
          <w:p w14:paraId="7325499B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[0   ]</w:t>
            </w:r>
          </w:p>
        </w:tc>
        <w:tc>
          <w:tcPr>
            <w:tcW w:w="709" w:type="dxa"/>
            <w:tcBorders>
              <w:top w:val="dotted" w:sz="2" w:space="0" w:color="auto"/>
              <w:bottom w:val="dotted" w:sz="2" w:space="0" w:color="auto"/>
            </w:tcBorders>
          </w:tcPr>
          <w:p w14:paraId="7885C221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[1   ]</w:t>
            </w:r>
          </w:p>
        </w:tc>
      </w:tr>
      <w:tr w:rsidR="00DA322A" w:rsidRPr="00950F73" w14:paraId="0E659A07" w14:textId="77777777" w:rsidTr="009224EA">
        <w:tc>
          <w:tcPr>
            <w:tcW w:w="7621" w:type="dxa"/>
            <w:tcBorders>
              <w:top w:val="dotted" w:sz="2" w:space="0" w:color="auto"/>
              <w:bottom w:val="dotted" w:sz="2" w:space="0" w:color="auto"/>
            </w:tcBorders>
          </w:tcPr>
          <w:p w14:paraId="3A9EDBB8" w14:textId="77777777" w:rsidR="00DA322A" w:rsidRPr="00950F73" w:rsidRDefault="00DA322A" w:rsidP="009224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lastRenderedPageBreak/>
              <w:t>j. The child has had a break-up with best friend</w:t>
            </w:r>
          </w:p>
        </w:tc>
        <w:tc>
          <w:tcPr>
            <w:tcW w:w="850" w:type="dxa"/>
            <w:tcBorders>
              <w:top w:val="dotted" w:sz="2" w:space="0" w:color="auto"/>
              <w:bottom w:val="dotted" w:sz="2" w:space="0" w:color="auto"/>
            </w:tcBorders>
          </w:tcPr>
          <w:p w14:paraId="7B5FFBE7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[0   ]</w:t>
            </w:r>
          </w:p>
        </w:tc>
        <w:tc>
          <w:tcPr>
            <w:tcW w:w="709" w:type="dxa"/>
            <w:tcBorders>
              <w:top w:val="dotted" w:sz="2" w:space="0" w:color="auto"/>
              <w:bottom w:val="dotted" w:sz="2" w:space="0" w:color="auto"/>
            </w:tcBorders>
          </w:tcPr>
          <w:p w14:paraId="2C4FD9DC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[1   ]</w:t>
            </w:r>
          </w:p>
        </w:tc>
      </w:tr>
      <w:tr w:rsidR="00DA322A" w:rsidRPr="00950F73" w14:paraId="627DC409" w14:textId="77777777" w:rsidTr="009224EA">
        <w:tc>
          <w:tcPr>
            <w:tcW w:w="7621" w:type="dxa"/>
            <w:tcBorders>
              <w:top w:val="dotted" w:sz="2" w:space="0" w:color="auto"/>
              <w:bottom w:val="dotted" w:sz="2" w:space="0" w:color="auto"/>
            </w:tcBorders>
          </w:tcPr>
          <w:p w14:paraId="6AD2AE7F" w14:textId="77777777" w:rsidR="00DA322A" w:rsidRPr="00950F73" w:rsidRDefault="00DA322A" w:rsidP="009224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k. The child has had a break-up with boyfriend or girlfriend</w:t>
            </w:r>
          </w:p>
        </w:tc>
        <w:tc>
          <w:tcPr>
            <w:tcW w:w="850" w:type="dxa"/>
            <w:tcBorders>
              <w:top w:val="dotted" w:sz="2" w:space="0" w:color="auto"/>
              <w:bottom w:val="dotted" w:sz="2" w:space="0" w:color="auto"/>
            </w:tcBorders>
          </w:tcPr>
          <w:p w14:paraId="2F7D2191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[0   ]</w:t>
            </w:r>
          </w:p>
        </w:tc>
        <w:tc>
          <w:tcPr>
            <w:tcW w:w="709" w:type="dxa"/>
            <w:tcBorders>
              <w:top w:val="dotted" w:sz="2" w:space="0" w:color="auto"/>
              <w:bottom w:val="dotted" w:sz="2" w:space="0" w:color="auto"/>
            </w:tcBorders>
          </w:tcPr>
          <w:p w14:paraId="6E7D9303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[1   ]</w:t>
            </w:r>
          </w:p>
        </w:tc>
      </w:tr>
      <w:tr w:rsidR="00DA322A" w:rsidRPr="00950F73" w14:paraId="78C676D0" w14:textId="77777777" w:rsidTr="009224EA">
        <w:tc>
          <w:tcPr>
            <w:tcW w:w="7621" w:type="dxa"/>
            <w:tcBorders>
              <w:top w:val="dotted" w:sz="2" w:space="0" w:color="auto"/>
              <w:bottom w:val="dotted" w:sz="2" w:space="0" w:color="auto"/>
            </w:tcBorders>
          </w:tcPr>
          <w:p w14:paraId="0DD6877B" w14:textId="77777777" w:rsidR="00DA322A" w:rsidRPr="00950F73" w:rsidRDefault="00DA322A" w:rsidP="009224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l. A parent has been arrested</w:t>
            </w:r>
          </w:p>
        </w:tc>
        <w:tc>
          <w:tcPr>
            <w:tcW w:w="850" w:type="dxa"/>
            <w:tcBorders>
              <w:top w:val="dotted" w:sz="2" w:space="0" w:color="auto"/>
              <w:bottom w:val="dotted" w:sz="2" w:space="0" w:color="auto"/>
            </w:tcBorders>
          </w:tcPr>
          <w:p w14:paraId="7A1836F9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[0   ]</w:t>
            </w:r>
          </w:p>
        </w:tc>
        <w:tc>
          <w:tcPr>
            <w:tcW w:w="709" w:type="dxa"/>
            <w:tcBorders>
              <w:top w:val="dotted" w:sz="2" w:space="0" w:color="auto"/>
              <w:bottom w:val="dotted" w:sz="2" w:space="0" w:color="auto"/>
            </w:tcBorders>
          </w:tcPr>
          <w:p w14:paraId="0E01DEA1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[1   ]</w:t>
            </w:r>
          </w:p>
        </w:tc>
      </w:tr>
      <w:tr w:rsidR="00DA322A" w:rsidRPr="00950F73" w14:paraId="616FCCCC" w14:textId="77777777" w:rsidTr="009224EA">
        <w:tc>
          <w:tcPr>
            <w:tcW w:w="7621" w:type="dxa"/>
            <w:tcBorders>
              <w:top w:val="dotted" w:sz="2" w:space="0" w:color="auto"/>
              <w:bottom w:val="dotted" w:sz="2" w:space="0" w:color="auto"/>
            </w:tcBorders>
          </w:tcPr>
          <w:p w14:paraId="70C90FD5" w14:textId="77777777" w:rsidR="00DA322A" w:rsidRPr="00950F73" w:rsidRDefault="00DA322A" w:rsidP="009224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m. Serious reduction in standard of living</w:t>
            </w:r>
          </w:p>
        </w:tc>
        <w:tc>
          <w:tcPr>
            <w:tcW w:w="850" w:type="dxa"/>
            <w:tcBorders>
              <w:top w:val="dotted" w:sz="2" w:space="0" w:color="auto"/>
              <w:bottom w:val="dotted" w:sz="2" w:space="0" w:color="auto"/>
            </w:tcBorders>
          </w:tcPr>
          <w:p w14:paraId="6C714B66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[0   ]</w:t>
            </w:r>
          </w:p>
        </w:tc>
        <w:tc>
          <w:tcPr>
            <w:tcW w:w="709" w:type="dxa"/>
            <w:tcBorders>
              <w:top w:val="dotted" w:sz="2" w:space="0" w:color="auto"/>
              <w:bottom w:val="dotted" w:sz="2" w:space="0" w:color="auto"/>
            </w:tcBorders>
          </w:tcPr>
          <w:p w14:paraId="51666CFB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[1   ]</w:t>
            </w:r>
          </w:p>
        </w:tc>
      </w:tr>
      <w:tr w:rsidR="00DA322A" w:rsidRPr="00950F73" w14:paraId="796E4787" w14:textId="77777777" w:rsidTr="009224EA">
        <w:tc>
          <w:tcPr>
            <w:tcW w:w="7621" w:type="dxa"/>
            <w:tcBorders>
              <w:top w:val="dotted" w:sz="2" w:space="0" w:color="auto"/>
              <w:bottom w:val="dotted" w:sz="2" w:space="0" w:color="auto"/>
            </w:tcBorders>
          </w:tcPr>
          <w:p w14:paraId="1910925E" w14:textId="77777777" w:rsidR="00DA322A" w:rsidRPr="00950F73" w:rsidRDefault="00DA322A" w:rsidP="009224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n. Forced separation from home</w:t>
            </w:r>
          </w:p>
        </w:tc>
        <w:tc>
          <w:tcPr>
            <w:tcW w:w="850" w:type="dxa"/>
            <w:tcBorders>
              <w:top w:val="dotted" w:sz="2" w:space="0" w:color="auto"/>
              <w:bottom w:val="dotted" w:sz="2" w:space="0" w:color="auto"/>
            </w:tcBorders>
          </w:tcPr>
          <w:p w14:paraId="2BCBD4F9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[0   ]</w:t>
            </w:r>
          </w:p>
        </w:tc>
        <w:tc>
          <w:tcPr>
            <w:tcW w:w="709" w:type="dxa"/>
            <w:tcBorders>
              <w:top w:val="dotted" w:sz="2" w:space="0" w:color="auto"/>
              <w:bottom w:val="dotted" w:sz="2" w:space="0" w:color="auto"/>
            </w:tcBorders>
          </w:tcPr>
          <w:p w14:paraId="45B63078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[1   ]</w:t>
            </w:r>
          </w:p>
        </w:tc>
      </w:tr>
      <w:tr w:rsidR="00DA322A" w:rsidRPr="00950F73" w14:paraId="1C6C902C" w14:textId="77777777" w:rsidTr="009224EA">
        <w:tc>
          <w:tcPr>
            <w:tcW w:w="7621" w:type="dxa"/>
            <w:tcBorders>
              <w:top w:val="dotted" w:sz="2" w:space="0" w:color="auto"/>
              <w:bottom w:val="single" w:sz="12" w:space="0" w:color="auto"/>
            </w:tcBorders>
          </w:tcPr>
          <w:p w14:paraId="16BB0161" w14:textId="77777777" w:rsidR="00DA322A" w:rsidRPr="00950F73" w:rsidRDefault="00DA322A" w:rsidP="009224EA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o. Other event (Please Specify)</w:t>
            </w:r>
          </w:p>
          <w:p w14:paraId="1F30991E" w14:textId="77777777" w:rsidR="00DA322A" w:rsidRPr="00950F73" w:rsidRDefault="00DA322A" w:rsidP="009224EA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2" w:space="0" w:color="auto"/>
              <w:bottom w:val="single" w:sz="12" w:space="0" w:color="auto"/>
            </w:tcBorders>
          </w:tcPr>
          <w:p w14:paraId="266ED430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[0   ]</w:t>
            </w:r>
          </w:p>
        </w:tc>
        <w:tc>
          <w:tcPr>
            <w:tcW w:w="709" w:type="dxa"/>
            <w:tcBorders>
              <w:top w:val="dotted" w:sz="2" w:space="0" w:color="auto"/>
              <w:bottom w:val="single" w:sz="12" w:space="0" w:color="auto"/>
            </w:tcBorders>
          </w:tcPr>
          <w:p w14:paraId="04CF0970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0F73">
              <w:rPr>
                <w:rFonts w:ascii="Arial" w:hAnsi="Arial" w:cs="Arial"/>
                <w:sz w:val="22"/>
                <w:szCs w:val="22"/>
              </w:rPr>
              <w:t>[1   ]</w:t>
            </w:r>
          </w:p>
          <w:p w14:paraId="15A9B28E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A33B326" w14:textId="77777777" w:rsidR="00DA322A" w:rsidRPr="00950F73" w:rsidRDefault="00DA322A" w:rsidP="009224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E3B9E2" w14:textId="77777777" w:rsidR="00DA322A" w:rsidRPr="00950F73" w:rsidRDefault="00DA322A" w:rsidP="00DA322A">
      <w:pPr>
        <w:widowControl w:val="0"/>
        <w:ind w:firstLine="720"/>
        <w:jc w:val="both"/>
        <w:rPr>
          <w:rFonts w:ascii="Arial" w:hAnsi="Arial" w:cs="Arial"/>
          <w:sz w:val="22"/>
          <w:szCs w:val="22"/>
        </w:rPr>
      </w:pPr>
    </w:p>
    <w:p w14:paraId="3A5EDB09" w14:textId="77777777" w:rsidR="00DA322A" w:rsidRPr="00950F73" w:rsidRDefault="00DA322A" w:rsidP="00DA322A">
      <w:pPr>
        <w:widowControl w:val="0"/>
        <w:jc w:val="both"/>
        <w:rPr>
          <w:rFonts w:ascii="Arial" w:hAnsi="Arial" w:cs="Arial"/>
          <w:sz w:val="22"/>
          <w:szCs w:val="22"/>
        </w:rPr>
      </w:pPr>
    </w:p>
    <w:p w14:paraId="6405AA21" w14:textId="77777777" w:rsidR="00DA322A" w:rsidRPr="00950F73" w:rsidRDefault="00DA322A" w:rsidP="00DA322A">
      <w:pPr>
        <w:widowControl w:val="0"/>
        <w:jc w:val="both"/>
        <w:rPr>
          <w:rFonts w:ascii="Arial" w:hAnsi="Arial" w:cs="Arial"/>
          <w:b/>
          <w:i/>
          <w:sz w:val="22"/>
          <w:szCs w:val="22"/>
        </w:rPr>
      </w:pPr>
      <w:r w:rsidRPr="00950F73">
        <w:rPr>
          <w:rFonts w:ascii="Arial" w:hAnsi="Arial" w:cs="Arial"/>
          <w:b/>
          <w:i/>
          <w:sz w:val="22"/>
          <w:szCs w:val="22"/>
        </w:rPr>
        <w:t>Injury</w:t>
      </w:r>
      <w:r>
        <w:rPr>
          <w:rFonts w:ascii="Arial" w:hAnsi="Arial" w:cs="Arial"/>
          <w:b/>
          <w:i/>
          <w:sz w:val="22"/>
          <w:szCs w:val="22"/>
        </w:rPr>
        <w:t>/illness</w:t>
      </w:r>
      <w:r w:rsidRPr="00950F73">
        <w:rPr>
          <w:rFonts w:ascii="Arial" w:hAnsi="Arial" w:cs="Arial"/>
          <w:b/>
          <w:i/>
          <w:sz w:val="22"/>
          <w:szCs w:val="22"/>
        </w:rPr>
        <w:t xml:space="preserve"> characteristics </w:t>
      </w:r>
    </w:p>
    <w:p w14:paraId="485CA73A" w14:textId="77777777" w:rsidR="00DA322A" w:rsidRPr="00950F73" w:rsidRDefault="00DA322A" w:rsidP="00DA322A">
      <w:pPr>
        <w:widowControl w:val="0"/>
        <w:jc w:val="both"/>
        <w:rPr>
          <w:rFonts w:ascii="Arial" w:hAnsi="Arial" w:cs="Arial"/>
          <w:sz w:val="22"/>
          <w:szCs w:val="22"/>
        </w:rPr>
      </w:pPr>
    </w:p>
    <w:p w14:paraId="258843D9" w14:textId="77777777" w:rsidR="00DA322A" w:rsidRDefault="00DA322A" w:rsidP="00DA322A">
      <w:pPr>
        <w:widowControl w:val="0"/>
        <w:tabs>
          <w:tab w:val="left" w:pos="76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Pr="00950F73">
        <w:rPr>
          <w:rFonts w:ascii="Arial" w:hAnsi="Arial" w:cs="Arial"/>
          <w:sz w:val="22"/>
          <w:szCs w:val="22"/>
        </w:rPr>
        <w:t xml:space="preserve"> Did your child have any time off school </w:t>
      </w:r>
      <w:r>
        <w:rPr>
          <w:rFonts w:ascii="Arial" w:hAnsi="Arial" w:cs="Arial"/>
          <w:sz w:val="22"/>
          <w:szCs w:val="22"/>
        </w:rPr>
        <w:t>attending A&amp;E</w:t>
      </w:r>
      <w:r w:rsidRPr="00950F73">
        <w:rPr>
          <w:rFonts w:ascii="Arial" w:hAnsi="Arial" w:cs="Arial"/>
          <w:sz w:val="22"/>
          <w:szCs w:val="22"/>
        </w:rPr>
        <w:t xml:space="preserve">? </w:t>
      </w:r>
      <w:r>
        <w:rPr>
          <w:rFonts w:ascii="Arial" w:hAnsi="Arial" w:cs="Arial"/>
          <w:sz w:val="22"/>
          <w:szCs w:val="22"/>
        </w:rPr>
        <w:tab/>
        <w:t xml:space="preserve">YES/NO </w:t>
      </w:r>
    </w:p>
    <w:p w14:paraId="779FA542" w14:textId="77777777" w:rsidR="00DA322A" w:rsidRDefault="00DA322A" w:rsidP="00DA322A">
      <w:pPr>
        <w:widowControl w:val="0"/>
        <w:tabs>
          <w:tab w:val="left" w:pos="7655"/>
        </w:tabs>
        <w:rPr>
          <w:rFonts w:ascii="Arial" w:hAnsi="Arial" w:cs="Arial"/>
          <w:sz w:val="22"/>
          <w:szCs w:val="22"/>
        </w:rPr>
      </w:pPr>
    </w:p>
    <w:p w14:paraId="4293D57B" w14:textId="77777777" w:rsidR="00DA322A" w:rsidRPr="00950F73" w:rsidRDefault="00DA322A" w:rsidP="00DA322A">
      <w:pPr>
        <w:widowControl w:val="0"/>
        <w:tabs>
          <w:tab w:val="left" w:pos="284"/>
          <w:tab w:val="left" w:pos="76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If YES, how long?__________________</w:t>
      </w:r>
      <w:r w:rsidRPr="00950F73">
        <w:rPr>
          <w:rFonts w:ascii="Arial" w:hAnsi="Arial" w:cs="Arial"/>
          <w:sz w:val="22"/>
          <w:szCs w:val="22"/>
        </w:rPr>
        <w:t>(days/weeks/months)</w:t>
      </w:r>
    </w:p>
    <w:p w14:paraId="3C7196F1" w14:textId="77777777" w:rsidR="00DA322A" w:rsidRPr="00950F73" w:rsidRDefault="00DA322A" w:rsidP="00DA322A">
      <w:pPr>
        <w:widowControl w:val="0"/>
        <w:jc w:val="both"/>
        <w:rPr>
          <w:rFonts w:ascii="Arial" w:hAnsi="Arial" w:cs="Arial"/>
          <w:sz w:val="22"/>
          <w:szCs w:val="22"/>
        </w:rPr>
      </w:pPr>
    </w:p>
    <w:p w14:paraId="6CB86B6C" w14:textId="77777777" w:rsidR="00DA322A" w:rsidRDefault="00DA322A" w:rsidP="00DA322A">
      <w:pPr>
        <w:widowControl w:val="0"/>
        <w:tabs>
          <w:tab w:val="left" w:pos="284"/>
          <w:tab w:val="left" w:pos="7655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 w:rsidRPr="00950F73">
        <w:rPr>
          <w:rFonts w:ascii="Arial" w:hAnsi="Arial" w:cs="Arial"/>
          <w:sz w:val="22"/>
          <w:szCs w:val="22"/>
        </w:rPr>
        <w:t xml:space="preserve"> Is your child </w:t>
      </w:r>
      <w:r w:rsidRPr="00AF4B60">
        <w:rPr>
          <w:rFonts w:ascii="Arial" w:hAnsi="Arial" w:cs="Arial"/>
          <w:sz w:val="22"/>
          <w:szCs w:val="22"/>
          <w:u w:val="single"/>
        </w:rPr>
        <w:t>currently</w:t>
      </w:r>
      <w:r>
        <w:rPr>
          <w:rFonts w:ascii="Arial" w:hAnsi="Arial" w:cs="Arial"/>
          <w:sz w:val="22"/>
          <w:szCs w:val="22"/>
        </w:rPr>
        <w:t xml:space="preserve"> </w:t>
      </w:r>
      <w:r w:rsidRPr="00950F73">
        <w:rPr>
          <w:rFonts w:ascii="Arial" w:hAnsi="Arial" w:cs="Arial"/>
          <w:sz w:val="22"/>
          <w:szCs w:val="22"/>
        </w:rPr>
        <w:t>physically injured</w:t>
      </w:r>
      <w:r>
        <w:rPr>
          <w:rFonts w:ascii="Arial" w:hAnsi="Arial" w:cs="Arial"/>
          <w:sz w:val="22"/>
          <w:szCs w:val="22"/>
        </w:rPr>
        <w:t xml:space="preserve"> or otherwise</w:t>
      </w:r>
      <w:r w:rsidRPr="00950F7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physically impaired following their A&amp;E visit</w:t>
      </w:r>
      <w:r w:rsidRPr="00950F73">
        <w:rPr>
          <w:rFonts w:ascii="Arial" w:hAnsi="Arial" w:cs="Arial"/>
          <w:sz w:val="22"/>
          <w:szCs w:val="22"/>
        </w:rPr>
        <w:t>?</w:t>
      </w:r>
      <w:r>
        <w:rPr>
          <w:rFonts w:ascii="Arial" w:hAnsi="Arial" w:cs="Arial"/>
          <w:sz w:val="22"/>
          <w:szCs w:val="22"/>
        </w:rPr>
        <w:tab/>
      </w:r>
    </w:p>
    <w:p w14:paraId="79FE0032" w14:textId="77777777" w:rsidR="00DA322A" w:rsidRDefault="00DA322A" w:rsidP="00DA322A">
      <w:pPr>
        <w:widowControl w:val="0"/>
        <w:tabs>
          <w:tab w:val="left" w:pos="284"/>
          <w:tab w:val="left" w:pos="7655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YES/NO</w:t>
      </w:r>
    </w:p>
    <w:p w14:paraId="205A8902" w14:textId="77777777" w:rsidR="00DA322A" w:rsidRDefault="00DA322A" w:rsidP="00DA322A">
      <w:pPr>
        <w:widowControl w:val="0"/>
        <w:tabs>
          <w:tab w:val="left" w:pos="284"/>
          <w:tab w:val="left" w:pos="765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If YES, please describe:</w:t>
      </w:r>
    </w:p>
    <w:p w14:paraId="4C46DB88" w14:textId="77777777" w:rsidR="00DA322A" w:rsidRDefault="00DA322A" w:rsidP="00DA322A">
      <w:pPr>
        <w:widowControl w:val="0"/>
        <w:tabs>
          <w:tab w:val="left" w:pos="284"/>
          <w:tab w:val="left" w:pos="765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___________________________________________________________________</w:t>
      </w:r>
    </w:p>
    <w:p w14:paraId="5560C706" w14:textId="77777777" w:rsidR="00DA322A" w:rsidRDefault="00DA322A" w:rsidP="00DA322A">
      <w:pPr>
        <w:widowControl w:val="0"/>
        <w:tabs>
          <w:tab w:val="left" w:pos="284"/>
          <w:tab w:val="left" w:pos="765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___________________________________________________________________</w:t>
      </w:r>
    </w:p>
    <w:p w14:paraId="7CC00A1E" w14:textId="77777777" w:rsidR="00DA322A" w:rsidRPr="00950F73" w:rsidRDefault="00DA322A" w:rsidP="00DA322A">
      <w:pPr>
        <w:widowControl w:val="0"/>
        <w:tabs>
          <w:tab w:val="left" w:pos="284"/>
          <w:tab w:val="left" w:pos="765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___________________________________________________________________</w:t>
      </w:r>
    </w:p>
    <w:p w14:paraId="6E51120A" w14:textId="77777777" w:rsidR="00DA322A" w:rsidRDefault="00DA322A" w:rsidP="00DA322A">
      <w:pPr>
        <w:rPr>
          <w:rFonts w:ascii="Arial" w:hAnsi="Arial" w:cs="Arial"/>
          <w:sz w:val="22"/>
          <w:szCs w:val="22"/>
        </w:rPr>
      </w:pPr>
    </w:p>
    <w:p w14:paraId="372DEE43" w14:textId="77777777" w:rsidR="00DA322A" w:rsidRDefault="00DA322A" w:rsidP="00DA322A">
      <w:pPr>
        <w:widowControl w:val="0"/>
        <w:rPr>
          <w:rFonts w:ascii="Arial" w:hAnsi="Arial" w:cs="Arial"/>
          <w:sz w:val="22"/>
          <w:szCs w:val="22"/>
        </w:rPr>
      </w:pPr>
    </w:p>
    <w:p w14:paraId="781A5814" w14:textId="77777777" w:rsidR="00DA322A" w:rsidRDefault="00DA322A" w:rsidP="00DA322A">
      <w:pPr>
        <w:widowControl w:val="0"/>
        <w:rPr>
          <w:rFonts w:ascii="Arial" w:hAnsi="Arial" w:cs="Arial"/>
          <w:sz w:val="22"/>
          <w:szCs w:val="22"/>
        </w:rPr>
      </w:pPr>
    </w:p>
    <w:p w14:paraId="25B1EC01" w14:textId="77777777" w:rsidR="00DA322A" w:rsidRDefault="00DA322A" w:rsidP="00DA322A">
      <w:pPr>
        <w:widowControl w:val="0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</w:t>
      </w:r>
      <w:r>
        <w:rPr>
          <w:rFonts w:ascii="Arial" w:hAnsi="Arial" w:cs="Arial"/>
          <w:sz w:val="22"/>
          <w:szCs w:val="22"/>
        </w:rPr>
        <w:tab/>
        <w:t>D</w:t>
      </w:r>
      <w:r w:rsidRPr="00950F73">
        <w:rPr>
          <w:rFonts w:ascii="Arial" w:hAnsi="Arial" w:cs="Arial"/>
          <w:sz w:val="22"/>
          <w:szCs w:val="22"/>
        </w:rPr>
        <w:t>o you</w:t>
      </w:r>
      <w:r>
        <w:rPr>
          <w:rFonts w:ascii="Arial" w:hAnsi="Arial" w:cs="Arial"/>
          <w:sz w:val="22"/>
          <w:szCs w:val="22"/>
        </w:rPr>
        <w:t xml:space="preserve"> expect that your child will have any permanent loss of function following their A&amp;E visit (e.g. blindness, loss of </w:t>
      </w:r>
      <w:r w:rsidRPr="00950F73">
        <w:rPr>
          <w:rFonts w:ascii="Arial" w:hAnsi="Arial" w:cs="Arial"/>
          <w:sz w:val="22"/>
          <w:szCs w:val="22"/>
        </w:rPr>
        <w:t>use of limb, hearing loss)?</w:t>
      </w:r>
    </w:p>
    <w:p w14:paraId="35B7BC34" w14:textId="77777777" w:rsidR="00DA322A" w:rsidRPr="00950F73" w:rsidRDefault="00567CA9" w:rsidP="00DA322A">
      <w:pPr>
        <w:widowControl w:val="0"/>
        <w:tabs>
          <w:tab w:val="left" w:pos="76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</w:t>
      </w:r>
      <w:r w:rsidR="00DA322A">
        <w:rPr>
          <w:rFonts w:ascii="Arial" w:hAnsi="Arial" w:cs="Arial"/>
          <w:sz w:val="22"/>
          <w:szCs w:val="22"/>
        </w:rPr>
        <w:t>YES/NO</w:t>
      </w:r>
      <w:r>
        <w:rPr>
          <w:rFonts w:ascii="Arial" w:hAnsi="Arial" w:cs="Arial"/>
          <w:sz w:val="22"/>
          <w:szCs w:val="22"/>
        </w:rPr>
        <w:t>/MAYBE</w:t>
      </w:r>
    </w:p>
    <w:p w14:paraId="64BBE890" w14:textId="018DBC7C" w:rsidR="00DA322A" w:rsidRDefault="00DA322A" w:rsidP="00DA322A">
      <w:pPr>
        <w:widowControl w:val="0"/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YES</w:t>
      </w:r>
      <w:r w:rsidR="00A97AD7">
        <w:rPr>
          <w:rFonts w:ascii="Arial" w:hAnsi="Arial" w:cs="Arial"/>
          <w:sz w:val="22"/>
          <w:szCs w:val="22"/>
        </w:rPr>
        <w:t>/MAYBE</w:t>
      </w:r>
      <w:r>
        <w:rPr>
          <w:rFonts w:ascii="Arial" w:hAnsi="Arial" w:cs="Arial"/>
          <w:sz w:val="22"/>
          <w:szCs w:val="22"/>
        </w:rPr>
        <w:t>, please describe:</w:t>
      </w:r>
    </w:p>
    <w:p w14:paraId="17D5B5B4" w14:textId="77777777" w:rsidR="00DA322A" w:rsidRDefault="00DA322A" w:rsidP="00DA322A">
      <w:pPr>
        <w:widowControl w:val="0"/>
        <w:tabs>
          <w:tab w:val="left" w:pos="284"/>
          <w:tab w:val="left" w:pos="765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___________________________________________________________________</w:t>
      </w:r>
    </w:p>
    <w:p w14:paraId="7CA8889D" w14:textId="77777777" w:rsidR="00DA322A" w:rsidRDefault="00DA322A" w:rsidP="00DA322A">
      <w:pPr>
        <w:widowControl w:val="0"/>
        <w:tabs>
          <w:tab w:val="left" w:pos="284"/>
          <w:tab w:val="left" w:pos="765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___________________________________________________________________</w:t>
      </w:r>
    </w:p>
    <w:p w14:paraId="688DE126" w14:textId="77777777" w:rsidR="00DA322A" w:rsidRPr="00950F73" w:rsidRDefault="00DA322A" w:rsidP="00DA322A">
      <w:pPr>
        <w:widowControl w:val="0"/>
        <w:tabs>
          <w:tab w:val="left" w:pos="284"/>
          <w:tab w:val="left" w:pos="765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___________________________________________________________________</w:t>
      </w:r>
    </w:p>
    <w:p w14:paraId="26036139" w14:textId="77777777" w:rsidR="00DA322A" w:rsidRDefault="00DA322A" w:rsidP="00DA322A">
      <w:pPr>
        <w:widowControl w:val="0"/>
        <w:ind w:firstLine="284"/>
        <w:jc w:val="both"/>
        <w:rPr>
          <w:rFonts w:ascii="Arial" w:hAnsi="Arial" w:cs="Arial"/>
          <w:sz w:val="22"/>
          <w:szCs w:val="22"/>
        </w:rPr>
      </w:pPr>
    </w:p>
    <w:p w14:paraId="6AB58931" w14:textId="77777777" w:rsidR="00DA322A" w:rsidRPr="00950F73" w:rsidRDefault="00DA322A" w:rsidP="00DA322A">
      <w:pPr>
        <w:widowControl w:val="0"/>
        <w:jc w:val="both"/>
        <w:rPr>
          <w:rFonts w:ascii="Arial" w:hAnsi="Arial" w:cs="Arial"/>
          <w:sz w:val="22"/>
          <w:szCs w:val="22"/>
        </w:rPr>
      </w:pPr>
    </w:p>
    <w:p w14:paraId="515D1390" w14:textId="77777777" w:rsidR="00DA322A" w:rsidRDefault="00DA322A" w:rsidP="00DA322A">
      <w:pPr>
        <w:widowControl w:val="0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 w:rsidRPr="00950F7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Following the incident, i</w:t>
      </w:r>
      <w:r w:rsidRPr="00950F73">
        <w:rPr>
          <w:rFonts w:ascii="Arial" w:hAnsi="Arial" w:cs="Arial"/>
          <w:sz w:val="22"/>
          <w:szCs w:val="22"/>
        </w:rPr>
        <w:t xml:space="preserve">s your child currently taking any medication for pain, sleep </w:t>
      </w:r>
      <w:proofErr w:type="spellStart"/>
      <w:r w:rsidRPr="00950F73">
        <w:rPr>
          <w:rFonts w:ascii="Arial" w:hAnsi="Arial" w:cs="Arial"/>
          <w:sz w:val="22"/>
          <w:szCs w:val="22"/>
        </w:rPr>
        <w:t>etc</w:t>
      </w:r>
      <w:proofErr w:type="spellEnd"/>
      <w:r w:rsidRPr="00950F73">
        <w:rPr>
          <w:rFonts w:ascii="Arial" w:hAnsi="Arial" w:cs="Arial"/>
          <w:sz w:val="22"/>
          <w:szCs w:val="22"/>
        </w:rPr>
        <w:t>?</w:t>
      </w:r>
      <w:r w:rsidRPr="00AF4B60">
        <w:rPr>
          <w:rFonts w:ascii="Arial" w:hAnsi="Arial" w:cs="Arial"/>
          <w:sz w:val="22"/>
          <w:szCs w:val="22"/>
        </w:rPr>
        <w:t xml:space="preserve"> </w:t>
      </w:r>
    </w:p>
    <w:p w14:paraId="7AC45154" w14:textId="77777777" w:rsidR="00DA322A" w:rsidRPr="00950F73" w:rsidRDefault="00DA322A" w:rsidP="00DA322A">
      <w:pPr>
        <w:widowControl w:val="0"/>
        <w:tabs>
          <w:tab w:val="left" w:pos="76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YES/NO</w:t>
      </w:r>
    </w:p>
    <w:p w14:paraId="5870F16F" w14:textId="77777777" w:rsidR="00DA322A" w:rsidRPr="00950F73" w:rsidRDefault="00DA322A" w:rsidP="00DA322A">
      <w:pPr>
        <w:widowControl w:val="0"/>
        <w:ind w:left="284" w:hanging="284"/>
        <w:rPr>
          <w:rFonts w:ascii="Arial" w:hAnsi="Arial" w:cs="Arial"/>
          <w:sz w:val="22"/>
          <w:szCs w:val="22"/>
        </w:rPr>
      </w:pPr>
    </w:p>
    <w:p w14:paraId="7FEB1B24" w14:textId="77777777" w:rsidR="00DA322A" w:rsidRDefault="00DA322A" w:rsidP="00DA322A">
      <w:pPr>
        <w:widowControl w:val="0"/>
        <w:tabs>
          <w:tab w:val="left" w:pos="284"/>
          <w:tab w:val="left" w:pos="765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If YES, please specify what medication and what for:</w:t>
      </w:r>
      <w:r w:rsidRPr="00950F73">
        <w:rPr>
          <w:rFonts w:ascii="Arial" w:hAnsi="Arial" w:cs="Arial"/>
          <w:sz w:val="22"/>
          <w:szCs w:val="22"/>
        </w:rPr>
        <w:t xml:space="preserve"> </w:t>
      </w:r>
    </w:p>
    <w:p w14:paraId="797D42E3" w14:textId="77777777" w:rsidR="00DA322A" w:rsidRDefault="00DA322A" w:rsidP="00DA322A">
      <w:pPr>
        <w:widowControl w:val="0"/>
        <w:tabs>
          <w:tab w:val="left" w:pos="284"/>
          <w:tab w:val="left" w:pos="765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___________________________________________________________________</w:t>
      </w:r>
    </w:p>
    <w:p w14:paraId="557C06C2" w14:textId="77777777" w:rsidR="00DA322A" w:rsidRDefault="00DA322A" w:rsidP="00DA322A">
      <w:pPr>
        <w:widowControl w:val="0"/>
        <w:tabs>
          <w:tab w:val="left" w:pos="284"/>
          <w:tab w:val="left" w:pos="765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___________________________________________________________________</w:t>
      </w:r>
    </w:p>
    <w:p w14:paraId="121C29E7" w14:textId="77777777" w:rsidR="00DA322A" w:rsidRPr="00950F73" w:rsidRDefault="00DA322A" w:rsidP="00DA322A">
      <w:pPr>
        <w:widowControl w:val="0"/>
        <w:tabs>
          <w:tab w:val="left" w:pos="284"/>
          <w:tab w:val="left" w:pos="765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___________________________________________________________________</w:t>
      </w:r>
    </w:p>
    <w:p w14:paraId="5D804C32" w14:textId="77777777" w:rsidR="00DA322A" w:rsidRDefault="00DA322A" w:rsidP="00DA322A">
      <w:pPr>
        <w:widowControl w:val="0"/>
        <w:ind w:left="284"/>
        <w:rPr>
          <w:rFonts w:ascii="Arial" w:hAnsi="Arial" w:cs="Arial"/>
          <w:b/>
          <w:i/>
          <w:sz w:val="22"/>
          <w:szCs w:val="22"/>
        </w:rPr>
      </w:pPr>
    </w:p>
    <w:p w14:paraId="1DF80CBB" w14:textId="77777777" w:rsidR="00DA322A" w:rsidRPr="00950F73" w:rsidRDefault="00DA322A" w:rsidP="00DA322A">
      <w:pPr>
        <w:widowControl w:val="0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500D315B" w14:textId="77777777" w:rsidR="00DA322A" w:rsidRPr="00950F73" w:rsidRDefault="00DA322A" w:rsidP="00DA322A">
      <w:pPr>
        <w:pStyle w:val="Heading1"/>
        <w:rPr>
          <w:i/>
          <w:sz w:val="22"/>
          <w:szCs w:val="22"/>
        </w:rPr>
      </w:pPr>
    </w:p>
    <w:p w14:paraId="252B5E94" w14:textId="77777777" w:rsidR="00DA322A" w:rsidRPr="00950F73" w:rsidRDefault="00DA322A" w:rsidP="00DA322A">
      <w:pPr>
        <w:widowControl w:val="0"/>
        <w:ind w:firstLine="720"/>
        <w:rPr>
          <w:rFonts w:ascii="Arial" w:hAnsi="Arial" w:cs="Arial"/>
          <w:sz w:val="22"/>
          <w:szCs w:val="22"/>
        </w:rPr>
      </w:pPr>
    </w:p>
    <w:p w14:paraId="0BD82A89" w14:textId="77777777" w:rsidR="00DA322A" w:rsidRPr="00950F73" w:rsidRDefault="00DA322A" w:rsidP="00DA322A">
      <w:pPr>
        <w:widowControl w:val="0"/>
        <w:rPr>
          <w:rFonts w:ascii="Arial" w:hAnsi="Arial" w:cs="Arial"/>
          <w:b/>
          <w:i/>
          <w:sz w:val="22"/>
          <w:szCs w:val="22"/>
        </w:rPr>
      </w:pPr>
    </w:p>
    <w:p w14:paraId="7EE48A47" w14:textId="77777777" w:rsidR="00DA322A" w:rsidRPr="00950F73" w:rsidRDefault="00DA322A" w:rsidP="00DA322A">
      <w:pPr>
        <w:rPr>
          <w:rFonts w:ascii="Arial" w:hAnsi="Arial" w:cs="Arial"/>
          <w:sz w:val="22"/>
          <w:szCs w:val="22"/>
        </w:rPr>
      </w:pPr>
    </w:p>
    <w:p w14:paraId="2099D50F" w14:textId="77777777" w:rsidR="00841B63" w:rsidRPr="00DE76AF" w:rsidRDefault="00841B63" w:rsidP="00841B63">
      <w:pPr>
        <w:pStyle w:val="Heading1"/>
        <w:rPr>
          <w:rFonts w:ascii="Calibri" w:hAnsi="Calibri"/>
          <w:b w:val="0"/>
          <w:sz w:val="28"/>
          <w:szCs w:val="28"/>
        </w:rPr>
      </w:pPr>
      <w:r>
        <w:rPr>
          <w:rFonts w:ascii="Calibri" w:hAnsi="Calibri"/>
          <w:b w:val="0"/>
          <w:sz w:val="28"/>
          <w:szCs w:val="28"/>
        </w:rPr>
        <w:lastRenderedPageBreak/>
        <w:t>NB: Following section</w:t>
      </w:r>
      <w:r w:rsidRPr="00DE76AF">
        <w:rPr>
          <w:rFonts w:ascii="Calibri" w:hAnsi="Calibri"/>
          <w:b w:val="0"/>
          <w:sz w:val="28"/>
          <w:szCs w:val="28"/>
        </w:rPr>
        <w:t xml:space="preserve"> </w:t>
      </w:r>
      <w:r w:rsidR="00DA322A">
        <w:rPr>
          <w:rFonts w:ascii="Calibri" w:hAnsi="Calibri"/>
          <w:b w:val="0"/>
          <w:sz w:val="28"/>
          <w:szCs w:val="28"/>
        </w:rPr>
        <w:t>must</w:t>
      </w:r>
      <w:r w:rsidRPr="00DE76AF">
        <w:rPr>
          <w:rFonts w:ascii="Calibri" w:hAnsi="Calibri"/>
          <w:b w:val="0"/>
          <w:sz w:val="28"/>
          <w:szCs w:val="28"/>
        </w:rPr>
        <w:t xml:space="preserve"> be audio or video </w:t>
      </w:r>
      <w:r>
        <w:rPr>
          <w:rFonts w:ascii="Calibri" w:hAnsi="Calibri"/>
          <w:b w:val="0"/>
          <w:sz w:val="28"/>
          <w:szCs w:val="28"/>
        </w:rPr>
        <w:t>recorded</w:t>
      </w:r>
    </w:p>
    <w:p w14:paraId="488F5F50" w14:textId="77777777" w:rsidR="00841B63" w:rsidRDefault="00841B63" w:rsidP="00841B63">
      <w:pPr>
        <w:pStyle w:val="Heading1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Psychological History</w:t>
      </w:r>
    </w:p>
    <w:p w14:paraId="3F48691D" w14:textId="77777777" w:rsidR="00841B63" w:rsidRDefault="00841B63" w:rsidP="00841B63">
      <w:pPr>
        <w:rPr>
          <w:rFonts w:ascii="Calibri" w:hAnsi="Calibri" w:cs="Arial"/>
        </w:rPr>
      </w:pPr>
    </w:p>
    <w:p w14:paraId="57F54A56" w14:textId="77777777" w:rsidR="00841B63" w:rsidRDefault="00841B63" w:rsidP="00841B63">
      <w:pPr>
        <w:widowControl w:val="0"/>
        <w:jc w:val="both"/>
        <w:rPr>
          <w:rFonts w:ascii="Calibri" w:hAnsi="Calibri"/>
        </w:rPr>
      </w:pPr>
      <w:r>
        <w:rPr>
          <w:rFonts w:ascii="Calibri" w:hAnsi="Calibri"/>
        </w:rPr>
        <w:t>1a. Before the trauma, have you had concerns for your child’s emotional well-being (e.g., anxiety, depression or emotional problems)?</w:t>
      </w:r>
    </w:p>
    <w:p w14:paraId="7831A60C" w14:textId="77777777" w:rsidR="00841B63" w:rsidRDefault="00841B63" w:rsidP="00841B63">
      <w:pPr>
        <w:widowControl w:val="0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0 = No </w:t>
      </w:r>
    </w:p>
    <w:p w14:paraId="23BC0E47" w14:textId="77777777" w:rsidR="00841B63" w:rsidRDefault="00841B63" w:rsidP="00841B63">
      <w:pPr>
        <w:widowControl w:val="0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1 = Yes </w:t>
      </w:r>
    </w:p>
    <w:p w14:paraId="007C6D46" w14:textId="77777777" w:rsidR="00841B63" w:rsidRDefault="00841B63" w:rsidP="00841B63">
      <w:pPr>
        <w:widowControl w:val="0"/>
        <w:jc w:val="both"/>
        <w:rPr>
          <w:rFonts w:ascii="Calibri" w:hAnsi="Calibri"/>
        </w:rPr>
      </w:pPr>
    </w:p>
    <w:p w14:paraId="4078C1BD" w14:textId="77777777" w:rsidR="00841B63" w:rsidRDefault="00841B63" w:rsidP="00841B63">
      <w:pPr>
        <w:widowControl w:val="0"/>
        <w:jc w:val="both"/>
        <w:rPr>
          <w:rFonts w:ascii="Calibri" w:hAnsi="Calibri"/>
        </w:rPr>
      </w:pPr>
      <w:r>
        <w:rPr>
          <w:rFonts w:ascii="Calibri" w:hAnsi="Calibri"/>
        </w:rPr>
        <w:t>(Specify: _____________________________________________________)</w:t>
      </w:r>
    </w:p>
    <w:p w14:paraId="73AD490C" w14:textId="77777777" w:rsidR="00841B63" w:rsidRDefault="00841B63" w:rsidP="00841B63">
      <w:pPr>
        <w:widowControl w:val="0"/>
        <w:jc w:val="both"/>
        <w:rPr>
          <w:rFonts w:ascii="Calibri" w:hAnsi="Calibri"/>
        </w:rPr>
      </w:pPr>
    </w:p>
    <w:p w14:paraId="59D85169" w14:textId="77777777" w:rsidR="00841B63" w:rsidRDefault="00841B63" w:rsidP="00841B63">
      <w:pPr>
        <w:pStyle w:val="BodyText2"/>
        <w:rPr>
          <w:rFonts w:ascii="Calibri" w:hAnsi="Calibri"/>
          <w:szCs w:val="24"/>
        </w:rPr>
      </w:pPr>
    </w:p>
    <w:p w14:paraId="5AB81351" w14:textId="77777777" w:rsidR="00841B63" w:rsidRDefault="00841B63" w:rsidP="00841B63">
      <w:pPr>
        <w:widowControl w:val="0"/>
        <w:jc w:val="both"/>
        <w:rPr>
          <w:rFonts w:ascii="Calibri" w:hAnsi="Calibri"/>
        </w:rPr>
      </w:pPr>
      <w:r>
        <w:rPr>
          <w:rFonts w:ascii="Calibri" w:hAnsi="Calibri"/>
        </w:rPr>
        <w:t>1b) (</w:t>
      </w:r>
      <w:r>
        <w:rPr>
          <w:rFonts w:ascii="Calibri" w:hAnsi="Calibri"/>
          <w:i/>
        </w:rPr>
        <w:t>If answers yes to 1a</w:t>
      </w:r>
      <w:r>
        <w:rPr>
          <w:rFonts w:ascii="Calibri" w:hAnsi="Calibri"/>
        </w:rPr>
        <w:t xml:space="preserve">), before the trauma, did your child receive any counseling to address concern’s for his/her emotional well-being (e.g., anxiety, depression or emotional problems) from a psychiatrist, psychologist or a GP? </w:t>
      </w:r>
    </w:p>
    <w:p w14:paraId="62C9F306" w14:textId="77777777" w:rsidR="00841B63" w:rsidRDefault="00841B63" w:rsidP="00841B63">
      <w:pPr>
        <w:widowControl w:val="0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0 = No</w:t>
      </w:r>
    </w:p>
    <w:p w14:paraId="787D1CE5" w14:textId="77777777" w:rsidR="00841B63" w:rsidRDefault="00841B63" w:rsidP="00841B63">
      <w:pPr>
        <w:widowControl w:val="0"/>
        <w:rPr>
          <w:rFonts w:ascii="Calibri" w:hAnsi="Calibri"/>
        </w:rPr>
      </w:pPr>
      <w:r>
        <w:rPr>
          <w:rFonts w:ascii="Calibri" w:hAnsi="Calibri"/>
        </w:rPr>
        <w:tab/>
        <w:t>1 = Yes (list all____________________________________________________)</w:t>
      </w:r>
    </w:p>
    <w:p w14:paraId="72CA76B9" w14:textId="77777777" w:rsidR="00841B63" w:rsidRDefault="00841B63" w:rsidP="00841B63">
      <w:pPr>
        <w:widowControl w:val="0"/>
        <w:jc w:val="both"/>
        <w:rPr>
          <w:rFonts w:ascii="Calibri" w:hAnsi="Calibri"/>
        </w:rPr>
      </w:pPr>
      <w:r>
        <w:rPr>
          <w:rFonts w:ascii="Calibri" w:hAnsi="Calibri"/>
        </w:rPr>
        <w:tab/>
        <w:t>2 = N/A</w:t>
      </w:r>
    </w:p>
    <w:p w14:paraId="5C398906" w14:textId="77777777" w:rsidR="00841B63" w:rsidRDefault="00841B63" w:rsidP="00841B63">
      <w:pPr>
        <w:widowControl w:val="0"/>
        <w:jc w:val="both"/>
        <w:rPr>
          <w:rFonts w:ascii="Calibri" w:hAnsi="Calibri"/>
        </w:rPr>
      </w:pPr>
    </w:p>
    <w:p w14:paraId="264A81B9" w14:textId="77777777" w:rsidR="00841B63" w:rsidRDefault="00841B63" w:rsidP="00841B63">
      <w:pPr>
        <w:widowControl w:val="0"/>
        <w:jc w:val="both"/>
        <w:rPr>
          <w:rFonts w:ascii="Calibri" w:hAnsi="Calibri"/>
        </w:rPr>
      </w:pPr>
      <w:r>
        <w:rPr>
          <w:rFonts w:ascii="Calibri" w:hAnsi="Calibri"/>
        </w:rPr>
        <w:t>1c) (</w:t>
      </w:r>
      <w:r>
        <w:rPr>
          <w:rFonts w:ascii="Calibri" w:hAnsi="Calibri"/>
          <w:i/>
        </w:rPr>
        <w:t>If answers yes to 1b</w:t>
      </w:r>
      <w:r>
        <w:rPr>
          <w:rFonts w:ascii="Calibri" w:hAnsi="Calibri"/>
        </w:rPr>
        <w:t xml:space="preserve">) If </w:t>
      </w:r>
      <w:r>
        <w:rPr>
          <w:rFonts w:ascii="Calibri" w:hAnsi="Calibri"/>
          <w:i/>
        </w:rPr>
        <w:t>so</w:t>
      </w:r>
      <w:r>
        <w:rPr>
          <w:rFonts w:ascii="Calibri" w:hAnsi="Calibri"/>
        </w:rPr>
        <w:t>, please specify how many counseling sessions were received?</w:t>
      </w:r>
    </w:p>
    <w:p w14:paraId="135F682E" w14:textId="77777777" w:rsidR="00841B63" w:rsidRDefault="00841B63" w:rsidP="00841B63">
      <w:pPr>
        <w:widowControl w:val="0"/>
        <w:jc w:val="both"/>
        <w:rPr>
          <w:rFonts w:ascii="Calibri" w:hAnsi="Calibr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82"/>
        <w:gridCol w:w="4382"/>
      </w:tblGrid>
      <w:tr w:rsidR="00841B63" w14:paraId="46DB46C0" w14:textId="77777777" w:rsidTr="009224EA">
        <w:trPr>
          <w:trHeight w:val="340"/>
        </w:trPr>
        <w:tc>
          <w:tcPr>
            <w:tcW w:w="4981" w:type="dxa"/>
          </w:tcPr>
          <w:p w14:paraId="4E2C7B9C" w14:textId="77777777" w:rsidR="00841B63" w:rsidRDefault="00841B63" w:rsidP="009224EA">
            <w:pPr>
              <w:widowControl w:val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= one session</w:t>
            </w:r>
          </w:p>
          <w:p w14:paraId="1B8EF3C7" w14:textId="77777777" w:rsidR="00841B63" w:rsidRDefault="00841B63" w:rsidP="009224EA">
            <w:pPr>
              <w:widowControl w:val="0"/>
              <w:jc w:val="both"/>
              <w:rPr>
                <w:rFonts w:ascii="Calibri" w:hAnsi="Calibri"/>
              </w:rPr>
            </w:pPr>
          </w:p>
        </w:tc>
        <w:tc>
          <w:tcPr>
            <w:tcW w:w="4982" w:type="dxa"/>
            <w:hideMark/>
          </w:tcPr>
          <w:p w14:paraId="562AE68B" w14:textId="77777777" w:rsidR="00841B63" w:rsidRDefault="00841B63" w:rsidP="009224EA">
            <w:pPr>
              <w:widowControl w:val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= five to ten sessions</w:t>
            </w:r>
          </w:p>
        </w:tc>
      </w:tr>
      <w:tr w:rsidR="00841B63" w14:paraId="0DAC1B34" w14:textId="77777777" w:rsidTr="009224EA">
        <w:trPr>
          <w:trHeight w:val="340"/>
        </w:trPr>
        <w:tc>
          <w:tcPr>
            <w:tcW w:w="4981" w:type="dxa"/>
          </w:tcPr>
          <w:p w14:paraId="65360EF0" w14:textId="77777777" w:rsidR="00841B63" w:rsidRDefault="00841B63" w:rsidP="009224EA">
            <w:pPr>
              <w:widowControl w:val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= one to five sessions</w:t>
            </w:r>
          </w:p>
          <w:p w14:paraId="65E7E933" w14:textId="77777777" w:rsidR="00841B63" w:rsidRDefault="00841B63" w:rsidP="009224EA">
            <w:pPr>
              <w:widowControl w:val="0"/>
              <w:jc w:val="both"/>
              <w:rPr>
                <w:rFonts w:ascii="Calibri" w:hAnsi="Calibri"/>
              </w:rPr>
            </w:pPr>
          </w:p>
        </w:tc>
        <w:tc>
          <w:tcPr>
            <w:tcW w:w="4982" w:type="dxa"/>
            <w:hideMark/>
          </w:tcPr>
          <w:p w14:paraId="0CEA2578" w14:textId="77777777" w:rsidR="00841B63" w:rsidRDefault="00841B63" w:rsidP="009224EA">
            <w:pPr>
              <w:widowControl w:val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 = greater than ten sessions</w:t>
            </w:r>
          </w:p>
        </w:tc>
      </w:tr>
    </w:tbl>
    <w:p w14:paraId="1E9C4C9F" w14:textId="77777777" w:rsidR="00841B63" w:rsidRDefault="00841B63" w:rsidP="00841B63">
      <w:pPr>
        <w:widowControl w:val="0"/>
        <w:jc w:val="both"/>
        <w:rPr>
          <w:rFonts w:ascii="Calibri" w:hAnsi="Calibri"/>
        </w:rPr>
      </w:pPr>
    </w:p>
    <w:p w14:paraId="6D34221C" w14:textId="77777777" w:rsidR="00841B63" w:rsidRDefault="00841B63" w:rsidP="00841B63">
      <w:pPr>
        <w:pStyle w:val="BodyText2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1d) (</w:t>
      </w:r>
      <w:r>
        <w:rPr>
          <w:rFonts w:ascii="Calibri" w:hAnsi="Calibri"/>
          <w:i/>
          <w:szCs w:val="24"/>
        </w:rPr>
        <w:t>If answers yes to 1a</w:t>
      </w:r>
      <w:r>
        <w:rPr>
          <w:rFonts w:ascii="Calibri" w:hAnsi="Calibri"/>
          <w:szCs w:val="24"/>
        </w:rPr>
        <w:t>) Before the trauma, did your child ever receive any medication for anxiety, depression, emotional problems or family problems?</w:t>
      </w:r>
    </w:p>
    <w:p w14:paraId="040D8EC7" w14:textId="77777777" w:rsidR="00841B63" w:rsidRDefault="00841B63" w:rsidP="00841B63">
      <w:pPr>
        <w:widowControl w:val="0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0 = No</w:t>
      </w:r>
    </w:p>
    <w:p w14:paraId="172B0C7C" w14:textId="77777777" w:rsidR="00841B63" w:rsidRDefault="00841B63" w:rsidP="00841B63">
      <w:pPr>
        <w:widowControl w:val="0"/>
        <w:rPr>
          <w:rFonts w:ascii="Calibri" w:hAnsi="Calibri"/>
        </w:rPr>
      </w:pPr>
      <w:r>
        <w:rPr>
          <w:rFonts w:ascii="Calibri" w:hAnsi="Calibri"/>
        </w:rPr>
        <w:tab/>
        <w:t>1 = Yes (list all___________________________________________________)</w:t>
      </w:r>
    </w:p>
    <w:p w14:paraId="698AC09E" w14:textId="77777777" w:rsidR="00841B63" w:rsidRDefault="00841B63" w:rsidP="00841B63">
      <w:pPr>
        <w:widowControl w:val="0"/>
        <w:jc w:val="both"/>
        <w:rPr>
          <w:rFonts w:ascii="Calibri" w:hAnsi="Calibri"/>
        </w:rPr>
      </w:pPr>
      <w:r>
        <w:rPr>
          <w:rFonts w:ascii="Calibri" w:hAnsi="Calibri"/>
        </w:rPr>
        <w:tab/>
        <w:t>2 = N/A</w:t>
      </w:r>
    </w:p>
    <w:p w14:paraId="0B0C69DC" w14:textId="77777777" w:rsidR="00841B63" w:rsidRDefault="00841B63" w:rsidP="00841B63">
      <w:pPr>
        <w:pStyle w:val="Heading1"/>
        <w:rPr>
          <w:rFonts w:ascii="Calibri" w:hAnsi="Calibri"/>
          <w:i/>
          <w:szCs w:val="24"/>
        </w:rPr>
      </w:pPr>
    </w:p>
    <w:p w14:paraId="7645C515" w14:textId="77777777" w:rsidR="00841B63" w:rsidRDefault="00841B63" w:rsidP="00841B63">
      <w:pPr>
        <w:pStyle w:val="Heading1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Psychological Problems since the trauma</w:t>
      </w:r>
    </w:p>
    <w:p w14:paraId="6DA69E41" w14:textId="77777777" w:rsidR="00841B63" w:rsidRDefault="00841B63" w:rsidP="00841B63">
      <w:pPr>
        <w:widowControl w:val="0"/>
        <w:rPr>
          <w:rFonts w:ascii="Calibri" w:hAnsi="Calibri"/>
        </w:rPr>
      </w:pPr>
    </w:p>
    <w:p w14:paraId="2C12058C" w14:textId="77777777" w:rsidR="00841B63" w:rsidRDefault="00841B63" w:rsidP="00841B63">
      <w:pPr>
        <w:widowControl w:val="0"/>
        <w:jc w:val="both"/>
        <w:rPr>
          <w:rFonts w:ascii="Calibri" w:eastAsia="Times" w:hAnsi="Calibri"/>
        </w:rPr>
      </w:pPr>
      <w:r>
        <w:rPr>
          <w:rFonts w:ascii="Calibri" w:hAnsi="Calibri"/>
        </w:rPr>
        <w:t>2a) Have you had any concerns about your child’s emotional wellbeing since the trauma?</w:t>
      </w:r>
    </w:p>
    <w:p w14:paraId="4A6B8EEB" w14:textId="77777777" w:rsidR="00841B63" w:rsidRDefault="00841B63" w:rsidP="00841B63">
      <w:pPr>
        <w:widowControl w:val="0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0 = No </w:t>
      </w:r>
    </w:p>
    <w:p w14:paraId="1B56BD04" w14:textId="77777777" w:rsidR="00841B63" w:rsidRDefault="00841B63" w:rsidP="00841B63">
      <w:pPr>
        <w:widowControl w:val="0"/>
        <w:rPr>
          <w:rFonts w:ascii="Calibri" w:hAnsi="Calibri"/>
        </w:rPr>
      </w:pPr>
      <w:r>
        <w:rPr>
          <w:rFonts w:ascii="Calibri" w:hAnsi="Calibri"/>
        </w:rPr>
        <w:tab/>
        <w:t>1 = Yes (Specify: ___________________________________________________)</w:t>
      </w:r>
    </w:p>
    <w:p w14:paraId="699E0EA7" w14:textId="77777777" w:rsidR="00841B63" w:rsidRDefault="00841B63" w:rsidP="00841B63">
      <w:pPr>
        <w:widowControl w:val="0"/>
        <w:jc w:val="both"/>
        <w:rPr>
          <w:rFonts w:ascii="Calibri" w:hAnsi="Calibri"/>
        </w:rPr>
      </w:pPr>
    </w:p>
    <w:p w14:paraId="6FA51274" w14:textId="77777777" w:rsidR="00841B63" w:rsidRDefault="00841B63" w:rsidP="00841B63">
      <w:pPr>
        <w:widowControl w:val="0"/>
        <w:jc w:val="both"/>
        <w:rPr>
          <w:rFonts w:ascii="Calibri" w:hAnsi="Calibri"/>
        </w:rPr>
      </w:pPr>
    </w:p>
    <w:p w14:paraId="2AC1DAA9" w14:textId="77777777" w:rsidR="00841B63" w:rsidRDefault="00841B63" w:rsidP="00841B63">
      <w:pPr>
        <w:widowControl w:val="0"/>
        <w:jc w:val="both"/>
        <w:rPr>
          <w:rFonts w:ascii="Calibri" w:hAnsi="Calibri"/>
        </w:rPr>
      </w:pPr>
      <w:r>
        <w:rPr>
          <w:rFonts w:ascii="Calibri" w:hAnsi="Calibri"/>
        </w:rPr>
        <w:t>2b) (</w:t>
      </w:r>
      <w:r>
        <w:rPr>
          <w:rFonts w:ascii="Calibri" w:hAnsi="Calibri"/>
          <w:i/>
        </w:rPr>
        <w:t>If answers yes to 23a</w:t>
      </w:r>
      <w:r>
        <w:rPr>
          <w:rFonts w:ascii="Calibri" w:hAnsi="Calibri"/>
        </w:rPr>
        <w:t xml:space="preserve">) Since the trauma, has your child received any treatment, therapy or counselling for anxiety, depression, emotional or family problems either from a psychiatrist, psychologist or a GP? </w:t>
      </w:r>
    </w:p>
    <w:p w14:paraId="69EE5C3C" w14:textId="77777777" w:rsidR="00841B63" w:rsidRDefault="00841B63" w:rsidP="00841B63">
      <w:pPr>
        <w:widowControl w:val="0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0 = No </w:t>
      </w:r>
    </w:p>
    <w:p w14:paraId="785557A3" w14:textId="77777777" w:rsidR="00841B63" w:rsidRDefault="00841B63" w:rsidP="00841B63">
      <w:pPr>
        <w:widowControl w:val="0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1 = Yes </w:t>
      </w:r>
    </w:p>
    <w:p w14:paraId="7D10135A" w14:textId="77777777" w:rsidR="00841B63" w:rsidRDefault="00841B63" w:rsidP="00841B63">
      <w:pPr>
        <w:widowControl w:val="0"/>
        <w:jc w:val="both"/>
        <w:rPr>
          <w:rFonts w:ascii="Calibri" w:hAnsi="Calibri"/>
        </w:rPr>
      </w:pPr>
      <w:r>
        <w:rPr>
          <w:rFonts w:ascii="Calibri" w:hAnsi="Calibri"/>
        </w:rPr>
        <w:tab/>
        <w:t>2 = N/A</w:t>
      </w:r>
    </w:p>
    <w:p w14:paraId="6CC36FBC" w14:textId="77777777" w:rsidR="00841B63" w:rsidRDefault="00841B63" w:rsidP="00841B63">
      <w:pPr>
        <w:widowControl w:val="0"/>
        <w:jc w:val="both"/>
        <w:rPr>
          <w:rFonts w:ascii="Calibri" w:hAnsi="Calibri"/>
        </w:rPr>
      </w:pPr>
    </w:p>
    <w:p w14:paraId="20A26BDF" w14:textId="77777777" w:rsidR="00841B63" w:rsidRDefault="00841B63" w:rsidP="00841B63">
      <w:pPr>
        <w:widowControl w:val="0"/>
        <w:jc w:val="both"/>
        <w:rPr>
          <w:rFonts w:ascii="Calibri" w:hAnsi="Calibri"/>
        </w:rPr>
      </w:pPr>
      <w:r>
        <w:rPr>
          <w:rFonts w:ascii="Calibri" w:hAnsi="Calibri"/>
        </w:rPr>
        <w:t xml:space="preserve">2c) </w:t>
      </w:r>
      <w:r>
        <w:rPr>
          <w:rFonts w:ascii="Calibri" w:hAnsi="Calibri"/>
          <w:i/>
        </w:rPr>
        <w:t xml:space="preserve">(If answers yes to 2b) </w:t>
      </w:r>
      <w:r>
        <w:rPr>
          <w:rFonts w:ascii="Calibri" w:hAnsi="Calibri"/>
        </w:rPr>
        <w:t>If so, please specify how many counseling sessions have been received?</w:t>
      </w:r>
    </w:p>
    <w:p w14:paraId="12110522" w14:textId="77777777" w:rsidR="00841B63" w:rsidRDefault="00841B63" w:rsidP="00841B63">
      <w:pPr>
        <w:widowControl w:val="0"/>
        <w:jc w:val="both"/>
        <w:rPr>
          <w:rFonts w:ascii="Calibri" w:hAnsi="Calibr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82"/>
        <w:gridCol w:w="4382"/>
      </w:tblGrid>
      <w:tr w:rsidR="00841B63" w14:paraId="00665C64" w14:textId="77777777" w:rsidTr="009224EA">
        <w:tc>
          <w:tcPr>
            <w:tcW w:w="4981" w:type="dxa"/>
          </w:tcPr>
          <w:p w14:paraId="31FEA8E4" w14:textId="77777777" w:rsidR="00841B63" w:rsidRDefault="00841B63" w:rsidP="009224EA">
            <w:pPr>
              <w:widowControl w:val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= one session</w:t>
            </w:r>
          </w:p>
          <w:p w14:paraId="11A20DDF" w14:textId="77777777" w:rsidR="00841B63" w:rsidRDefault="00841B63" w:rsidP="009224EA">
            <w:pPr>
              <w:widowControl w:val="0"/>
              <w:jc w:val="both"/>
              <w:rPr>
                <w:rFonts w:ascii="Calibri" w:hAnsi="Calibri"/>
              </w:rPr>
            </w:pPr>
          </w:p>
        </w:tc>
        <w:tc>
          <w:tcPr>
            <w:tcW w:w="4982" w:type="dxa"/>
            <w:hideMark/>
          </w:tcPr>
          <w:p w14:paraId="10FACBBA" w14:textId="77777777" w:rsidR="00841B63" w:rsidRDefault="00841B63" w:rsidP="009224EA">
            <w:pPr>
              <w:widowControl w:val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= five to ten sessions</w:t>
            </w:r>
          </w:p>
        </w:tc>
      </w:tr>
      <w:tr w:rsidR="00841B63" w14:paraId="1B3EFE75" w14:textId="77777777" w:rsidTr="009224EA">
        <w:tc>
          <w:tcPr>
            <w:tcW w:w="4981" w:type="dxa"/>
          </w:tcPr>
          <w:p w14:paraId="71F3162E" w14:textId="77777777" w:rsidR="00841B63" w:rsidRDefault="00841B63" w:rsidP="009224EA">
            <w:pPr>
              <w:widowControl w:val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= one to five sessions</w:t>
            </w:r>
          </w:p>
          <w:p w14:paraId="15A6E936" w14:textId="77777777" w:rsidR="00841B63" w:rsidRDefault="00841B63" w:rsidP="009224EA">
            <w:pPr>
              <w:widowControl w:val="0"/>
              <w:jc w:val="both"/>
              <w:rPr>
                <w:rFonts w:ascii="Calibri" w:hAnsi="Calibri"/>
              </w:rPr>
            </w:pPr>
          </w:p>
        </w:tc>
        <w:tc>
          <w:tcPr>
            <w:tcW w:w="4982" w:type="dxa"/>
            <w:hideMark/>
          </w:tcPr>
          <w:p w14:paraId="3F4D8047" w14:textId="77777777" w:rsidR="00841B63" w:rsidRDefault="00841B63" w:rsidP="009224EA">
            <w:pPr>
              <w:widowControl w:val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 = greater than ten sessions</w:t>
            </w:r>
          </w:p>
        </w:tc>
      </w:tr>
    </w:tbl>
    <w:p w14:paraId="5AB4A019" w14:textId="77777777" w:rsidR="00841B63" w:rsidRDefault="00841B63" w:rsidP="00841B63">
      <w:pPr>
        <w:widowControl w:val="0"/>
        <w:jc w:val="both"/>
        <w:rPr>
          <w:rFonts w:ascii="Calibri" w:hAnsi="Calibri"/>
        </w:rPr>
      </w:pPr>
    </w:p>
    <w:p w14:paraId="5E6ED7DD" w14:textId="77777777" w:rsidR="00841B63" w:rsidRDefault="00841B63" w:rsidP="00841B63">
      <w:pPr>
        <w:pStyle w:val="BodyText2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2d) (</w:t>
      </w:r>
      <w:r>
        <w:rPr>
          <w:rFonts w:ascii="Calibri" w:hAnsi="Calibri"/>
          <w:i/>
          <w:szCs w:val="24"/>
        </w:rPr>
        <w:t>If answers yes to 2a</w:t>
      </w:r>
      <w:r>
        <w:rPr>
          <w:rFonts w:ascii="Calibri" w:hAnsi="Calibri"/>
          <w:szCs w:val="24"/>
        </w:rPr>
        <w:t>) Since the (most recent) trauma, has your child received medication for anxiety, depression, emotional or family problems?</w:t>
      </w:r>
    </w:p>
    <w:p w14:paraId="5D5C31FE" w14:textId="77777777" w:rsidR="00841B63" w:rsidRDefault="00841B63" w:rsidP="00841B63">
      <w:pPr>
        <w:widowControl w:val="0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0 = No</w:t>
      </w:r>
    </w:p>
    <w:p w14:paraId="34F6CF04" w14:textId="77777777" w:rsidR="00841B63" w:rsidRPr="001C0959" w:rsidRDefault="00841B63" w:rsidP="00841B63">
      <w:pPr>
        <w:widowControl w:val="0"/>
        <w:rPr>
          <w:rFonts w:ascii="Calibri" w:hAnsi="Calibri"/>
        </w:rPr>
      </w:pPr>
      <w:r>
        <w:rPr>
          <w:rFonts w:ascii="Calibri" w:hAnsi="Calibri"/>
        </w:rPr>
        <w:tab/>
        <w:t xml:space="preserve">1 = </w:t>
      </w:r>
      <w:r w:rsidRPr="001C0959">
        <w:rPr>
          <w:rFonts w:ascii="Calibri" w:hAnsi="Calibri"/>
        </w:rPr>
        <w:t>Yes (list all ____________________________________________________)</w:t>
      </w:r>
    </w:p>
    <w:p w14:paraId="7B709BF3" w14:textId="77777777" w:rsidR="00841B63" w:rsidRPr="001C0959" w:rsidRDefault="00841B63" w:rsidP="00841B63">
      <w:pPr>
        <w:widowControl w:val="0"/>
        <w:jc w:val="both"/>
        <w:rPr>
          <w:rFonts w:ascii="Calibri" w:hAnsi="Calibri"/>
        </w:rPr>
      </w:pPr>
      <w:r w:rsidRPr="001C0959">
        <w:rPr>
          <w:rFonts w:ascii="Calibri" w:hAnsi="Calibri"/>
        </w:rPr>
        <w:tab/>
        <w:t>2 = N/A</w:t>
      </w:r>
    </w:p>
    <w:p w14:paraId="2A1BAEC4" w14:textId="77777777" w:rsidR="00841B63" w:rsidRPr="001C0959" w:rsidRDefault="00841B63" w:rsidP="00841B63">
      <w:pPr>
        <w:widowControl w:val="0"/>
        <w:jc w:val="both"/>
        <w:rPr>
          <w:rFonts w:ascii="Calibri" w:hAnsi="Calibri"/>
        </w:rPr>
      </w:pPr>
    </w:p>
    <w:p w14:paraId="030C67DA" w14:textId="77777777" w:rsidR="00841B63" w:rsidRPr="001C0959" w:rsidRDefault="00841B63" w:rsidP="00841B63">
      <w:pPr>
        <w:widowControl w:val="0"/>
        <w:jc w:val="both"/>
        <w:rPr>
          <w:rFonts w:ascii="Calibri" w:hAnsi="Calibri"/>
        </w:rPr>
      </w:pPr>
    </w:p>
    <w:p w14:paraId="6560FA5E" w14:textId="42743F85" w:rsidR="008E1017" w:rsidRPr="001C0959" w:rsidRDefault="008E1017" w:rsidP="00841B63">
      <w:pPr>
        <w:widowControl w:val="0"/>
        <w:jc w:val="both"/>
        <w:rPr>
          <w:rFonts w:ascii="Calibri" w:hAnsi="Calibri"/>
        </w:rPr>
      </w:pPr>
      <w:r w:rsidRPr="001C0959">
        <w:rPr>
          <w:rFonts w:ascii="Calibri" w:hAnsi="Calibri"/>
        </w:rPr>
        <w:t xml:space="preserve">3) We’re now interested in asking you about whether your child has needed any other support from you regarding how they have been feeling since the event? </w:t>
      </w:r>
    </w:p>
    <w:p w14:paraId="00B599C7" w14:textId="77777777" w:rsidR="008E1017" w:rsidRPr="001C0959" w:rsidRDefault="008E1017" w:rsidP="00841B63">
      <w:pPr>
        <w:widowControl w:val="0"/>
        <w:jc w:val="both"/>
        <w:rPr>
          <w:rFonts w:ascii="Calibri" w:hAnsi="Calibri"/>
        </w:rPr>
      </w:pPr>
    </w:p>
    <w:tbl>
      <w:tblPr>
        <w:tblStyle w:val="TableGrid"/>
        <w:tblW w:w="10456" w:type="dxa"/>
        <w:tblInd w:w="-1067" w:type="dxa"/>
        <w:tblLayout w:type="fixed"/>
        <w:tblLook w:val="04A0" w:firstRow="1" w:lastRow="0" w:firstColumn="1" w:lastColumn="0" w:noHBand="0" w:noVBand="1"/>
      </w:tblPr>
      <w:tblGrid>
        <w:gridCol w:w="447"/>
        <w:gridCol w:w="5264"/>
        <w:gridCol w:w="1134"/>
        <w:gridCol w:w="426"/>
        <w:gridCol w:w="992"/>
        <w:gridCol w:w="425"/>
        <w:gridCol w:w="425"/>
        <w:gridCol w:w="1343"/>
      </w:tblGrid>
      <w:tr w:rsidR="008E1017" w:rsidRPr="001C0959" w14:paraId="3DFA48B8" w14:textId="77777777" w:rsidTr="008E1017">
        <w:trPr>
          <w:cantSplit/>
          <w:trHeight w:val="741"/>
        </w:trPr>
        <w:tc>
          <w:tcPr>
            <w:tcW w:w="4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5BDA811" w14:textId="77777777" w:rsidR="008E1017" w:rsidRPr="001C0959" w:rsidRDefault="008E1017" w:rsidP="008E10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7E5985A" w14:textId="77777777" w:rsidR="008E1017" w:rsidRPr="001C0959" w:rsidRDefault="008E1017" w:rsidP="008E10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E12780F" w14:textId="77777777" w:rsidR="008E1017" w:rsidRPr="001C0959" w:rsidRDefault="008E1017" w:rsidP="008E101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1C0959">
              <w:rPr>
                <w:rFonts w:ascii="Arial" w:hAnsi="Arial" w:cs="Arial"/>
                <w:i/>
                <w:sz w:val="22"/>
                <w:szCs w:val="22"/>
              </w:rPr>
              <w:t>Not at all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594963C" w14:textId="77777777" w:rsidR="008E1017" w:rsidRPr="001C0959" w:rsidRDefault="008E1017" w:rsidP="008E101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1C0959">
              <w:rPr>
                <w:rFonts w:ascii="Arial" w:hAnsi="Arial" w:cs="Arial"/>
                <w:i/>
                <w:sz w:val="22"/>
                <w:szCs w:val="22"/>
              </w:rPr>
              <w:t>Sometimes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054843D" w14:textId="77777777" w:rsidR="008E1017" w:rsidRPr="001C0959" w:rsidRDefault="008E1017" w:rsidP="008E101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1C0959">
              <w:rPr>
                <w:rFonts w:ascii="Arial" w:hAnsi="Arial" w:cs="Arial"/>
                <w:i/>
                <w:sz w:val="22"/>
                <w:szCs w:val="22"/>
              </w:rPr>
              <w:t>Often</w:t>
            </w:r>
          </w:p>
        </w:tc>
        <w:tc>
          <w:tcPr>
            <w:tcW w:w="13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5620F86" w14:textId="77777777" w:rsidR="008E1017" w:rsidRPr="001C0959" w:rsidRDefault="008E1017" w:rsidP="008E101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1C0959">
              <w:rPr>
                <w:rFonts w:ascii="Arial" w:hAnsi="Arial" w:cs="Arial"/>
                <w:i/>
                <w:sz w:val="22"/>
                <w:szCs w:val="22"/>
              </w:rPr>
              <w:t>A lot  /      Very much</w:t>
            </w:r>
          </w:p>
        </w:tc>
      </w:tr>
      <w:tr w:rsidR="008E1017" w:rsidRPr="001C0959" w14:paraId="14FF7B43" w14:textId="77777777" w:rsidTr="008E1017">
        <w:tc>
          <w:tcPr>
            <w:tcW w:w="447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45C487CC" w14:textId="77777777" w:rsidR="008E1017" w:rsidRPr="001C0959" w:rsidRDefault="008E1017" w:rsidP="008E1017">
            <w:pPr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5264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01345816" w14:textId="1FDC0AA3" w:rsidR="008E1017" w:rsidRPr="001C0959" w:rsidRDefault="008E1017" w:rsidP="008E1017">
            <w:pPr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 xml:space="preserve">Do you feel that your child has needed any more emotional support than usual?   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5023F824" w14:textId="07D5FA30" w:rsidR="008E1017" w:rsidRPr="001C0959" w:rsidRDefault="008E1017" w:rsidP="008E10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[ 0 ]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0EF3671B" w14:textId="0A98CEE9" w:rsidR="008E1017" w:rsidRPr="001C0959" w:rsidRDefault="008E1017" w:rsidP="008E10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[ 1 ]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2AC73693" w14:textId="5FC227DD" w:rsidR="008E1017" w:rsidRPr="001C0959" w:rsidRDefault="008E1017" w:rsidP="008E10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[ 2 ]</w:t>
            </w:r>
          </w:p>
        </w:tc>
        <w:tc>
          <w:tcPr>
            <w:tcW w:w="1343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37856EFC" w14:textId="710363ED" w:rsidR="008E1017" w:rsidRPr="001C0959" w:rsidRDefault="008E1017" w:rsidP="008E10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[ 3 ]</w:t>
            </w:r>
          </w:p>
        </w:tc>
      </w:tr>
      <w:tr w:rsidR="008E1017" w:rsidRPr="001C0959" w14:paraId="5CB3F2C9" w14:textId="77777777" w:rsidTr="008E1017">
        <w:tc>
          <w:tcPr>
            <w:tcW w:w="44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287848" w14:textId="77777777" w:rsidR="008E1017" w:rsidRPr="001C0959" w:rsidRDefault="008E1017" w:rsidP="008E1017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  <w:r w:rsidRPr="001C0959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52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EC933E" w14:textId="5790DBCA" w:rsidR="008E1017" w:rsidRPr="001C0959" w:rsidRDefault="008E1017" w:rsidP="008E1017">
            <w:pPr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Has your child come to you for any emotional support, for example if they are feeling upset or scared about what happened?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D992B5" w14:textId="0E96C3CD" w:rsidR="008E1017" w:rsidRPr="001C0959" w:rsidRDefault="008E1017" w:rsidP="008E10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[ 0 ]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DDDF3C9" w14:textId="2CD5C2F1" w:rsidR="008E1017" w:rsidRPr="001C0959" w:rsidRDefault="008E1017" w:rsidP="008E10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[ 1 ]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DE2B2F" w14:textId="7E017026" w:rsidR="008E1017" w:rsidRPr="001C0959" w:rsidRDefault="008E1017" w:rsidP="008E10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[ 2 ]</w:t>
            </w:r>
          </w:p>
        </w:tc>
        <w:tc>
          <w:tcPr>
            <w:tcW w:w="13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42B504A" w14:textId="46E0CF37" w:rsidR="008E1017" w:rsidRPr="001C0959" w:rsidRDefault="008E1017" w:rsidP="008E10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[ 3 ]</w:t>
            </w:r>
          </w:p>
        </w:tc>
      </w:tr>
      <w:tr w:rsidR="008E1017" w:rsidRPr="001C0959" w14:paraId="58139D48" w14:textId="77777777" w:rsidTr="008E1017">
        <w:tc>
          <w:tcPr>
            <w:tcW w:w="44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75E2EE" w14:textId="77777777" w:rsidR="008E1017" w:rsidRPr="001C0959" w:rsidRDefault="008E1017" w:rsidP="008E1017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  <w:r w:rsidRPr="001C0959">
              <w:rPr>
                <w:rFonts w:ascii="Arial" w:hAnsi="Arial" w:cs="Arial"/>
              </w:rPr>
              <w:t>3.</w:t>
            </w:r>
          </w:p>
        </w:tc>
        <w:tc>
          <w:tcPr>
            <w:tcW w:w="52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4A8193" w14:textId="6B4CC6A5" w:rsidR="008E1017" w:rsidRPr="001C0959" w:rsidRDefault="008E1017" w:rsidP="008E1017">
            <w:pPr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Have you tried to make yourself more available to your child for support than normal?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59B9F9" w14:textId="25A8F40A" w:rsidR="008E1017" w:rsidRPr="001C0959" w:rsidRDefault="008E1017" w:rsidP="008E10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[ 0 ]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B404992" w14:textId="6540B736" w:rsidR="008E1017" w:rsidRPr="001C0959" w:rsidRDefault="008E1017" w:rsidP="008E10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[ 1 ]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C531DC9" w14:textId="6127CB1C" w:rsidR="008E1017" w:rsidRPr="001C0959" w:rsidRDefault="008E1017" w:rsidP="008E10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[ 2 ]</w:t>
            </w:r>
          </w:p>
        </w:tc>
        <w:tc>
          <w:tcPr>
            <w:tcW w:w="13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AA8740" w14:textId="1765F548" w:rsidR="008E1017" w:rsidRPr="001C0959" w:rsidRDefault="008E1017" w:rsidP="008E10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[ 3 ]</w:t>
            </w:r>
          </w:p>
        </w:tc>
      </w:tr>
      <w:tr w:rsidR="008E1017" w:rsidRPr="001C0959" w14:paraId="58BFDF53" w14:textId="77777777" w:rsidTr="008E1017">
        <w:tc>
          <w:tcPr>
            <w:tcW w:w="44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85B6BD" w14:textId="77777777" w:rsidR="008E1017" w:rsidRPr="001C0959" w:rsidRDefault="008E1017" w:rsidP="008E1017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  <w:r w:rsidRPr="001C0959">
              <w:rPr>
                <w:rFonts w:ascii="Arial" w:hAnsi="Arial" w:cs="Arial"/>
              </w:rPr>
              <w:t>4.</w:t>
            </w:r>
          </w:p>
        </w:tc>
        <w:tc>
          <w:tcPr>
            <w:tcW w:w="52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8469E0" w14:textId="7B6DA837" w:rsidR="008E1017" w:rsidRPr="001C0959" w:rsidRDefault="008E1017" w:rsidP="008E1017">
            <w:pPr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If your child has asked for support do you feel you have known the best way to offer it?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DDE8EF2" w14:textId="5EEAA15E" w:rsidR="008E1017" w:rsidRPr="001C0959" w:rsidRDefault="008E1017" w:rsidP="008E10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[ 0 ]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1E81DA" w14:textId="5390604D" w:rsidR="008E1017" w:rsidRPr="001C0959" w:rsidRDefault="008E1017" w:rsidP="008E10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[ 1 ]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3685AEA" w14:textId="68B5690A" w:rsidR="008E1017" w:rsidRPr="001C0959" w:rsidRDefault="008E1017" w:rsidP="008E10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[ 2 ]</w:t>
            </w:r>
          </w:p>
        </w:tc>
        <w:tc>
          <w:tcPr>
            <w:tcW w:w="13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74B13A" w14:textId="0D20B264" w:rsidR="008E1017" w:rsidRPr="001C0959" w:rsidRDefault="008E1017" w:rsidP="008E101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[ 3 ]</w:t>
            </w:r>
          </w:p>
        </w:tc>
      </w:tr>
      <w:tr w:rsidR="008E1017" w:rsidRPr="003547D3" w14:paraId="2529FA1C" w14:textId="77777777" w:rsidTr="008E1017">
        <w:tc>
          <w:tcPr>
            <w:tcW w:w="44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3E76A83" w14:textId="77777777" w:rsidR="008E1017" w:rsidRPr="001C0959" w:rsidRDefault="008E1017" w:rsidP="008E1017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  <w:r w:rsidRPr="001C0959">
              <w:rPr>
                <w:rFonts w:ascii="Arial" w:hAnsi="Arial" w:cs="Arial"/>
              </w:rPr>
              <w:t>5.</w:t>
            </w:r>
          </w:p>
        </w:tc>
        <w:tc>
          <w:tcPr>
            <w:tcW w:w="52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A287F3A" w14:textId="38DB44FC" w:rsidR="008E1017" w:rsidRPr="001C0959" w:rsidRDefault="008E1017" w:rsidP="008E1017">
            <w:pPr>
              <w:rPr>
                <w:rFonts w:ascii="Arial" w:hAnsi="Arial" w:cs="Arial"/>
                <w:sz w:val="22"/>
                <w:szCs w:val="22"/>
              </w:rPr>
            </w:pPr>
            <w:r w:rsidRPr="001C0959">
              <w:rPr>
                <w:rFonts w:ascii="Arial" w:hAnsi="Arial" w:cs="Arial"/>
                <w:sz w:val="22"/>
                <w:szCs w:val="22"/>
              </w:rPr>
              <w:t>If you had been offered advice on how best to support your child following the trauma, would this have been helpful?</w:t>
            </w:r>
          </w:p>
        </w:tc>
        <w:tc>
          <w:tcPr>
            <w:tcW w:w="15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1EA59C87" w14:textId="77777777" w:rsidR="008E1017" w:rsidRPr="001C0959" w:rsidRDefault="008E1017" w:rsidP="008E101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i/>
              </w:rPr>
            </w:pPr>
            <w:r w:rsidRPr="001C0959">
              <w:rPr>
                <w:rFonts w:ascii="Arial" w:hAnsi="Arial" w:cs="Arial"/>
                <w:i/>
              </w:rPr>
              <w:t>Yes</w:t>
            </w: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5272B352" w14:textId="77777777" w:rsidR="008E1017" w:rsidRPr="001C0959" w:rsidRDefault="008E1017" w:rsidP="008E101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i/>
              </w:rPr>
            </w:pPr>
            <w:r w:rsidRPr="001C0959">
              <w:rPr>
                <w:rFonts w:ascii="Arial" w:hAnsi="Arial" w:cs="Arial"/>
                <w:i/>
              </w:rPr>
              <w:t>No</w:t>
            </w:r>
          </w:p>
        </w:tc>
        <w:tc>
          <w:tcPr>
            <w:tcW w:w="176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1556272F" w14:textId="77777777" w:rsidR="008E1017" w:rsidRPr="008E1017" w:rsidRDefault="008E1017" w:rsidP="008E101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i/>
              </w:rPr>
            </w:pPr>
            <w:r w:rsidRPr="001C0959">
              <w:rPr>
                <w:rFonts w:ascii="Arial" w:hAnsi="Arial" w:cs="Arial"/>
                <w:i/>
              </w:rPr>
              <w:t>Not sure</w:t>
            </w:r>
          </w:p>
        </w:tc>
      </w:tr>
    </w:tbl>
    <w:p w14:paraId="51D90D35" w14:textId="77777777" w:rsidR="008E1017" w:rsidRDefault="008E1017" w:rsidP="00841B63">
      <w:pPr>
        <w:widowControl w:val="0"/>
        <w:jc w:val="both"/>
        <w:rPr>
          <w:rFonts w:ascii="Calibri" w:hAnsi="Calibri"/>
        </w:rPr>
      </w:pPr>
    </w:p>
    <w:p w14:paraId="0DF8D716" w14:textId="77777777" w:rsidR="00841B63" w:rsidRDefault="00841B63" w:rsidP="00841B63"/>
    <w:p w14:paraId="699F025A" w14:textId="1FF045B0" w:rsidR="00841B63" w:rsidRDefault="00530771" w:rsidP="00841B63">
      <w:pPr>
        <w:pStyle w:val="BodyText2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4</w:t>
      </w:r>
      <w:r w:rsidR="00841B63">
        <w:rPr>
          <w:rFonts w:ascii="Calibri" w:hAnsi="Calibri"/>
          <w:szCs w:val="24"/>
        </w:rPr>
        <w:t xml:space="preserve">) Thinking back to before the &lt;event that caused them to attend the ED, please can you describe &lt;CHILD NAME&gt; for me, in your own words. </w:t>
      </w:r>
    </w:p>
    <w:p w14:paraId="142A188E" w14:textId="77777777" w:rsidR="00841B63" w:rsidRDefault="00841B63" w:rsidP="00841B63">
      <w:pPr>
        <w:pStyle w:val="BodyText2"/>
        <w:rPr>
          <w:rFonts w:ascii="Calibri" w:hAnsi="Calibri"/>
          <w:szCs w:val="24"/>
        </w:rPr>
      </w:pPr>
    </w:p>
    <w:p w14:paraId="05BB1BFA" w14:textId="77777777" w:rsidR="00841B63" w:rsidRDefault="00841B63" w:rsidP="00841B63">
      <w:pPr>
        <w:pStyle w:val="BodyText2"/>
        <w:rPr>
          <w:rFonts w:ascii="Calibri" w:hAnsi="Calibri"/>
          <w:szCs w:val="24"/>
        </w:rPr>
      </w:pPr>
    </w:p>
    <w:p w14:paraId="762CF206" w14:textId="77777777" w:rsidR="00841B63" w:rsidRDefault="00841B63" w:rsidP="00841B63">
      <w:pPr>
        <w:pStyle w:val="BodyText2"/>
        <w:rPr>
          <w:rFonts w:ascii="Calibri" w:hAnsi="Calibri"/>
        </w:rPr>
      </w:pPr>
    </w:p>
    <w:p w14:paraId="354DD6D4" w14:textId="77777777" w:rsidR="00841B63" w:rsidRDefault="00841B63" w:rsidP="00841B63">
      <w:pPr>
        <w:rPr>
          <w:rFonts w:ascii="Calibri" w:hAnsi="Calibri"/>
        </w:rPr>
      </w:pPr>
    </w:p>
    <w:p w14:paraId="0637463B" w14:textId="3BCDED98" w:rsidR="00841B63" w:rsidRDefault="00530771" w:rsidP="00841B63">
      <w:pPr>
        <w:pStyle w:val="BodyText2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5</w:t>
      </w:r>
      <w:r w:rsidR="00841B63">
        <w:rPr>
          <w:rFonts w:ascii="Calibri" w:hAnsi="Calibri"/>
          <w:szCs w:val="24"/>
        </w:rPr>
        <w:t xml:space="preserve">) Please can you tell me what &lt;CHILD NAME&gt; is like now, after what happened? Is there anything in particular that you think has changed? </w:t>
      </w:r>
    </w:p>
    <w:p w14:paraId="118DF64A" w14:textId="77777777" w:rsidR="00841B63" w:rsidRDefault="00841B63" w:rsidP="00841B63"/>
    <w:p w14:paraId="1E4786A5" w14:textId="77777777" w:rsidR="00B44585" w:rsidRPr="006040FE" w:rsidRDefault="00B44585" w:rsidP="00B44585">
      <w:pPr>
        <w:pStyle w:val="Footer"/>
        <w:tabs>
          <w:tab w:val="clear" w:pos="4153"/>
          <w:tab w:val="clear" w:pos="8306"/>
        </w:tabs>
        <w:ind w:right="-1051"/>
        <w:rPr>
          <w:rFonts w:ascii="Arial" w:hAnsi="Arial" w:cs="Arial"/>
          <w:bCs/>
        </w:rPr>
      </w:pPr>
    </w:p>
    <w:sectPr w:rsidR="00B44585" w:rsidRPr="006040FE" w:rsidSect="00B431A3">
      <w:headerReference w:type="default" r:id="rId9"/>
      <w:footerReference w:type="even" r:id="rId10"/>
      <w:footerReference w:type="default" r:id="rId11"/>
      <w:pgSz w:w="11906" w:h="16838"/>
      <w:pgMar w:top="1440" w:right="1558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141CE" w14:textId="77777777" w:rsidR="00F74866" w:rsidRDefault="00F74866">
      <w:r>
        <w:separator/>
      </w:r>
    </w:p>
  </w:endnote>
  <w:endnote w:type="continuationSeparator" w:id="0">
    <w:p w14:paraId="68A1A9EB" w14:textId="77777777" w:rsidR="00F74866" w:rsidRDefault="00F74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F8677" w14:textId="77777777" w:rsidR="00F74866" w:rsidRDefault="00F74866" w:rsidP="003B5A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5645B2" w14:textId="77777777" w:rsidR="00F74866" w:rsidRDefault="00F74866" w:rsidP="004251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6E79E" w14:textId="77777777" w:rsidR="00F74866" w:rsidRDefault="00F74866" w:rsidP="003B5A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5474">
      <w:rPr>
        <w:rStyle w:val="PageNumber"/>
        <w:noProof/>
      </w:rPr>
      <w:t>2</w:t>
    </w:r>
    <w:r>
      <w:rPr>
        <w:rStyle w:val="PageNumber"/>
      </w:rPr>
      <w:fldChar w:fldCharType="end"/>
    </w:r>
  </w:p>
  <w:p w14:paraId="3F2099E0" w14:textId="3BB2735D" w:rsidR="00F74866" w:rsidRPr="00A80E8E" w:rsidRDefault="00F74866" w:rsidP="00B44585">
    <w:pPr>
      <w:ind w:right="360"/>
      <w:jc w:val="center"/>
      <w:rPr>
        <w:rFonts w:asciiTheme="minorHAnsi" w:hAnsiTheme="minorHAnsi"/>
      </w:rPr>
    </w:pPr>
    <w:r w:rsidRPr="00530771">
      <w:rPr>
        <w:rFonts w:asciiTheme="minorHAnsi" w:hAnsiTheme="minorHAnsi"/>
      </w:rPr>
      <w:t xml:space="preserve">Parental Background Interview Version 3 </w:t>
    </w:r>
    <w:r w:rsidRPr="00530771">
      <w:rPr>
        <w:rFonts w:asciiTheme="minorHAnsi" w:hAnsiTheme="minorHAnsi"/>
      </w:rPr>
      <w:tab/>
      <w:t>05/08/2014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95AFC" w14:textId="77777777" w:rsidR="00F74866" w:rsidRDefault="00F74866">
      <w:r>
        <w:separator/>
      </w:r>
    </w:p>
  </w:footnote>
  <w:footnote w:type="continuationSeparator" w:id="0">
    <w:p w14:paraId="1CC0DB37" w14:textId="77777777" w:rsidR="00F74866" w:rsidRDefault="00F748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1FF78B" w14:textId="77777777" w:rsidR="00F74866" w:rsidRDefault="00F74866" w:rsidP="005F63C1">
    <w:pPr>
      <w:pStyle w:val="Header"/>
      <w:tabs>
        <w:tab w:val="center" w:pos="2835"/>
        <w:tab w:val="left" w:pos="5529"/>
        <w:tab w:val="right" w:pos="8222"/>
      </w:tabs>
    </w:pPr>
    <w:r>
      <w:t>ID:</w:t>
    </w:r>
    <w:r>
      <w:tab/>
      <w:t xml:space="preserve">Date: </w:t>
    </w:r>
    <w:r>
      <w:tab/>
      <w:t>T1/T2/T3</w:t>
    </w:r>
    <w:r>
      <w:tab/>
      <w:t>Interviewer:</w:t>
    </w:r>
  </w:p>
  <w:p w14:paraId="56684FEF" w14:textId="77777777" w:rsidR="00F74866" w:rsidRPr="005F63C1" w:rsidRDefault="00F74866" w:rsidP="005F63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73F9B"/>
    <w:multiLevelType w:val="singleLevel"/>
    <w:tmpl w:val="E0A243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3E2A0EB1"/>
    <w:multiLevelType w:val="hybridMultilevel"/>
    <w:tmpl w:val="B7FAA4D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B11E0C"/>
    <w:multiLevelType w:val="hybridMultilevel"/>
    <w:tmpl w:val="966893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BB0"/>
    <w:rsid w:val="00023D6F"/>
    <w:rsid w:val="000E37EE"/>
    <w:rsid w:val="001327FC"/>
    <w:rsid w:val="001560F9"/>
    <w:rsid w:val="00163159"/>
    <w:rsid w:val="0019592C"/>
    <w:rsid w:val="001C0959"/>
    <w:rsid w:val="002605BE"/>
    <w:rsid w:val="00266712"/>
    <w:rsid w:val="002D4C8A"/>
    <w:rsid w:val="00362FBE"/>
    <w:rsid w:val="003669C1"/>
    <w:rsid w:val="003B5AE0"/>
    <w:rsid w:val="003F7407"/>
    <w:rsid w:val="00425121"/>
    <w:rsid w:val="0042690C"/>
    <w:rsid w:val="004E6259"/>
    <w:rsid w:val="00530771"/>
    <w:rsid w:val="00562BB0"/>
    <w:rsid w:val="00567CA9"/>
    <w:rsid w:val="00591238"/>
    <w:rsid w:val="005A6EDF"/>
    <w:rsid w:val="005F031A"/>
    <w:rsid w:val="005F63C1"/>
    <w:rsid w:val="006040FE"/>
    <w:rsid w:val="00675C0D"/>
    <w:rsid w:val="00731D14"/>
    <w:rsid w:val="0076587C"/>
    <w:rsid w:val="007B1877"/>
    <w:rsid w:val="007B2408"/>
    <w:rsid w:val="007B719D"/>
    <w:rsid w:val="007D0D08"/>
    <w:rsid w:val="007D6D5B"/>
    <w:rsid w:val="008017EB"/>
    <w:rsid w:val="00841B63"/>
    <w:rsid w:val="008641AF"/>
    <w:rsid w:val="008D0CB1"/>
    <w:rsid w:val="008E1017"/>
    <w:rsid w:val="009224EA"/>
    <w:rsid w:val="00942A94"/>
    <w:rsid w:val="009A7F97"/>
    <w:rsid w:val="009B6FBD"/>
    <w:rsid w:val="009E4426"/>
    <w:rsid w:val="00A40029"/>
    <w:rsid w:val="00A61643"/>
    <w:rsid w:val="00A80E8E"/>
    <w:rsid w:val="00A92967"/>
    <w:rsid w:val="00A97AD7"/>
    <w:rsid w:val="00B07876"/>
    <w:rsid w:val="00B22451"/>
    <w:rsid w:val="00B428C6"/>
    <w:rsid w:val="00B431A3"/>
    <w:rsid w:val="00B44585"/>
    <w:rsid w:val="00C247C6"/>
    <w:rsid w:val="00C75BC2"/>
    <w:rsid w:val="00C92507"/>
    <w:rsid w:val="00CB00C2"/>
    <w:rsid w:val="00D53695"/>
    <w:rsid w:val="00D53E53"/>
    <w:rsid w:val="00DA322A"/>
    <w:rsid w:val="00E001FE"/>
    <w:rsid w:val="00E77EFC"/>
    <w:rsid w:val="00EE0E08"/>
    <w:rsid w:val="00F27E08"/>
    <w:rsid w:val="00F74866"/>
    <w:rsid w:val="00F754E4"/>
    <w:rsid w:val="00F76D83"/>
    <w:rsid w:val="00F95474"/>
    <w:rsid w:val="00FA1A0F"/>
    <w:rsid w:val="00FE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2611A6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5BC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75B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75B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62BB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75BC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62BB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62BB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BB0"/>
    <w:rPr>
      <w:sz w:val="24"/>
      <w:szCs w:val="24"/>
      <w:lang w:val="en-GB" w:eastAsia="en-GB" w:bidi="ar-SA"/>
    </w:rPr>
  </w:style>
  <w:style w:type="character" w:customStyle="1" w:styleId="Heading3Char">
    <w:name w:val="Heading 3 Char"/>
    <w:basedOn w:val="DefaultParagraphFont"/>
    <w:link w:val="Heading3"/>
    <w:semiHidden/>
    <w:rsid w:val="00562BB0"/>
    <w:rPr>
      <w:rFonts w:ascii="Cambria" w:hAnsi="Cambria"/>
      <w:b/>
      <w:bCs/>
      <w:sz w:val="26"/>
      <w:szCs w:val="26"/>
      <w:lang w:val="en-US" w:eastAsia="en-US" w:bidi="ar-SA"/>
    </w:rPr>
  </w:style>
  <w:style w:type="table" w:styleId="TableGrid">
    <w:name w:val="Table Grid"/>
    <w:basedOn w:val="TableNormal"/>
    <w:uiPriority w:val="39"/>
    <w:rsid w:val="00562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chnical4">
    <w:name w:val="Technical 4"/>
    <w:rsid w:val="00562BB0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C75BC2"/>
    <w:rPr>
      <w:rFonts w:ascii="Calibri" w:hAnsi="Calibri"/>
      <w:b/>
      <w:bCs/>
      <w:sz w:val="28"/>
      <w:szCs w:val="28"/>
      <w:lang w:val="en-US" w:eastAsia="en-US" w:bidi="ar-SA"/>
    </w:rPr>
  </w:style>
  <w:style w:type="paragraph" w:styleId="FootnoteText">
    <w:name w:val="footnote text"/>
    <w:basedOn w:val="Normal"/>
    <w:semiHidden/>
    <w:rsid w:val="00C75BC2"/>
    <w:rPr>
      <w:sz w:val="20"/>
      <w:szCs w:val="20"/>
      <w:lang w:val="en-GB"/>
    </w:rPr>
  </w:style>
  <w:style w:type="character" w:styleId="FootnoteReference">
    <w:name w:val="footnote reference"/>
    <w:basedOn w:val="DefaultParagraphFont"/>
    <w:semiHidden/>
    <w:rsid w:val="00C75BC2"/>
    <w:rPr>
      <w:vertAlign w:val="superscript"/>
    </w:rPr>
  </w:style>
  <w:style w:type="character" w:styleId="PageNumber">
    <w:name w:val="page number"/>
    <w:basedOn w:val="DefaultParagraphFont"/>
    <w:rsid w:val="00425121"/>
  </w:style>
  <w:style w:type="paragraph" w:styleId="BalloonText">
    <w:name w:val="Balloon Text"/>
    <w:basedOn w:val="Normal"/>
    <w:link w:val="BalloonTextChar"/>
    <w:rsid w:val="00B445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4585"/>
    <w:rPr>
      <w:rFonts w:ascii="Tahoma" w:hAnsi="Tahoma" w:cs="Tahoma"/>
      <w:sz w:val="16"/>
      <w:szCs w:val="16"/>
      <w:lang w:val="en-US" w:eastAsia="en-US"/>
    </w:rPr>
  </w:style>
  <w:style w:type="paragraph" w:styleId="BodyText2">
    <w:name w:val="Body Text 2"/>
    <w:basedOn w:val="Normal"/>
    <w:link w:val="BodyText2Char"/>
    <w:rsid w:val="008017EB"/>
    <w:pPr>
      <w:widowControl w:val="0"/>
      <w:jc w:val="both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8017EB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E10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5BC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75B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75B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62BB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75BC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62BB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62BB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BB0"/>
    <w:rPr>
      <w:sz w:val="24"/>
      <w:szCs w:val="24"/>
      <w:lang w:val="en-GB" w:eastAsia="en-GB" w:bidi="ar-SA"/>
    </w:rPr>
  </w:style>
  <w:style w:type="character" w:customStyle="1" w:styleId="Heading3Char">
    <w:name w:val="Heading 3 Char"/>
    <w:basedOn w:val="DefaultParagraphFont"/>
    <w:link w:val="Heading3"/>
    <w:semiHidden/>
    <w:rsid w:val="00562BB0"/>
    <w:rPr>
      <w:rFonts w:ascii="Cambria" w:hAnsi="Cambria"/>
      <w:b/>
      <w:bCs/>
      <w:sz w:val="26"/>
      <w:szCs w:val="26"/>
      <w:lang w:val="en-US" w:eastAsia="en-US" w:bidi="ar-SA"/>
    </w:rPr>
  </w:style>
  <w:style w:type="table" w:styleId="TableGrid">
    <w:name w:val="Table Grid"/>
    <w:basedOn w:val="TableNormal"/>
    <w:uiPriority w:val="39"/>
    <w:rsid w:val="00562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chnical4">
    <w:name w:val="Technical 4"/>
    <w:rsid w:val="00562BB0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C75BC2"/>
    <w:rPr>
      <w:rFonts w:ascii="Calibri" w:hAnsi="Calibri"/>
      <w:b/>
      <w:bCs/>
      <w:sz w:val="28"/>
      <w:szCs w:val="28"/>
      <w:lang w:val="en-US" w:eastAsia="en-US" w:bidi="ar-SA"/>
    </w:rPr>
  </w:style>
  <w:style w:type="paragraph" w:styleId="FootnoteText">
    <w:name w:val="footnote text"/>
    <w:basedOn w:val="Normal"/>
    <w:semiHidden/>
    <w:rsid w:val="00C75BC2"/>
    <w:rPr>
      <w:sz w:val="20"/>
      <w:szCs w:val="20"/>
      <w:lang w:val="en-GB"/>
    </w:rPr>
  </w:style>
  <w:style w:type="character" w:styleId="FootnoteReference">
    <w:name w:val="footnote reference"/>
    <w:basedOn w:val="DefaultParagraphFont"/>
    <w:semiHidden/>
    <w:rsid w:val="00C75BC2"/>
    <w:rPr>
      <w:vertAlign w:val="superscript"/>
    </w:rPr>
  </w:style>
  <w:style w:type="character" w:styleId="PageNumber">
    <w:name w:val="page number"/>
    <w:basedOn w:val="DefaultParagraphFont"/>
    <w:rsid w:val="00425121"/>
  </w:style>
  <w:style w:type="paragraph" w:styleId="BalloonText">
    <w:name w:val="Balloon Text"/>
    <w:basedOn w:val="Normal"/>
    <w:link w:val="BalloonTextChar"/>
    <w:rsid w:val="00B445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4585"/>
    <w:rPr>
      <w:rFonts w:ascii="Tahoma" w:hAnsi="Tahoma" w:cs="Tahoma"/>
      <w:sz w:val="16"/>
      <w:szCs w:val="16"/>
      <w:lang w:val="en-US" w:eastAsia="en-US"/>
    </w:rPr>
  </w:style>
  <w:style w:type="paragraph" w:styleId="BodyText2">
    <w:name w:val="Body Text 2"/>
    <w:basedOn w:val="Normal"/>
    <w:link w:val="BodyText2Char"/>
    <w:rsid w:val="008017EB"/>
    <w:pPr>
      <w:widowControl w:val="0"/>
      <w:jc w:val="both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8017EB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E10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28ED0-546A-458D-913F-3B2537CBA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D77E8BBB.dotm</Template>
  <TotalTime>4</TotalTime>
  <Pages>7</Pages>
  <Words>1395</Words>
  <Characters>9068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use of Health and Social Services since your last assessment</vt:lpstr>
    </vt:vector>
  </TitlesOfParts>
  <Company>Reading University</Company>
  <LinksUpToDate>false</LinksUpToDate>
  <CharactersWithSpaces>10443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use of Health and Social Services since your last assessment</dc:title>
  <dc:creator>sxs07ac2</dc:creator>
  <cp:lastModifiedBy>Sarah Lobo</cp:lastModifiedBy>
  <cp:revision>6</cp:revision>
  <cp:lastPrinted>2010-03-10T12:13:00Z</cp:lastPrinted>
  <dcterms:created xsi:type="dcterms:W3CDTF">2014-08-05T14:11:00Z</dcterms:created>
  <dcterms:modified xsi:type="dcterms:W3CDTF">2014-10-16T11:49:00Z</dcterms:modified>
</cp:coreProperties>
</file>