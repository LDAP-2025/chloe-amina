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BE3" w:rsidRPr="00962B56" w:rsidRDefault="00D41BE3" w:rsidP="00962B56">
      <w:pPr>
        <w:jc w:val="center"/>
        <w:rPr>
          <w:b/>
        </w:rPr>
      </w:pPr>
      <w:r w:rsidRPr="00D41BE3">
        <w:rPr>
          <w:b/>
        </w:rPr>
        <w:t>Background Questionnaire for</w:t>
      </w:r>
      <w:r w:rsidR="00962B56">
        <w:rPr>
          <w:b/>
        </w:rPr>
        <w:t xml:space="preserve"> </w:t>
      </w:r>
      <w:r w:rsidR="00A03BF3">
        <w:rPr>
          <w:b/>
        </w:rPr>
        <w:t xml:space="preserve">6 </w:t>
      </w:r>
      <w:r w:rsidR="00962B56">
        <w:rPr>
          <w:b/>
        </w:rPr>
        <w:t>Month Follow-</w:t>
      </w:r>
      <w:r w:rsidRPr="00D41BE3">
        <w:rPr>
          <w:b/>
        </w:rPr>
        <w:t>up</w:t>
      </w:r>
    </w:p>
    <w:p w:rsidR="00BE0D99" w:rsidRDefault="00BE0D99">
      <w:pPr>
        <w:rPr>
          <w:b/>
        </w:rPr>
      </w:pPr>
      <w:r>
        <w:rPr>
          <w:b/>
        </w:rPr>
        <w:t xml:space="preserve">Please note, the term ‘event’ refers to the accident/incident that led </w:t>
      </w:r>
      <w:r w:rsidR="00C82115">
        <w:rPr>
          <w:b/>
        </w:rPr>
        <w:t>to your child attending</w:t>
      </w:r>
      <w:r>
        <w:rPr>
          <w:b/>
        </w:rPr>
        <w:t xml:space="preserve"> the emergency department, and your subsequent recruitment in to the P</w:t>
      </w:r>
      <w:r w:rsidR="00C82115">
        <w:rPr>
          <w:b/>
        </w:rPr>
        <w:t>ROTECT</w:t>
      </w:r>
      <w:r>
        <w:rPr>
          <w:b/>
        </w:rPr>
        <w:t xml:space="preserve"> study. </w:t>
      </w:r>
    </w:p>
    <w:p w:rsidR="00A67017" w:rsidRDefault="006B4CDA">
      <w:r w:rsidRPr="006B4CDA">
        <w:rPr>
          <w:noProof/>
          <w:lang w:eastAsia="en-GB"/>
        </w:rPr>
        <mc:AlternateContent>
          <mc:Choice Requires="wps">
            <w:drawing>
              <wp:anchor distT="0" distB="0" distL="114300" distR="114300" simplePos="0" relativeHeight="251696128" behindDoc="0" locked="0" layoutInCell="1" allowOverlap="1" wp14:anchorId="6AE36EFC" wp14:editId="3225B8DA">
                <wp:simplePos x="0" y="0"/>
                <wp:positionH relativeFrom="column">
                  <wp:posOffset>2400300</wp:posOffset>
                </wp:positionH>
                <wp:positionV relativeFrom="paragraph">
                  <wp:posOffset>6985</wp:posOffset>
                </wp:positionV>
                <wp:extent cx="19050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90500" cy="171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89pt;margin-top:.55pt;width:1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" filled="f" strokecolor="black [3213]" strokeweight=".25pt"/>
            </w:pict>
          </mc:Fallback>
        </mc:AlternateContent>
      </w:r>
      <w:r w:rsidRPr="006B4CDA">
        <w:t>V</w:t>
      </w:r>
      <w:r w:rsidR="00F53E2D">
        <w:t>erbal consent for 6</w:t>
      </w:r>
      <w:bookmarkStart w:id="0" w:name="_GoBack"/>
      <w:bookmarkEnd w:id="0"/>
      <w:r w:rsidR="00A67017">
        <w:t xml:space="preserve"> month </w:t>
      </w:r>
      <w:proofErr w:type="gramStart"/>
      <w:r w:rsidR="00A67017">
        <w:t>follow</w:t>
      </w:r>
      <w:proofErr w:type="gramEnd"/>
      <w:r w:rsidR="00A67017">
        <w:t xml:space="preserve"> up:              </w:t>
      </w:r>
      <w:r w:rsidR="00A03BF3">
        <w:t xml:space="preserve">  </w:t>
      </w:r>
    </w:p>
    <w:p w:rsidR="00EC35D2" w:rsidRDefault="00D41BE3">
      <w:pPr>
        <w:rPr>
          <w:b/>
        </w:rPr>
      </w:pPr>
      <w:r>
        <w:rPr>
          <w:b/>
        </w:rPr>
        <w:t>Accident</w:t>
      </w:r>
      <w:r w:rsidR="00EC35D2">
        <w:rPr>
          <w:b/>
        </w:rPr>
        <w:t xml:space="preserve"> Characteristics</w:t>
      </w:r>
      <w:r w:rsidR="00C82115">
        <w:rPr>
          <w:b/>
        </w:rPr>
        <w:t>:</w:t>
      </w:r>
    </w:p>
    <w:p w:rsidR="00EC35D2" w:rsidRDefault="00EC35D2">
      <w:r>
        <w:t xml:space="preserve">1. Since we </w:t>
      </w:r>
      <w:r w:rsidR="00A03BF3">
        <w:t xml:space="preserve">spoke with you </w:t>
      </w:r>
      <w:r>
        <w:t xml:space="preserve">last </w:t>
      </w:r>
      <w:r w:rsidR="00A03BF3">
        <w:t>(3</w:t>
      </w:r>
      <w:r w:rsidR="00962B56">
        <w:t xml:space="preserve"> months ago) </w:t>
      </w:r>
      <w:r>
        <w:t xml:space="preserve">has your child had any further time off of school because of the </w:t>
      </w:r>
      <w:r w:rsidR="00BE0D99">
        <w:t>event</w:t>
      </w:r>
      <w:r>
        <w:t>?</w:t>
      </w:r>
    </w:p>
    <w:p w:rsidR="00EC35D2" w:rsidRDefault="00EC35D2">
      <w:r>
        <w:rPr>
          <w:noProof/>
          <w:lang w:eastAsia="en-GB"/>
        </w:rPr>
        <mc:AlternateContent>
          <mc:Choice Requires="wps">
            <w:drawing>
              <wp:anchor distT="0" distB="0" distL="114300" distR="114300" simplePos="0" relativeHeight="251661312" behindDoc="0" locked="0" layoutInCell="1" allowOverlap="1" wp14:anchorId="3903AE7C" wp14:editId="5D499A05">
                <wp:simplePos x="0" y="0"/>
                <wp:positionH relativeFrom="column">
                  <wp:posOffset>371475</wp:posOffset>
                </wp:positionH>
                <wp:positionV relativeFrom="paragraph">
                  <wp:posOffset>309880</wp:posOffset>
                </wp:positionV>
                <wp:extent cx="161925" cy="152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9.25pt;margin-top:24.4pt;width:12.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" filled="f" strokecolor="black [3213]" strokeweight=".25pt"/>
            </w:pict>
          </mc:Fallback>
        </mc:AlternateContent>
      </w:r>
      <w:r>
        <w:rPr>
          <w:noProof/>
          <w:lang w:eastAsia="en-GB"/>
        </w:rPr>
        <mc:AlternateContent>
          <mc:Choice Requires="wps">
            <w:drawing>
              <wp:anchor distT="0" distB="0" distL="114300" distR="114300" simplePos="0" relativeHeight="251659264" behindDoc="0" locked="0" layoutInCell="1" allowOverlap="1" wp14:anchorId="75FE3959" wp14:editId="34EB114E">
                <wp:simplePos x="0" y="0"/>
                <wp:positionH relativeFrom="column">
                  <wp:posOffset>371475</wp:posOffset>
                </wp:positionH>
                <wp:positionV relativeFrom="paragraph">
                  <wp:posOffset>14605</wp:posOffset>
                </wp:positionV>
                <wp:extent cx="161925" cy="152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9.25pt;margin-top:1.15pt;width:12.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" filled="f" strokecolor="black [3213]" strokeweight=".25pt"/>
            </w:pict>
          </mc:Fallback>
        </mc:AlternateContent>
      </w:r>
      <w:r w:rsidR="00D41BE3">
        <w:t>No</w:t>
      </w:r>
    </w:p>
    <w:p w:rsidR="00EC35D2" w:rsidRDefault="00D41BE3">
      <w:r>
        <w:t>Yes</w:t>
      </w:r>
    </w:p>
    <w:p w:rsidR="007F264B" w:rsidRDefault="00EC35D2" w:rsidP="00A03BF3">
      <w:r>
        <w:t>If YES, how many days? ___________</w:t>
      </w:r>
    </w:p>
    <w:p w:rsidR="00BE0D99" w:rsidRDefault="00BE0D99">
      <w:r>
        <w:t>2. Since we s</w:t>
      </w:r>
      <w:r w:rsidR="00A03BF3">
        <w:t>poke</w:t>
      </w:r>
      <w:r>
        <w:t xml:space="preserve"> </w:t>
      </w:r>
      <w:r w:rsidR="00A03BF3">
        <w:t xml:space="preserve">with </w:t>
      </w:r>
      <w:r>
        <w:t>you last</w:t>
      </w:r>
      <w:r w:rsidR="00962B56">
        <w:t xml:space="preserve"> (3 months ago)</w:t>
      </w:r>
      <w:r>
        <w:t xml:space="preserve"> has your child spent any more days in hospital as a result of the event?</w:t>
      </w:r>
    </w:p>
    <w:p w:rsidR="00BE0D99" w:rsidRDefault="00BE0D99" w:rsidP="00BE0D99">
      <w:r>
        <w:rPr>
          <w:noProof/>
          <w:lang w:eastAsia="en-GB"/>
        </w:rPr>
        <mc:AlternateContent>
          <mc:Choice Requires="wps">
            <w:drawing>
              <wp:anchor distT="0" distB="0" distL="114300" distR="114300" simplePos="0" relativeHeight="251695104" behindDoc="0" locked="0" layoutInCell="1" allowOverlap="1" wp14:anchorId="4F5AB693" wp14:editId="661B17BE">
                <wp:simplePos x="0" y="0"/>
                <wp:positionH relativeFrom="column">
                  <wp:posOffset>371475</wp:posOffset>
                </wp:positionH>
                <wp:positionV relativeFrom="paragraph">
                  <wp:posOffset>309880</wp:posOffset>
                </wp:positionV>
                <wp:extent cx="161925" cy="1524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9.25pt;margin-top:24.4pt;width:12.75pt;height: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" filled="f" strokecolor="black [3213]" strokeweight=".25pt"/>
            </w:pict>
          </mc:Fallback>
        </mc:AlternateContent>
      </w:r>
      <w:r>
        <w:rPr>
          <w:noProof/>
          <w:lang w:eastAsia="en-GB"/>
        </w:rPr>
        <mc:AlternateContent>
          <mc:Choice Requires="wps">
            <w:drawing>
              <wp:anchor distT="0" distB="0" distL="114300" distR="114300" simplePos="0" relativeHeight="251694080" behindDoc="0" locked="0" layoutInCell="1" allowOverlap="1" wp14:anchorId="386AB4E8" wp14:editId="70AAFCCC">
                <wp:simplePos x="0" y="0"/>
                <wp:positionH relativeFrom="column">
                  <wp:posOffset>371475</wp:posOffset>
                </wp:positionH>
                <wp:positionV relativeFrom="paragraph">
                  <wp:posOffset>14605</wp:posOffset>
                </wp:positionV>
                <wp:extent cx="161925" cy="1524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9.25pt;margin-top:1.15pt;width:12.75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" filled="f" strokecolor="black [3213]" strokeweight=".25pt"/>
            </w:pict>
          </mc:Fallback>
        </mc:AlternateContent>
      </w:r>
      <w:r>
        <w:t>No</w:t>
      </w:r>
    </w:p>
    <w:p w:rsidR="00BE0D99" w:rsidRDefault="00BE0D99" w:rsidP="00BE0D99">
      <w:r>
        <w:t>Yes</w:t>
      </w:r>
    </w:p>
    <w:p w:rsidR="007F264B" w:rsidRDefault="00BE0D99" w:rsidP="00A03BF3">
      <w:r>
        <w:t>If YES, how many days? ___________</w:t>
      </w:r>
    </w:p>
    <w:p w:rsidR="00EC35D2" w:rsidRDefault="007F264B">
      <w:r>
        <w:t>3</w:t>
      </w:r>
      <w:r w:rsidR="00EC35D2">
        <w:t xml:space="preserve">. Is your child </w:t>
      </w:r>
      <w:r w:rsidR="00EC35D2">
        <w:rPr>
          <w:u w:val="single"/>
        </w:rPr>
        <w:t>currently</w:t>
      </w:r>
      <w:r w:rsidR="00EC35D2" w:rsidRPr="00D41BE3">
        <w:t xml:space="preserve"> </w:t>
      </w:r>
      <w:r w:rsidR="00EC35D2">
        <w:t xml:space="preserve">physically injured or otherwise physically impaired </w:t>
      </w:r>
      <w:r w:rsidR="00BE0D99">
        <w:t>as a result of the event</w:t>
      </w:r>
      <w:r w:rsidR="00EC35D2">
        <w:t>?</w:t>
      </w:r>
    </w:p>
    <w:p w:rsidR="00EC35D2" w:rsidRDefault="00EC35D2" w:rsidP="00EC35D2">
      <w:r>
        <w:rPr>
          <w:noProof/>
          <w:lang w:eastAsia="en-GB"/>
        </w:rPr>
        <mc:AlternateContent>
          <mc:Choice Requires="wps">
            <w:drawing>
              <wp:anchor distT="0" distB="0" distL="114300" distR="114300" simplePos="0" relativeHeight="251664384" behindDoc="0" locked="0" layoutInCell="1" allowOverlap="1" wp14:anchorId="7D7935FD" wp14:editId="2E1929EA">
                <wp:simplePos x="0" y="0"/>
                <wp:positionH relativeFrom="column">
                  <wp:posOffset>371475</wp:posOffset>
                </wp:positionH>
                <wp:positionV relativeFrom="paragraph">
                  <wp:posOffset>309880</wp:posOffset>
                </wp:positionV>
                <wp:extent cx="1619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9.25pt;margin-top:24.4pt;width:12.7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" filled="f" strokecolor="black [3213]" strokeweight=".25pt"/>
            </w:pict>
          </mc:Fallback>
        </mc:AlternateContent>
      </w:r>
      <w:r>
        <w:rPr>
          <w:noProof/>
          <w:lang w:eastAsia="en-GB"/>
        </w:rPr>
        <mc:AlternateContent>
          <mc:Choice Requires="wps">
            <w:drawing>
              <wp:anchor distT="0" distB="0" distL="114300" distR="114300" simplePos="0" relativeHeight="251663360" behindDoc="0" locked="0" layoutInCell="1" allowOverlap="1" wp14:anchorId="1669CB5B" wp14:editId="73AB1143">
                <wp:simplePos x="0" y="0"/>
                <wp:positionH relativeFrom="column">
                  <wp:posOffset>371475</wp:posOffset>
                </wp:positionH>
                <wp:positionV relativeFrom="paragraph">
                  <wp:posOffset>14605</wp:posOffset>
                </wp:positionV>
                <wp:extent cx="161925" cy="152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9.25pt;margin-top:1.15pt;width:12.7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" filled="f" strokecolor="black [3213]" strokeweight=".25pt"/>
            </w:pict>
          </mc:Fallback>
        </mc:AlternateContent>
      </w:r>
      <w:r w:rsidR="00D41BE3">
        <w:t>No</w:t>
      </w:r>
    </w:p>
    <w:p w:rsidR="00EC35D2" w:rsidRDefault="00D41BE3" w:rsidP="00EC35D2">
      <w:r>
        <w:t>Yes</w:t>
      </w:r>
    </w:p>
    <w:p w:rsidR="00EC35D2" w:rsidRDefault="00EC35D2" w:rsidP="00A03BF3">
      <w:r>
        <w:t>If YES, please describe_________________________________________</w:t>
      </w:r>
    </w:p>
    <w:p w:rsidR="00D41BE3" w:rsidRDefault="00A03BF3" w:rsidP="00EC35D2">
      <w:r>
        <w:t>4</w:t>
      </w:r>
      <w:r w:rsidR="00EC35D2">
        <w:t xml:space="preserve">. Do you expect </w:t>
      </w:r>
      <w:r w:rsidR="00962B56">
        <w:t xml:space="preserve">that </w:t>
      </w:r>
      <w:r w:rsidR="00EC35D2">
        <w:t>your child will have any permanent loss of function</w:t>
      </w:r>
      <w:r w:rsidR="00BE0D99">
        <w:t xml:space="preserve"> as a result of the event</w:t>
      </w:r>
      <w:r w:rsidR="00EC35D2">
        <w:t xml:space="preserve"> (e.g., blindness, loss of use of a limb, hear</w:t>
      </w:r>
      <w:r w:rsidR="00D41BE3">
        <w:t>ing loss)?</w:t>
      </w:r>
    </w:p>
    <w:p w:rsidR="00EC35D2" w:rsidRDefault="00962B56" w:rsidP="00EC35D2">
      <w:r>
        <w:rPr>
          <w:noProof/>
          <w:lang w:eastAsia="en-GB"/>
        </w:rPr>
        <mc:AlternateContent>
          <mc:Choice Requires="wps">
            <w:drawing>
              <wp:anchor distT="0" distB="0" distL="114300" distR="114300" simplePos="0" relativeHeight="251667456" behindDoc="0" locked="0" layoutInCell="1" allowOverlap="1" wp14:anchorId="2FB96252" wp14:editId="75FDA6EC">
                <wp:simplePos x="0" y="0"/>
                <wp:positionH relativeFrom="column">
                  <wp:posOffset>533400</wp:posOffset>
                </wp:positionH>
                <wp:positionV relativeFrom="paragraph">
                  <wp:posOffset>309880</wp:posOffset>
                </wp:positionV>
                <wp:extent cx="161925" cy="152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2pt;margin-top:24.4pt;width:12.75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" filled="f" strokecolor="black [3213]" strokeweight=".25pt"/>
            </w:pict>
          </mc:Fallback>
        </mc:AlternateContent>
      </w:r>
      <w:r>
        <w:rPr>
          <w:noProof/>
          <w:lang w:eastAsia="en-GB"/>
        </w:rPr>
        <mc:AlternateContent>
          <mc:Choice Requires="wps">
            <w:drawing>
              <wp:anchor distT="0" distB="0" distL="114300" distR="114300" simplePos="0" relativeHeight="251666432" behindDoc="0" locked="0" layoutInCell="1" allowOverlap="1" wp14:anchorId="23F43287" wp14:editId="6A43379D">
                <wp:simplePos x="0" y="0"/>
                <wp:positionH relativeFrom="column">
                  <wp:posOffset>533400</wp:posOffset>
                </wp:positionH>
                <wp:positionV relativeFrom="paragraph">
                  <wp:posOffset>14605</wp:posOffset>
                </wp:positionV>
                <wp:extent cx="161925" cy="152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42pt;margin-top:1.15pt;width:12.75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" filled="f" strokecolor="black [3213]" strokeweight=".25pt"/>
            </w:pict>
          </mc:Fallback>
        </mc:AlternateContent>
      </w:r>
      <w:r w:rsidR="00D41BE3">
        <w:t>No</w:t>
      </w:r>
    </w:p>
    <w:p w:rsidR="00EC35D2" w:rsidRDefault="00D41BE3" w:rsidP="00EC35D2">
      <w:r>
        <w:t>Yes</w:t>
      </w:r>
    </w:p>
    <w:p w:rsidR="00EC35D2" w:rsidRDefault="00EC35D2" w:rsidP="00EC35D2">
      <w:r>
        <w:rPr>
          <w:noProof/>
          <w:lang w:eastAsia="en-GB"/>
        </w:rPr>
        <mc:AlternateContent>
          <mc:Choice Requires="wps">
            <w:drawing>
              <wp:anchor distT="0" distB="0" distL="114300" distR="114300" simplePos="0" relativeHeight="251669504" behindDoc="0" locked="0" layoutInCell="1" allowOverlap="1" wp14:anchorId="13582139" wp14:editId="36FF502A">
                <wp:simplePos x="0" y="0"/>
                <wp:positionH relativeFrom="column">
                  <wp:posOffset>533400</wp:posOffset>
                </wp:positionH>
                <wp:positionV relativeFrom="paragraph">
                  <wp:posOffset>5080</wp:posOffset>
                </wp:positionV>
                <wp:extent cx="16192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2pt;margin-top:.4pt;width:12.75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" filled="f" strokecolor="black [3213]" strokeweight=".25pt"/>
            </w:pict>
          </mc:Fallback>
        </mc:AlternateContent>
      </w:r>
      <w:r>
        <w:t>Maybe</w:t>
      </w:r>
    </w:p>
    <w:p w:rsidR="00A03BF3" w:rsidRPr="00A03BF3" w:rsidRDefault="00EC35D2" w:rsidP="00EC35D2">
      <w:r>
        <w:t>If YES/MAYBE, please describe_________________________________________</w:t>
      </w:r>
    </w:p>
    <w:p w:rsidR="00EC35D2" w:rsidRDefault="005979B5" w:rsidP="00EC35D2">
      <w:pPr>
        <w:rPr>
          <w:b/>
        </w:rPr>
      </w:pPr>
      <w:r>
        <w:rPr>
          <w:b/>
        </w:rPr>
        <w:t>P</w:t>
      </w:r>
      <w:r w:rsidR="00EC35D2">
        <w:rPr>
          <w:b/>
        </w:rPr>
        <w:t>sychological Concerns</w:t>
      </w:r>
    </w:p>
    <w:p w:rsidR="00EC35D2" w:rsidRPr="00EC35D2" w:rsidRDefault="00EC35D2" w:rsidP="00EC35D2">
      <w:r>
        <w:t xml:space="preserve">1. Do you </w:t>
      </w:r>
      <w:r>
        <w:rPr>
          <w:u w:val="single"/>
        </w:rPr>
        <w:t>currently</w:t>
      </w:r>
      <w:r>
        <w:t xml:space="preserve"> have any concerns about your child’s emotional wellbeing as a result of the</w:t>
      </w:r>
      <w:r w:rsidR="00BE0D99">
        <w:t xml:space="preserve"> event</w:t>
      </w:r>
      <w:r>
        <w:t>?</w:t>
      </w:r>
    </w:p>
    <w:p w:rsidR="00EC35D2" w:rsidRDefault="00EC35D2" w:rsidP="00EC35D2">
      <w:r>
        <w:rPr>
          <w:noProof/>
          <w:lang w:eastAsia="en-GB"/>
        </w:rPr>
        <mc:AlternateContent>
          <mc:Choice Requires="wps">
            <w:drawing>
              <wp:anchor distT="0" distB="0" distL="114300" distR="114300" simplePos="0" relativeHeight="251675648" behindDoc="0" locked="0" layoutInCell="1" allowOverlap="1" wp14:anchorId="20E070CC" wp14:editId="5D540B9D">
                <wp:simplePos x="0" y="0"/>
                <wp:positionH relativeFrom="column">
                  <wp:posOffset>371475</wp:posOffset>
                </wp:positionH>
                <wp:positionV relativeFrom="paragraph">
                  <wp:posOffset>309880</wp:posOffset>
                </wp:positionV>
                <wp:extent cx="161925" cy="152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9.25pt;margin-top:24.4pt;width:12.75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" filled="f" strokecolor="black [3213]" strokeweight=".25pt"/>
            </w:pict>
          </mc:Fallback>
        </mc:AlternateContent>
      </w:r>
      <w:r>
        <w:rPr>
          <w:noProof/>
          <w:lang w:eastAsia="en-GB"/>
        </w:rPr>
        <mc:AlternateContent>
          <mc:Choice Requires="wps">
            <w:drawing>
              <wp:anchor distT="0" distB="0" distL="114300" distR="114300" simplePos="0" relativeHeight="251674624" behindDoc="0" locked="0" layoutInCell="1" allowOverlap="1" wp14:anchorId="7C4E6724" wp14:editId="66D7B980">
                <wp:simplePos x="0" y="0"/>
                <wp:positionH relativeFrom="column">
                  <wp:posOffset>371475</wp:posOffset>
                </wp:positionH>
                <wp:positionV relativeFrom="paragraph">
                  <wp:posOffset>14605</wp:posOffset>
                </wp:positionV>
                <wp:extent cx="161925" cy="152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9.25pt;margin-top:1.15pt;width:12.75pt;height: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" filled="f" strokecolor="black [3213]" strokeweight=".25pt"/>
            </w:pict>
          </mc:Fallback>
        </mc:AlternateContent>
      </w:r>
      <w:r>
        <w:t>No</w:t>
      </w:r>
    </w:p>
    <w:p w:rsidR="00D41BE3" w:rsidRDefault="00D41BE3" w:rsidP="00EC35D2">
      <w:r>
        <w:t>Yes</w:t>
      </w:r>
    </w:p>
    <w:p w:rsidR="00EC35D2" w:rsidRDefault="00EC35D2" w:rsidP="00EC35D2">
      <w:r>
        <w:t>If YES, please describe_________________________________________</w:t>
      </w:r>
    </w:p>
    <w:p w:rsidR="00354F00" w:rsidRDefault="00354F00" w:rsidP="009159A9">
      <w:pPr>
        <w:spacing w:after="0"/>
      </w:pPr>
    </w:p>
    <w:p w:rsidR="00EC35D2" w:rsidRDefault="00EC35D2" w:rsidP="00EC35D2">
      <w:proofErr w:type="gramStart"/>
      <w:r>
        <w:t>2.a</w:t>
      </w:r>
      <w:proofErr w:type="gramEnd"/>
      <w:r>
        <w:t xml:space="preserve">) Since the </w:t>
      </w:r>
      <w:r w:rsidR="00BE0D99">
        <w:t>event</w:t>
      </w:r>
      <w:r>
        <w:t>, has your child received any treatment, therapy or counselling for anxiety, depression, emotional or family problems either from a psychiatrist, psychologist or GP?</w:t>
      </w:r>
    </w:p>
    <w:p w:rsidR="00EC35D2" w:rsidRDefault="00EC35D2" w:rsidP="00EC35D2">
      <w:r>
        <w:rPr>
          <w:noProof/>
          <w:lang w:eastAsia="en-GB"/>
        </w:rPr>
        <mc:AlternateContent>
          <mc:Choice Requires="wps">
            <w:drawing>
              <wp:anchor distT="0" distB="0" distL="114300" distR="114300" simplePos="0" relativeHeight="251678720" behindDoc="0" locked="0" layoutInCell="1" allowOverlap="1" wp14:anchorId="52CADF41" wp14:editId="4BE3AAA3">
                <wp:simplePos x="0" y="0"/>
                <wp:positionH relativeFrom="column">
                  <wp:posOffset>371475</wp:posOffset>
                </wp:positionH>
                <wp:positionV relativeFrom="paragraph">
                  <wp:posOffset>309880</wp:posOffset>
                </wp:positionV>
                <wp:extent cx="1619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9.25pt;margin-top:24.4pt;width:12.75pt;height: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" filled="f" strokecolor="black [3213]" strokeweight=".25pt"/>
            </w:pict>
          </mc:Fallback>
        </mc:AlternateContent>
      </w:r>
      <w:r>
        <w:rPr>
          <w:noProof/>
          <w:lang w:eastAsia="en-GB"/>
        </w:rPr>
        <mc:AlternateContent>
          <mc:Choice Requires="wps">
            <w:drawing>
              <wp:anchor distT="0" distB="0" distL="114300" distR="114300" simplePos="0" relativeHeight="251677696" behindDoc="0" locked="0" layoutInCell="1" allowOverlap="1" wp14:anchorId="781609E0" wp14:editId="0085CE57">
                <wp:simplePos x="0" y="0"/>
                <wp:positionH relativeFrom="column">
                  <wp:posOffset>371475</wp:posOffset>
                </wp:positionH>
                <wp:positionV relativeFrom="paragraph">
                  <wp:posOffset>14605</wp:posOffset>
                </wp:positionV>
                <wp:extent cx="1619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29.25pt;margin-top:1.15pt;width:12.7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" filled="f" strokecolor="black [3213]" strokeweight=".25pt"/>
            </w:pict>
          </mc:Fallback>
        </mc:AlternateContent>
      </w:r>
      <w:r>
        <w:t>No</w:t>
      </w:r>
    </w:p>
    <w:p w:rsidR="00EC35D2" w:rsidRDefault="00D41BE3" w:rsidP="00EC35D2">
      <w:r>
        <w:t>Yes</w:t>
      </w:r>
    </w:p>
    <w:p w:rsidR="00D41BE3" w:rsidRDefault="00D41BE3" w:rsidP="00EC35D2">
      <w:r>
        <w:t>If YES, please specify_________________________________________</w:t>
      </w:r>
    </w:p>
    <w:p w:rsidR="00EC35D2" w:rsidRDefault="00EC35D2" w:rsidP="00EC35D2">
      <w:r>
        <w:rPr>
          <w:noProof/>
          <w:lang w:eastAsia="en-GB"/>
        </w:rPr>
        <mc:AlternateContent>
          <mc:Choice Requires="wps">
            <w:drawing>
              <wp:anchor distT="0" distB="0" distL="114300" distR="114300" simplePos="0" relativeHeight="251680768" behindDoc="0" locked="0" layoutInCell="1" allowOverlap="1" wp14:anchorId="5DD6C15C" wp14:editId="12C4D159">
                <wp:simplePos x="0" y="0"/>
                <wp:positionH relativeFrom="column">
                  <wp:posOffset>209550</wp:posOffset>
                </wp:positionH>
                <wp:positionV relativeFrom="paragraph">
                  <wp:posOffset>324485</wp:posOffset>
                </wp:positionV>
                <wp:extent cx="161925" cy="152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6.5pt;margin-top:25.55pt;width:12.75pt;height:1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" filled="f" strokecolor="black [3213]" strokeweight=".25pt"/>
            </w:pict>
          </mc:Fallback>
        </mc:AlternateContent>
      </w:r>
      <w:r>
        <w:t xml:space="preserve">2. </w:t>
      </w:r>
      <w:proofErr w:type="gramStart"/>
      <w:r>
        <w:t>b</w:t>
      </w:r>
      <w:proofErr w:type="gramEnd"/>
      <w:r>
        <w:t>) If so, please specify how many counselling sessions have been received?</w:t>
      </w:r>
    </w:p>
    <w:p w:rsidR="00EC35D2" w:rsidRDefault="00EC35D2" w:rsidP="00EC35D2">
      <w:r>
        <w:tab/>
        <w:t>One session</w:t>
      </w:r>
    </w:p>
    <w:p w:rsidR="00EC35D2" w:rsidRDefault="00EC35D2" w:rsidP="00EC35D2">
      <w:r>
        <w:rPr>
          <w:noProof/>
          <w:lang w:eastAsia="en-GB"/>
        </w:rPr>
        <mc:AlternateContent>
          <mc:Choice Requires="wps">
            <w:drawing>
              <wp:anchor distT="0" distB="0" distL="114300" distR="114300" simplePos="0" relativeHeight="251682816" behindDoc="0" locked="0" layoutInCell="1" allowOverlap="1" wp14:anchorId="17601EFF" wp14:editId="5D91D56E">
                <wp:simplePos x="0" y="0"/>
                <wp:positionH relativeFrom="column">
                  <wp:posOffset>209550</wp:posOffset>
                </wp:positionH>
                <wp:positionV relativeFrom="paragraph">
                  <wp:posOffset>635</wp:posOffset>
                </wp:positionV>
                <wp:extent cx="161925" cy="152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6.5pt;margin-top:.05pt;width:12.75pt;height: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" filled="f" strokecolor="black [3213]" strokeweight=".25pt"/>
            </w:pict>
          </mc:Fallback>
        </mc:AlternateContent>
      </w:r>
      <w:r>
        <w:tab/>
        <w:t>One to five sessions</w:t>
      </w:r>
    </w:p>
    <w:p w:rsidR="00EC35D2" w:rsidRDefault="00EC35D2" w:rsidP="00EC35D2">
      <w:r>
        <w:rPr>
          <w:noProof/>
          <w:lang w:eastAsia="en-GB"/>
        </w:rPr>
        <mc:AlternateContent>
          <mc:Choice Requires="wps">
            <w:drawing>
              <wp:anchor distT="0" distB="0" distL="114300" distR="114300" simplePos="0" relativeHeight="251684864" behindDoc="0" locked="0" layoutInCell="1" allowOverlap="1" wp14:anchorId="40F688E1" wp14:editId="4CEE0364">
                <wp:simplePos x="0" y="0"/>
                <wp:positionH relativeFrom="column">
                  <wp:posOffset>209550</wp:posOffset>
                </wp:positionH>
                <wp:positionV relativeFrom="paragraph">
                  <wp:posOffset>15240</wp:posOffset>
                </wp:positionV>
                <wp:extent cx="161925" cy="1524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6.5pt;margin-top:1.2pt;width:12.75pt;height:1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" filled="f" strokecolor="black [3213]" strokeweight=".25pt"/>
            </w:pict>
          </mc:Fallback>
        </mc:AlternateContent>
      </w:r>
      <w:r>
        <w:tab/>
        <w:t>Five to ten sessions</w:t>
      </w:r>
    </w:p>
    <w:p w:rsidR="00EC35D2" w:rsidRDefault="00D41BE3" w:rsidP="00EC35D2">
      <w:r>
        <w:rPr>
          <w:noProof/>
          <w:lang w:eastAsia="en-GB"/>
        </w:rPr>
        <mc:AlternateContent>
          <mc:Choice Requires="wps">
            <w:drawing>
              <wp:anchor distT="0" distB="0" distL="114300" distR="114300" simplePos="0" relativeHeight="251692032" behindDoc="0" locked="0" layoutInCell="1" allowOverlap="1" wp14:anchorId="6C5F222C" wp14:editId="18AEED8B">
                <wp:simplePos x="0" y="0"/>
                <wp:positionH relativeFrom="column">
                  <wp:posOffset>200025</wp:posOffset>
                </wp:positionH>
                <wp:positionV relativeFrom="paragraph">
                  <wp:posOffset>324485</wp:posOffset>
                </wp:positionV>
                <wp:extent cx="161925" cy="1524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5.75pt;margin-top:25.55pt;width:12.75pt;height: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" filled="f" strokecolor="black [3213]" strokeweight=".25pt"/>
            </w:pict>
          </mc:Fallback>
        </mc:AlternateContent>
      </w:r>
      <w:r w:rsidR="00EC35D2">
        <w:rPr>
          <w:noProof/>
          <w:lang w:eastAsia="en-GB"/>
        </w:rPr>
        <mc:AlternateContent>
          <mc:Choice Requires="wps">
            <w:drawing>
              <wp:anchor distT="0" distB="0" distL="114300" distR="114300" simplePos="0" relativeHeight="251686912" behindDoc="0" locked="0" layoutInCell="1" allowOverlap="1" wp14:anchorId="4A1FF159" wp14:editId="467AB42E">
                <wp:simplePos x="0" y="0"/>
                <wp:positionH relativeFrom="column">
                  <wp:posOffset>209550</wp:posOffset>
                </wp:positionH>
                <wp:positionV relativeFrom="paragraph">
                  <wp:posOffset>19685</wp:posOffset>
                </wp:positionV>
                <wp:extent cx="161925" cy="152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6.5pt;margin-top:1.55pt;width:12.75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" filled="f" strokecolor="black [3213]" strokeweight=".25pt"/>
            </w:pict>
          </mc:Fallback>
        </mc:AlternateContent>
      </w:r>
      <w:r w:rsidR="00EC35D2">
        <w:tab/>
        <w:t>Great than ten sessions</w:t>
      </w:r>
    </w:p>
    <w:p w:rsidR="00D41BE3" w:rsidRDefault="00D41BE3" w:rsidP="00EC35D2">
      <w:r>
        <w:tab/>
        <w:t>Not applicable</w:t>
      </w:r>
    </w:p>
    <w:p w:rsidR="00D41BE3" w:rsidRDefault="00D41BE3" w:rsidP="00EC35D2">
      <w:proofErr w:type="gramStart"/>
      <w:r>
        <w:t>2.c</w:t>
      </w:r>
      <w:proofErr w:type="gramEnd"/>
      <w:r>
        <w:t xml:space="preserve">) Since the </w:t>
      </w:r>
      <w:r w:rsidR="00BE0D99">
        <w:t>event</w:t>
      </w:r>
      <w:r>
        <w:t>, has your child received medication for anxiety, depression, emotional or family problems?</w:t>
      </w:r>
    </w:p>
    <w:p w:rsidR="00D41BE3" w:rsidRDefault="00D41BE3" w:rsidP="00D41BE3">
      <w:r>
        <w:rPr>
          <w:noProof/>
          <w:lang w:eastAsia="en-GB"/>
        </w:rPr>
        <mc:AlternateContent>
          <mc:Choice Requires="wps">
            <w:drawing>
              <wp:anchor distT="0" distB="0" distL="114300" distR="114300" simplePos="0" relativeHeight="251689984" behindDoc="0" locked="0" layoutInCell="1" allowOverlap="1" wp14:anchorId="136F2E2E" wp14:editId="2B4B56CE">
                <wp:simplePos x="0" y="0"/>
                <wp:positionH relativeFrom="column">
                  <wp:posOffset>371475</wp:posOffset>
                </wp:positionH>
                <wp:positionV relativeFrom="paragraph">
                  <wp:posOffset>309880</wp:posOffset>
                </wp:positionV>
                <wp:extent cx="161925" cy="152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29.25pt;margin-top:24.4pt;width:12.75pt;height:1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" filled="f" strokecolor="black [3213]" strokeweight=".25pt"/>
            </w:pict>
          </mc:Fallback>
        </mc:AlternateContent>
      </w:r>
      <w:r>
        <w:rPr>
          <w:noProof/>
          <w:lang w:eastAsia="en-GB"/>
        </w:rPr>
        <mc:AlternateContent>
          <mc:Choice Requires="wps">
            <w:drawing>
              <wp:anchor distT="0" distB="0" distL="114300" distR="114300" simplePos="0" relativeHeight="251688960" behindDoc="0" locked="0" layoutInCell="1" allowOverlap="1" wp14:anchorId="044DEA3E" wp14:editId="3C1FF1FD">
                <wp:simplePos x="0" y="0"/>
                <wp:positionH relativeFrom="column">
                  <wp:posOffset>371475</wp:posOffset>
                </wp:positionH>
                <wp:positionV relativeFrom="paragraph">
                  <wp:posOffset>14605</wp:posOffset>
                </wp:positionV>
                <wp:extent cx="161925" cy="1524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29.25pt;margin-top:1.15pt;width:12.75pt;height: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" filled="f" strokecolor="black [3213]" strokeweight=".25pt"/>
            </w:pict>
          </mc:Fallback>
        </mc:AlternateContent>
      </w:r>
      <w:r>
        <w:t>No</w:t>
      </w:r>
    </w:p>
    <w:p w:rsidR="00D41BE3" w:rsidRDefault="00D41BE3" w:rsidP="00D41BE3">
      <w:r>
        <w:t>Yes</w:t>
      </w:r>
    </w:p>
    <w:p w:rsidR="00D41BE3" w:rsidRDefault="00D41BE3" w:rsidP="00EC35D2">
      <w:r>
        <w:t>If YES, please describe_________________________________________</w:t>
      </w:r>
    </w:p>
    <w:p w:rsidR="00962B56" w:rsidRDefault="00962B56" w:rsidP="009159A9">
      <w:pPr>
        <w:spacing w:after="0"/>
      </w:pPr>
    </w:p>
    <w:p w:rsidR="00EC35D2" w:rsidRDefault="00D41BE3">
      <w:r>
        <w:t>3. Since we last saw you, has your child been involved in any other event</w:t>
      </w:r>
      <w:r w:rsidR="00BE0D99">
        <w:t>(s)</w:t>
      </w:r>
      <w:r>
        <w:t xml:space="preserve"> that may have been particularly stressful, frightening or traumatic (e.g., parental separation, sudden illness, car accident</w:t>
      </w:r>
      <w:r w:rsidR="00AC4A01">
        <w:t>, assault</w:t>
      </w:r>
      <w: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049B" w:rsidRPr="000E049B" w:rsidRDefault="000E049B" w:rsidP="00457261">
      <w:pPr>
        <w:spacing w:after="0"/>
        <w:rPr>
          <w:b/>
        </w:rPr>
      </w:pPr>
      <w:r w:rsidRPr="000E049B">
        <w:rPr>
          <w:b/>
        </w:rPr>
        <w:t>Legal</w:t>
      </w:r>
    </w:p>
    <w:p w:rsidR="000E049B" w:rsidRDefault="000E049B" w:rsidP="00457261">
      <w:pPr>
        <w:spacing w:after="0"/>
      </w:pPr>
    </w:p>
    <w:p w:rsidR="00457261" w:rsidRDefault="000E049B" w:rsidP="00457261">
      <w:pPr>
        <w:spacing w:after="0"/>
      </w:pPr>
      <w:r>
        <w:rPr>
          <w:noProof/>
          <w:lang w:eastAsia="en-GB"/>
        </w:rPr>
        <mc:AlternateContent>
          <mc:Choice Requires="wps">
            <w:drawing>
              <wp:anchor distT="0" distB="0" distL="114300" distR="114300" simplePos="0" relativeHeight="251698176" behindDoc="0" locked="0" layoutInCell="1" allowOverlap="1" wp14:anchorId="7A9D3AF7" wp14:editId="7CEC012D">
                <wp:simplePos x="0" y="0"/>
                <wp:positionH relativeFrom="column">
                  <wp:posOffset>2962275</wp:posOffset>
                </wp:positionH>
                <wp:positionV relativeFrom="paragraph">
                  <wp:posOffset>12065</wp:posOffset>
                </wp:positionV>
                <wp:extent cx="161925" cy="152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33.25pt;margin-top:.95pt;width:12.7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" filled="f" strokecolor="black [3213]" strokeweight=".25pt"/>
            </w:pict>
          </mc:Fallback>
        </mc:AlternateContent>
      </w:r>
      <w:r>
        <w:rPr>
          <w:noProof/>
          <w:lang w:eastAsia="en-GB"/>
        </w:rPr>
        <mc:AlternateContent>
          <mc:Choice Requires="wps">
            <w:drawing>
              <wp:anchor distT="0" distB="0" distL="114300" distR="114300" simplePos="0" relativeHeight="251700224" behindDoc="0" locked="0" layoutInCell="1" allowOverlap="1" wp14:anchorId="2044975F" wp14:editId="026FDAF4">
                <wp:simplePos x="0" y="0"/>
                <wp:positionH relativeFrom="column">
                  <wp:posOffset>3552825</wp:posOffset>
                </wp:positionH>
                <wp:positionV relativeFrom="paragraph">
                  <wp:posOffset>5715</wp:posOffset>
                </wp:positionV>
                <wp:extent cx="1619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61925" cy="152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79.75pt;margin-top:.45pt;width:12.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" filled="f" strokecolor="black [3213]" strokeweight=".25pt"/>
            </w:pict>
          </mc:Fallback>
        </mc:AlternateContent>
      </w:r>
      <w:r>
        <w:t>1</w:t>
      </w:r>
      <w:r w:rsidR="00457261">
        <w:t xml:space="preserve">. Are there any legal matters involved?       No         Yes     </w:t>
      </w:r>
    </w:p>
    <w:p w:rsidR="00457261" w:rsidRDefault="00457261" w:rsidP="00457261">
      <w:pPr>
        <w:spacing w:after="0"/>
        <w:ind w:left="3600"/>
      </w:pPr>
      <w:r>
        <w:t xml:space="preserve">                   Compensatory / Criminal / Both / Unsure</w:t>
      </w:r>
    </w:p>
    <w:p w:rsidR="00457261" w:rsidRDefault="00457261" w:rsidP="00457261">
      <w:pPr>
        <w:spacing w:after="0"/>
      </w:pPr>
    </w:p>
    <w:p w:rsidR="00457261" w:rsidRPr="00EC35D2" w:rsidRDefault="000E049B" w:rsidP="00457261">
      <w:r>
        <w:t>2</w:t>
      </w:r>
      <w:r w:rsidR="00457261">
        <w:t>. Since we last saw you, has your child been involved in any other event(s) that may have been particularly stressful, frightening or traumatic (e.g., parental separation, sudden illness, car accident, assault)? _________________________________________________________________________________________________________________________________________________________________________________________________________________________________</w:t>
      </w:r>
    </w:p>
    <w:p w:rsidR="00A03BF3" w:rsidRPr="00EC35D2" w:rsidRDefault="00A03BF3" w:rsidP="00457261"/>
    <w:sectPr w:rsidR="00A03BF3" w:rsidRPr="00EC35D2" w:rsidSect="00A03BF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BF3" w:rsidRDefault="00A03BF3" w:rsidP="00E17538">
      <w:pPr>
        <w:spacing w:after="0" w:line="240" w:lineRule="auto"/>
      </w:pPr>
      <w:r>
        <w:separator/>
      </w:r>
    </w:p>
  </w:endnote>
  <w:endnote w:type="continuationSeparator" w:id="0">
    <w:p w:rsidR="00A03BF3" w:rsidRDefault="00A03BF3" w:rsidP="00E1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BF3" w:rsidRDefault="00A03BF3" w:rsidP="00E17538">
      <w:pPr>
        <w:spacing w:after="0" w:line="240" w:lineRule="auto"/>
      </w:pPr>
      <w:r>
        <w:separator/>
      </w:r>
    </w:p>
  </w:footnote>
  <w:footnote w:type="continuationSeparator" w:id="0">
    <w:p w:rsidR="00A03BF3" w:rsidRDefault="00A03BF3" w:rsidP="00E17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BF3" w:rsidRDefault="00A03BF3" w:rsidP="00962B56">
    <w:pPr>
      <w:pStyle w:val="Header"/>
    </w:pPr>
    <w:r>
      <w:t>ID:</w:t>
    </w:r>
    <w:r>
      <w:tab/>
      <w:t xml:space="preserve">                                 T3                    Date:                                                    Interviewer:</w:t>
    </w:r>
  </w:p>
  <w:p w:rsidR="00A03BF3" w:rsidRDefault="00A03B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D2"/>
    <w:rsid w:val="000E049B"/>
    <w:rsid w:val="000E30BE"/>
    <w:rsid w:val="00354F00"/>
    <w:rsid w:val="00457261"/>
    <w:rsid w:val="004E4E90"/>
    <w:rsid w:val="005979B5"/>
    <w:rsid w:val="00644042"/>
    <w:rsid w:val="006B4CDA"/>
    <w:rsid w:val="007F264B"/>
    <w:rsid w:val="009159A9"/>
    <w:rsid w:val="00955636"/>
    <w:rsid w:val="00962B56"/>
    <w:rsid w:val="00A03BF3"/>
    <w:rsid w:val="00A67017"/>
    <w:rsid w:val="00AC4A01"/>
    <w:rsid w:val="00BE0D99"/>
    <w:rsid w:val="00C82115"/>
    <w:rsid w:val="00D41BE3"/>
    <w:rsid w:val="00E17538"/>
    <w:rsid w:val="00EC35D2"/>
    <w:rsid w:val="00F06534"/>
    <w:rsid w:val="00F249EE"/>
    <w:rsid w:val="00F53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538"/>
  </w:style>
  <w:style w:type="paragraph" w:styleId="Footer">
    <w:name w:val="footer"/>
    <w:basedOn w:val="Normal"/>
    <w:link w:val="FooterChar"/>
    <w:uiPriority w:val="99"/>
    <w:unhideWhenUsed/>
    <w:rsid w:val="00E17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5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538"/>
  </w:style>
  <w:style w:type="paragraph" w:styleId="Footer">
    <w:name w:val="footer"/>
    <w:basedOn w:val="Normal"/>
    <w:link w:val="FooterChar"/>
    <w:uiPriority w:val="99"/>
    <w:unhideWhenUsed/>
    <w:rsid w:val="00E17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D77E8BBB.dotm</Template>
  <TotalTime>35</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Hiller</dc:creator>
  <cp:lastModifiedBy>Sarah Lobo</cp:lastModifiedBy>
  <cp:revision>18</cp:revision>
  <cp:lastPrinted>2014-10-16T12:50:00Z</cp:lastPrinted>
  <dcterms:created xsi:type="dcterms:W3CDTF">2014-06-25T11:08:00Z</dcterms:created>
  <dcterms:modified xsi:type="dcterms:W3CDTF">2014-10-16T12:51:00Z</dcterms:modified>
</cp:coreProperties>
</file>